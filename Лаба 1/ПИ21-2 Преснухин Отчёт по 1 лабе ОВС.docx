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F35FF7" w14:textId="77777777" w:rsidR="007E6D6E" w:rsidRPr="00DA16F8" w:rsidRDefault="007E6D6E" w:rsidP="007E6D6E">
      <w:pPr>
        <w:pStyle w:val="af7"/>
        <w:rPr>
          <w:color w:val="000000"/>
          <w:sz w:val="28"/>
          <w:szCs w:val="28"/>
        </w:rPr>
      </w:pPr>
      <w:r w:rsidRPr="00DA16F8">
        <w:rPr>
          <w:color w:val="000000"/>
          <w:sz w:val="28"/>
          <w:szCs w:val="28"/>
        </w:rPr>
        <w:t>Федеральное государственное образовательное бюджетное учреждение</w:t>
      </w:r>
    </w:p>
    <w:p w14:paraId="22B5795F" w14:textId="77777777" w:rsidR="007E6D6E" w:rsidRPr="00DA16F8" w:rsidRDefault="007E6D6E" w:rsidP="007E6D6E">
      <w:pPr>
        <w:pStyle w:val="af7"/>
        <w:rPr>
          <w:color w:val="000000"/>
          <w:sz w:val="28"/>
          <w:szCs w:val="28"/>
        </w:rPr>
      </w:pPr>
      <w:r w:rsidRPr="00DA16F8">
        <w:rPr>
          <w:color w:val="000000"/>
          <w:sz w:val="28"/>
          <w:szCs w:val="28"/>
        </w:rPr>
        <w:t>высшего образования</w:t>
      </w:r>
    </w:p>
    <w:p w14:paraId="26FE07E8" w14:textId="77777777" w:rsidR="007E6D6E" w:rsidRPr="00DA16F8" w:rsidRDefault="007E6D6E" w:rsidP="007E6D6E">
      <w:pPr>
        <w:pStyle w:val="af7"/>
        <w:rPr>
          <w:color w:val="000000"/>
          <w:sz w:val="28"/>
          <w:szCs w:val="28"/>
        </w:rPr>
      </w:pPr>
      <w:r w:rsidRPr="00DA16F8">
        <w:rPr>
          <w:color w:val="000000"/>
          <w:sz w:val="28"/>
          <w:szCs w:val="28"/>
        </w:rPr>
        <w:t>«Финансовый университет</w:t>
      </w:r>
    </w:p>
    <w:p w14:paraId="7A821350" w14:textId="77777777" w:rsidR="007E6D6E" w:rsidRPr="00DA16F8" w:rsidRDefault="007E6D6E" w:rsidP="007E6D6E">
      <w:pPr>
        <w:pStyle w:val="af7"/>
        <w:rPr>
          <w:color w:val="000000"/>
          <w:sz w:val="28"/>
          <w:szCs w:val="28"/>
        </w:rPr>
      </w:pPr>
      <w:r w:rsidRPr="00DA16F8">
        <w:rPr>
          <w:color w:val="000000"/>
          <w:sz w:val="28"/>
          <w:szCs w:val="28"/>
        </w:rPr>
        <w:t>при Правительстве Российской Федерации»</w:t>
      </w:r>
    </w:p>
    <w:p w14:paraId="6B2BE191" w14:textId="77777777" w:rsidR="007E6D6E" w:rsidRPr="00DA16F8" w:rsidRDefault="007E6D6E" w:rsidP="007E6D6E">
      <w:pPr>
        <w:pStyle w:val="af7"/>
        <w:rPr>
          <w:color w:val="000000"/>
          <w:sz w:val="28"/>
          <w:szCs w:val="28"/>
        </w:rPr>
      </w:pPr>
    </w:p>
    <w:p w14:paraId="0D795B1C" w14:textId="77777777" w:rsidR="007E6D6E" w:rsidRDefault="007E6D6E" w:rsidP="007E6D6E">
      <w:pPr>
        <w:pStyle w:val="af7"/>
        <w:rPr>
          <w:color w:val="000000"/>
          <w:sz w:val="28"/>
          <w:szCs w:val="28"/>
        </w:rPr>
      </w:pPr>
      <w:r w:rsidRPr="00DA16F8">
        <w:rPr>
          <w:color w:val="000000"/>
          <w:sz w:val="28"/>
          <w:szCs w:val="28"/>
        </w:rPr>
        <w:t>Департамент информационных технологий и анализа больших данных</w:t>
      </w:r>
    </w:p>
    <w:p w14:paraId="03A8F626" w14:textId="77777777" w:rsidR="007E6D6E" w:rsidRPr="00DA16F8" w:rsidRDefault="007E6D6E" w:rsidP="007E6D6E">
      <w:pPr>
        <w:pStyle w:val="af7"/>
        <w:rPr>
          <w:color w:val="000000"/>
          <w:sz w:val="28"/>
          <w:szCs w:val="28"/>
        </w:rPr>
      </w:pPr>
    </w:p>
    <w:p w14:paraId="03F7D365" w14:textId="77777777" w:rsidR="007E6D6E" w:rsidRPr="00DA16F8" w:rsidRDefault="007E6D6E" w:rsidP="007E6D6E">
      <w:pPr>
        <w:pStyle w:val="af7"/>
        <w:rPr>
          <w:color w:val="000000"/>
          <w:sz w:val="28"/>
          <w:szCs w:val="28"/>
        </w:rPr>
      </w:pPr>
      <w:r w:rsidRPr="00DA16F8">
        <w:rPr>
          <w:color w:val="000000"/>
          <w:sz w:val="28"/>
          <w:szCs w:val="28"/>
        </w:rPr>
        <w:t>Практическая работа по дисциплине «Организация вычислительных систем»</w:t>
      </w:r>
    </w:p>
    <w:p w14:paraId="55757706" w14:textId="77777777" w:rsidR="007E6D6E" w:rsidRPr="00DA16F8" w:rsidRDefault="007E6D6E" w:rsidP="007E6D6E">
      <w:pPr>
        <w:pStyle w:val="af7"/>
        <w:rPr>
          <w:color w:val="000000"/>
          <w:sz w:val="28"/>
          <w:szCs w:val="28"/>
        </w:rPr>
      </w:pPr>
    </w:p>
    <w:p w14:paraId="1663F6E7" w14:textId="77777777" w:rsidR="007E6D6E" w:rsidRPr="00DA16F8" w:rsidRDefault="007E6D6E" w:rsidP="007E6D6E">
      <w:pPr>
        <w:pStyle w:val="af7"/>
        <w:rPr>
          <w:color w:val="000000"/>
          <w:sz w:val="28"/>
          <w:szCs w:val="28"/>
        </w:rPr>
      </w:pPr>
    </w:p>
    <w:p w14:paraId="1403A79B" w14:textId="77777777" w:rsidR="007E6D6E" w:rsidRPr="00DA16F8" w:rsidRDefault="007E6D6E" w:rsidP="007E6D6E">
      <w:pPr>
        <w:pStyle w:val="af7"/>
        <w:rPr>
          <w:color w:val="000000"/>
          <w:sz w:val="28"/>
          <w:szCs w:val="28"/>
        </w:rPr>
      </w:pPr>
    </w:p>
    <w:p w14:paraId="6B4194D0" w14:textId="77777777" w:rsidR="007E6D6E" w:rsidRPr="00DA16F8" w:rsidRDefault="007E6D6E" w:rsidP="007E6D6E">
      <w:pPr>
        <w:pStyle w:val="af7"/>
        <w:rPr>
          <w:color w:val="000000"/>
          <w:sz w:val="28"/>
          <w:szCs w:val="28"/>
        </w:rPr>
      </w:pPr>
    </w:p>
    <w:p w14:paraId="4DF6CF8C" w14:textId="77777777" w:rsidR="007E6D6E" w:rsidRPr="00DA16F8" w:rsidRDefault="007E6D6E" w:rsidP="007E6D6E">
      <w:pPr>
        <w:pStyle w:val="af7"/>
        <w:rPr>
          <w:color w:val="000000"/>
          <w:sz w:val="28"/>
          <w:szCs w:val="28"/>
        </w:rPr>
      </w:pPr>
    </w:p>
    <w:p w14:paraId="1084FB90" w14:textId="77777777" w:rsidR="007E6D6E" w:rsidRPr="00DA16F8" w:rsidRDefault="007E6D6E" w:rsidP="007E6D6E">
      <w:pPr>
        <w:pStyle w:val="af7"/>
        <w:rPr>
          <w:color w:val="000000"/>
          <w:sz w:val="28"/>
          <w:szCs w:val="28"/>
        </w:rPr>
      </w:pPr>
    </w:p>
    <w:p w14:paraId="58B384A6" w14:textId="77777777" w:rsidR="007E6D6E" w:rsidRPr="00DA16F8" w:rsidRDefault="007E6D6E" w:rsidP="007E6D6E">
      <w:pPr>
        <w:pStyle w:val="af7"/>
        <w:rPr>
          <w:color w:val="000000"/>
          <w:sz w:val="28"/>
          <w:szCs w:val="28"/>
        </w:rPr>
      </w:pPr>
    </w:p>
    <w:p w14:paraId="79F4BD20" w14:textId="77777777" w:rsidR="007E6D6E" w:rsidRPr="00DA16F8" w:rsidRDefault="007E6D6E" w:rsidP="007E6D6E">
      <w:pPr>
        <w:pStyle w:val="af7"/>
        <w:jc w:val="right"/>
        <w:rPr>
          <w:color w:val="000000"/>
          <w:sz w:val="28"/>
          <w:szCs w:val="28"/>
        </w:rPr>
      </w:pPr>
      <w:r w:rsidRPr="00DA16F8">
        <w:rPr>
          <w:color w:val="000000"/>
          <w:sz w:val="28"/>
          <w:szCs w:val="28"/>
        </w:rPr>
        <w:t>Выполнил:</w:t>
      </w:r>
    </w:p>
    <w:p w14:paraId="3D087940" w14:textId="2892790E" w:rsidR="007E6D6E" w:rsidRPr="001F469F" w:rsidRDefault="007E6D6E" w:rsidP="007E6D6E">
      <w:pPr>
        <w:pStyle w:val="af7"/>
        <w:jc w:val="right"/>
        <w:rPr>
          <w:color w:val="000000"/>
          <w:sz w:val="28"/>
          <w:szCs w:val="28"/>
        </w:rPr>
      </w:pPr>
      <w:r w:rsidRPr="00DA16F8">
        <w:rPr>
          <w:color w:val="000000"/>
          <w:sz w:val="28"/>
          <w:szCs w:val="28"/>
        </w:rPr>
        <w:t>Студент группы ПИ</w:t>
      </w:r>
      <w:r w:rsidR="001F469F" w:rsidRPr="001F469F">
        <w:rPr>
          <w:color w:val="000000"/>
          <w:sz w:val="28"/>
          <w:szCs w:val="28"/>
        </w:rPr>
        <w:t>21</w:t>
      </w:r>
      <w:r w:rsidRPr="00DA16F8">
        <w:rPr>
          <w:color w:val="000000"/>
          <w:sz w:val="28"/>
          <w:szCs w:val="28"/>
        </w:rPr>
        <w:t>-</w:t>
      </w:r>
      <w:r w:rsidR="001F469F" w:rsidRPr="001F469F">
        <w:rPr>
          <w:color w:val="000000"/>
          <w:sz w:val="28"/>
          <w:szCs w:val="28"/>
        </w:rPr>
        <w:t>2</w:t>
      </w:r>
    </w:p>
    <w:p w14:paraId="09205336" w14:textId="37BF5537" w:rsidR="007E6D6E" w:rsidRPr="001F469F" w:rsidRDefault="001F469F" w:rsidP="007E6D6E">
      <w:pPr>
        <w:pStyle w:val="af7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Преснухин Дмитрий</w:t>
      </w:r>
    </w:p>
    <w:p w14:paraId="3824F29E" w14:textId="77777777" w:rsidR="007E6D6E" w:rsidRPr="00DA16F8" w:rsidRDefault="007E6D6E" w:rsidP="007E6D6E">
      <w:pPr>
        <w:pStyle w:val="af7"/>
        <w:jc w:val="right"/>
        <w:rPr>
          <w:color w:val="000000"/>
          <w:sz w:val="28"/>
          <w:szCs w:val="28"/>
        </w:rPr>
      </w:pPr>
      <w:r w:rsidRPr="00DA16F8">
        <w:rPr>
          <w:color w:val="000000"/>
          <w:sz w:val="28"/>
          <w:szCs w:val="28"/>
        </w:rPr>
        <w:t>________________</w:t>
      </w:r>
    </w:p>
    <w:p w14:paraId="7C7C737B" w14:textId="77777777" w:rsidR="007E6D6E" w:rsidRPr="00DA16F8" w:rsidRDefault="007E6D6E" w:rsidP="007E6D6E">
      <w:pPr>
        <w:pStyle w:val="af7"/>
        <w:jc w:val="right"/>
        <w:rPr>
          <w:color w:val="000000"/>
          <w:sz w:val="28"/>
          <w:szCs w:val="28"/>
        </w:rPr>
      </w:pPr>
      <w:r w:rsidRPr="00DA16F8">
        <w:rPr>
          <w:color w:val="000000"/>
          <w:sz w:val="28"/>
          <w:szCs w:val="28"/>
        </w:rPr>
        <w:t>Проверил:</w:t>
      </w:r>
    </w:p>
    <w:p w14:paraId="4D673EF4" w14:textId="77777777" w:rsidR="007E6D6E" w:rsidRPr="00DA16F8" w:rsidRDefault="007E6D6E" w:rsidP="007E6D6E">
      <w:pPr>
        <w:pStyle w:val="af7"/>
        <w:jc w:val="right"/>
        <w:rPr>
          <w:color w:val="000000"/>
          <w:sz w:val="28"/>
          <w:szCs w:val="28"/>
        </w:rPr>
      </w:pPr>
      <w:r w:rsidRPr="00DA16F8">
        <w:rPr>
          <w:color w:val="000000"/>
          <w:sz w:val="28"/>
          <w:szCs w:val="28"/>
        </w:rPr>
        <w:t>Петросов Д.</w:t>
      </w:r>
      <w:r>
        <w:rPr>
          <w:color w:val="000000"/>
          <w:sz w:val="28"/>
          <w:szCs w:val="28"/>
        </w:rPr>
        <w:t xml:space="preserve"> </w:t>
      </w:r>
      <w:r w:rsidRPr="00DA16F8">
        <w:rPr>
          <w:color w:val="000000"/>
          <w:sz w:val="28"/>
          <w:szCs w:val="28"/>
        </w:rPr>
        <w:t>А.</w:t>
      </w:r>
    </w:p>
    <w:p w14:paraId="0CE6E77E" w14:textId="77777777" w:rsidR="007E6D6E" w:rsidRPr="00DA16F8" w:rsidRDefault="007E6D6E" w:rsidP="007E6D6E">
      <w:pPr>
        <w:pStyle w:val="af7"/>
        <w:jc w:val="right"/>
        <w:rPr>
          <w:color w:val="000000"/>
          <w:sz w:val="28"/>
          <w:szCs w:val="28"/>
        </w:rPr>
      </w:pPr>
      <w:r w:rsidRPr="00DA16F8">
        <w:rPr>
          <w:color w:val="000000"/>
          <w:sz w:val="28"/>
          <w:szCs w:val="28"/>
        </w:rPr>
        <w:t>Выполнение: ____________</w:t>
      </w:r>
    </w:p>
    <w:p w14:paraId="114B7FE1" w14:textId="77777777" w:rsidR="007E6D6E" w:rsidRPr="00DA16F8" w:rsidRDefault="007E6D6E" w:rsidP="007E6D6E">
      <w:pPr>
        <w:pStyle w:val="af7"/>
        <w:jc w:val="right"/>
        <w:rPr>
          <w:color w:val="000000"/>
          <w:sz w:val="28"/>
          <w:szCs w:val="28"/>
        </w:rPr>
      </w:pPr>
      <w:r w:rsidRPr="00DA16F8">
        <w:rPr>
          <w:color w:val="000000"/>
          <w:sz w:val="28"/>
          <w:szCs w:val="28"/>
        </w:rPr>
        <w:t>Защита: ____________</w:t>
      </w:r>
    </w:p>
    <w:p w14:paraId="18758992" w14:textId="4C5CC1C4" w:rsidR="007E6D6E" w:rsidRPr="001F469F" w:rsidRDefault="007E6D6E" w:rsidP="007E6D6E">
      <w:pPr>
        <w:pStyle w:val="af7"/>
        <w:rPr>
          <w:color w:val="000000"/>
          <w:sz w:val="28"/>
          <w:szCs w:val="28"/>
          <w:lang w:val="en-US"/>
        </w:rPr>
      </w:pPr>
      <w:r w:rsidRPr="00DA16F8">
        <w:rPr>
          <w:color w:val="000000"/>
          <w:sz w:val="28"/>
          <w:szCs w:val="28"/>
        </w:rPr>
        <w:t>Москва 202</w:t>
      </w:r>
      <w:r w:rsidR="001F469F">
        <w:rPr>
          <w:color w:val="000000"/>
          <w:sz w:val="28"/>
          <w:szCs w:val="28"/>
          <w:lang w:val="en-US"/>
        </w:rPr>
        <w:t>2</w:t>
      </w:r>
    </w:p>
    <w:p w14:paraId="0F3DF469" w14:textId="77777777" w:rsidR="000641D4" w:rsidRDefault="000641D4" w:rsidP="000641D4">
      <w:pPr>
        <w:pStyle w:val="1"/>
      </w:pPr>
      <w:bookmarkStart w:id="0" w:name="_Toc95863840"/>
      <w:r>
        <w:br w:type="page"/>
      </w:r>
      <w:bookmarkStart w:id="1" w:name="_Toc95910463"/>
      <w:r w:rsidRPr="000641D4">
        <w:rPr>
          <w:sz w:val="32"/>
          <w:szCs w:val="32"/>
        </w:rPr>
        <w:lastRenderedPageBreak/>
        <w:t>Оглавление</w:t>
      </w:r>
      <w:bookmarkEnd w:id="1"/>
    </w:p>
    <w:p w14:paraId="76438B0C" w14:textId="5BCCCE40" w:rsidR="00565F78" w:rsidRPr="00937912" w:rsidRDefault="000641D4">
      <w:pPr>
        <w:pStyle w:val="11"/>
        <w:rPr>
          <w:rFonts w:ascii="Calibri" w:eastAsia="Times New Roman" w:hAnsi="Calibri"/>
          <w:noProof/>
          <w:sz w:val="22"/>
          <w:szCs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95910463" w:history="1">
        <w:r w:rsidR="00565F78" w:rsidRPr="00B25F97">
          <w:rPr>
            <w:rStyle w:val="af2"/>
            <w:noProof/>
          </w:rPr>
          <w:t>Оглавление</w:t>
        </w:r>
        <w:r w:rsidR="00565F78">
          <w:rPr>
            <w:noProof/>
            <w:webHidden/>
          </w:rPr>
          <w:tab/>
        </w:r>
        <w:r w:rsidR="00565F78">
          <w:rPr>
            <w:noProof/>
            <w:webHidden/>
          </w:rPr>
          <w:fldChar w:fldCharType="begin"/>
        </w:r>
        <w:r w:rsidR="00565F78">
          <w:rPr>
            <w:noProof/>
            <w:webHidden/>
          </w:rPr>
          <w:instrText xml:space="preserve"> PAGEREF _Toc95910463 \h </w:instrText>
        </w:r>
        <w:r w:rsidR="00565F78">
          <w:rPr>
            <w:noProof/>
            <w:webHidden/>
          </w:rPr>
        </w:r>
        <w:r w:rsidR="00565F78">
          <w:rPr>
            <w:noProof/>
            <w:webHidden/>
          </w:rPr>
          <w:fldChar w:fldCharType="separate"/>
        </w:r>
        <w:r w:rsidR="00565F78">
          <w:rPr>
            <w:noProof/>
            <w:webHidden/>
          </w:rPr>
          <w:t>2</w:t>
        </w:r>
        <w:r w:rsidR="00565F78">
          <w:rPr>
            <w:noProof/>
            <w:webHidden/>
          </w:rPr>
          <w:fldChar w:fldCharType="end"/>
        </w:r>
      </w:hyperlink>
    </w:p>
    <w:p w14:paraId="183A3E14" w14:textId="34C117DA" w:rsidR="00565F78" w:rsidRPr="00937912" w:rsidRDefault="00565F78">
      <w:pPr>
        <w:pStyle w:val="11"/>
        <w:rPr>
          <w:rFonts w:ascii="Calibri" w:eastAsia="Times New Roman" w:hAnsi="Calibri"/>
          <w:noProof/>
          <w:sz w:val="22"/>
          <w:szCs w:val="22"/>
          <w:lang w:eastAsia="ru-RU"/>
        </w:rPr>
      </w:pPr>
      <w:hyperlink w:anchor="_Toc95910464" w:history="1">
        <w:r w:rsidRPr="00B25F97">
          <w:rPr>
            <w:rStyle w:val="af2"/>
            <w:noProof/>
          </w:rPr>
          <w:t>Задание №1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_Toc95910464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D6C3C57" w14:textId="65922E3D" w:rsidR="00565F78" w:rsidRPr="00937912" w:rsidRDefault="00565F78">
      <w:pPr>
        <w:pStyle w:val="11"/>
        <w:rPr>
          <w:rFonts w:ascii="Calibri" w:eastAsia="Times New Roman" w:hAnsi="Calibri"/>
          <w:noProof/>
          <w:sz w:val="22"/>
          <w:szCs w:val="22"/>
          <w:lang w:eastAsia="ru-RU"/>
        </w:rPr>
      </w:pPr>
      <w:hyperlink w:anchor="_Toc95910465" w:history="1">
        <w:r w:rsidRPr="00B25F97">
          <w:rPr>
            <w:rStyle w:val="af2"/>
            <w:noProof/>
          </w:rPr>
          <w:t>Задание №2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_Toc95910465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C539C7E" w14:textId="048A7C47" w:rsidR="00565F78" w:rsidRPr="00937912" w:rsidRDefault="00565F78">
      <w:pPr>
        <w:pStyle w:val="11"/>
        <w:rPr>
          <w:rFonts w:ascii="Calibri" w:eastAsia="Times New Roman" w:hAnsi="Calibri"/>
          <w:noProof/>
          <w:sz w:val="22"/>
          <w:szCs w:val="22"/>
          <w:lang w:eastAsia="ru-RU"/>
        </w:rPr>
      </w:pPr>
      <w:hyperlink w:anchor="_Toc95910466" w:history="1">
        <w:r w:rsidRPr="00B25F97">
          <w:rPr>
            <w:rStyle w:val="af2"/>
            <w:noProof/>
          </w:rPr>
          <w:t>Задание №4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_Toc95910466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EA73ACD" w14:textId="1E8AFFE0" w:rsidR="00565F78" w:rsidRPr="00937912" w:rsidRDefault="00565F78">
      <w:pPr>
        <w:pStyle w:val="31"/>
        <w:tabs>
          <w:tab w:val="right" w:leader="dot" w:pos="9345"/>
        </w:tabs>
        <w:rPr>
          <w:rFonts w:ascii="Calibri" w:hAnsi="Calibri"/>
          <w:noProof/>
          <w:sz w:val="22"/>
          <w:szCs w:val="22"/>
        </w:rPr>
      </w:pPr>
      <w:hyperlink w:anchor="_Toc95910467" w:history="1">
        <w:r w:rsidRPr="00B25F97">
          <w:rPr>
            <w:rStyle w:val="af2"/>
            <w:noProof/>
          </w:rPr>
          <w:t>Код: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_Toc95910467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087D10B" w14:textId="474966D8" w:rsidR="00565F78" w:rsidRPr="00937912" w:rsidRDefault="00565F78">
      <w:pPr>
        <w:pStyle w:val="31"/>
        <w:tabs>
          <w:tab w:val="right" w:leader="dot" w:pos="9345"/>
        </w:tabs>
        <w:rPr>
          <w:rFonts w:ascii="Calibri" w:hAnsi="Calibri"/>
          <w:noProof/>
          <w:sz w:val="22"/>
          <w:szCs w:val="22"/>
        </w:rPr>
      </w:pPr>
      <w:hyperlink w:anchor="_Toc95910468" w:history="1">
        <w:r w:rsidRPr="00B25F97">
          <w:rPr>
            <w:rStyle w:val="af2"/>
            <w:noProof/>
            <w:kern w:val="32"/>
          </w:rPr>
          <w:t>Примеры работы программы</w:t>
        </w:r>
        <w:r w:rsidRPr="00B25F97">
          <w:rPr>
            <w:rStyle w:val="af2"/>
            <w:noProof/>
          </w:rPr>
          <w:t>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_Toc95910468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56B7587" w14:textId="161B658D" w:rsidR="00565F78" w:rsidRPr="00937912" w:rsidRDefault="00565F78">
      <w:pPr>
        <w:pStyle w:val="11"/>
        <w:rPr>
          <w:rFonts w:ascii="Calibri" w:eastAsia="Times New Roman" w:hAnsi="Calibri"/>
          <w:noProof/>
          <w:sz w:val="22"/>
          <w:szCs w:val="22"/>
          <w:lang w:eastAsia="ru-RU"/>
        </w:rPr>
      </w:pPr>
      <w:hyperlink w:anchor="_Toc95910469" w:history="1">
        <w:r w:rsidRPr="00B25F97">
          <w:rPr>
            <w:rStyle w:val="af2"/>
            <w:noProof/>
          </w:rPr>
          <w:t>Задание №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_Toc95910469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688907D" w14:textId="057C3350" w:rsidR="00565F78" w:rsidRPr="00937912" w:rsidRDefault="00565F78">
      <w:pPr>
        <w:pStyle w:val="31"/>
        <w:tabs>
          <w:tab w:val="right" w:leader="dot" w:pos="9345"/>
        </w:tabs>
        <w:rPr>
          <w:rFonts w:ascii="Calibri" w:hAnsi="Calibri"/>
          <w:noProof/>
          <w:sz w:val="22"/>
          <w:szCs w:val="22"/>
        </w:rPr>
      </w:pPr>
      <w:hyperlink w:anchor="_Toc95910470" w:history="1">
        <w:r w:rsidRPr="00B25F97">
          <w:rPr>
            <w:rStyle w:val="af2"/>
            <w:noProof/>
          </w:rPr>
          <w:t>Код: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_Toc95910470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01BDA15" w14:textId="477FC2EB" w:rsidR="00565F78" w:rsidRPr="00937912" w:rsidRDefault="00565F78">
      <w:pPr>
        <w:pStyle w:val="31"/>
        <w:tabs>
          <w:tab w:val="right" w:leader="dot" w:pos="9345"/>
        </w:tabs>
        <w:rPr>
          <w:rFonts w:ascii="Calibri" w:hAnsi="Calibri"/>
          <w:noProof/>
          <w:sz w:val="22"/>
          <w:szCs w:val="22"/>
        </w:rPr>
      </w:pPr>
      <w:hyperlink w:anchor="_Toc95910471" w:history="1">
        <w:r w:rsidRPr="00B25F97">
          <w:rPr>
            <w:rStyle w:val="af2"/>
            <w:noProof/>
          </w:rPr>
          <w:t>Примеры работы программы: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_Toc95910471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78A4D31" w14:textId="2247B842" w:rsidR="00565F78" w:rsidRPr="00937912" w:rsidRDefault="00565F78">
      <w:pPr>
        <w:pStyle w:val="11"/>
        <w:rPr>
          <w:rFonts w:ascii="Calibri" w:eastAsia="Times New Roman" w:hAnsi="Calibri"/>
          <w:noProof/>
          <w:sz w:val="22"/>
          <w:szCs w:val="22"/>
          <w:lang w:eastAsia="ru-RU"/>
        </w:rPr>
      </w:pPr>
      <w:hyperlink w:anchor="_Toc95910472" w:history="1">
        <w:r w:rsidRPr="00B25F97">
          <w:rPr>
            <w:rStyle w:val="af2"/>
            <w:noProof/>
          </w:rPr>
          <w:t>Задание №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_Toc95910472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FC02A69" w14:textId="46BBA7E1" w:rsidR="00565F78" w:rsidRPr="00937912" w:rsidRDefault="00565F78">
      <w:pPr>
        <w:pStyle w:val="31"/>
        <w:tabs>
          <w:tab w:val="right" w:leader="dot" w:pos="9345"/>
        </w:tabs>
        <w:rPr>
          <w:rFonts w:ascii="Calibri" w:hAnsi="Calibri"/>
          <w:noProof/>
          <w:sz w:val="22"/>
          <w:szCs w:val="22"/>
        </w:rPr>
      </w:pPr>
      <w:hyperlink w:anchor="_Toc95910473" w:history="1">
        <w:r w:rsidRPr="00B25F97">
          <w:rPr>
            <w:rStyle w:val="af2"/>
            <w:noProof/>
          </w:rPr>
          <w:t>Код: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_Toc95910473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A2807A4" w14:textId="631F2F1E" w:rsidR="00565F78" w:rsidRPr="00937912" w:rsidRDefault="00565F78">
      <w:pPr>
        <w:pStyle w:val="31"/>
        <w:tabs>
          <w:tab w:val="right" w:leader="dot" w:pos="9345"/>
        </w:tabs>
        <w:rPr>
          <w:rFonts w:ascii="Calibri" w:hAnsi="Calibri"/>
          <w:noProof/>
          <w:sz w:val="22"/>
          <w:szCs w:val="22"/>
        </w:rPr>
      </w:pPr>
      <w:hyperlink w:anchor="_Toc95910474" w:history="1">
        <w:r w:rsidRPr="00B25F97">
          <w:rPr>
            <w:rStyle w:val="af2"/>
            <w:noProof/>
          </w:rPr>
          <w:t>Примеры работы программы: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_Toc95910474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CB9DE0B" w14:textId="6D7C4D1E" w:rsidR="00565F78" w:rsidRPr="00937912" w:rsidRDefault="00565F78">
      <w:pPr>
        <w:pStyle w:val="11"/>
        <w:rPr>
          <w:rFonts w:ascii="Calibri" w:eastAsia="Times New Roman" w:hAnsi="Calibri"/>
          <w:noProof/>
          <w:sz w:val="22"/>
          <w:szCs w:val="22"/>
          <w:lang w:eastAsia="ru-RU"/>
        </w:rPr>
      </w:pPr>
      <w:hyperlink w:anchor="_Toc95910475" w:history="1">
        <w:r w:rsidRPr="00B25F97">
          <w:rPr>
            <w:rStyle w:val="af2"/>
            <w:noProof/>
          </w:rPr>
          <w:t>Выы</w:t>
        </w:r>
        <w:r w:rsidRPr="00B25F97">
          <w:rPr>
            <w:rStyle w:val="af2"/>
            <w:noProof/>
          </w:rPr>
          <w:t>о</w:t>
        </w:r>
        <w:r w:rsidRPr="00B25F97">
          <w:rPr>
            <w:rStyle w:val="af2"/>
            <w:noProof/>
          </w:rPr>
          <w:t>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_Toc95910475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1882011" w14:textId="66EC1B99" w:rsidR="00565F78" w:rsidRPr="00937912" w:rsidRDefault="00565F78">
      <w:pPr>
        <w:pStyle w:val="11"/>
        <w:rPr>
          <w:rFonts w:ascii="Calibri" w:eastAsia="Times New Roman" w:hAnsi="Calibri"/>
          <w:noProof/>
          <w:sz w:val="22"/>
          <w:szCs w:val="22"/>
          <w:lang w:eastAsia="ru-RU"/>
        </w:rPr>
      </w:pPr>
      <w:hyperlink w:anchor="_Toc95910476" w:history="1">
        <w:r w:rsidRPr="00B25F97">
          <w:rPr>
            <w:rStyle w:val="af2"/>
            <w:noProof/>
          </w:rPr>
          <w:t>Дублирую задания №1 и №2, т.к. изначально писал их от руки: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_Toc95910476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6FF1865" w14:textId="1E42FE60" w:rsidR="00666695" w:rsidRDefault="000641D4" w:rsidP="000641D4">
      <w:pPr>
        <w:pStyle w:val="af8"/>
        <w:jc w:val="left"/>
        <w:sectPr w:rsidR="00666695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fldChar w:fldCharType="end"/>
      </w:r>
    </w:p>
    <w:p w14:paraId="0C67C512" w14:textId="70C02958" w:rsidR="000641D4" w:rsidRDefault="000641D4" w:rsidP="000641D4">
      <w:pPr>
        <w:pStyle w:val="af8"/>
        <w:jc w:val="left"/>
      </w:pPr>
    </w:p>
    <w:p w14:paraId="702B6DAB" w14:textId="4F5BB627" w:rsidR="007E6D6E" w:rsidRPr="00652530" w:rsidRDefault="007E6D6E" w:rsidP="007E6D6E">
      <w:pPr>
        <w:pStyle w:val="af8"/>
        <w:rPr>
          <w:color w:val="000000"/>
          <w:sz w:val="27"/>
          <w:szCs w:val="27"/>
        </w:rPr>
      </w:pPr>
      <w:bookmarkStart w:id="2" w:name="_Toc95910464"/>
      <w:r w:rsidRPr="00A80C27">
        <w:t>Задание №1</w:t>
      </w:r>
      <w:bookmarkEnd w:id="0"/>
      <w:bookmarkEnd w:id="2"/>
    </w:p>
    <w:p w14:paraId="4D1B2BD6" w14:textId="288C022C" w:rsidR="007E6D6E" w:rsidRDefault="007E6D6E" w:rsidP="007E6D6E">
      <w:r>
        <w:t>В</w:t>
      </w:r>
      <w:r w:rsidRPr="00AD51D9">
        <w:t xml:space="preserve">ыполните </w:t>
      </w:r>
      <w:r w:rsidR="001F469F" w:rsidRPr="00AD51D9">
        <w:t>ручной перевод IP</w:t>
      </w:r>
      <w:r w:rsidR="001F469F">
        <w:t>-</w:t>
      </w:r>
      <w:r w:rsidR="001F469F" w:rsidRPr="00AD51D9">
        <w:t>адресов,</w:t>
      </w:r>
      <w:r w:rsidRPr="00AD51D9">
        <w:t xml:space="preserve"> представленных десятичной записью в двоичную, а двоичные в десятичную:</w:t>
      </w:r>
    </w:p>
    <w:p w14:paraId="266D8E2E" w14:textId="77777777" w:rsidR="007E6D6E" w:rsidRPr="00AD51D9" w:rsidRDefault="007E6D6E" w:rsidP="007E6D6E">
      <w:pPr>
        <w:pStyle w:val="af6"/>
        <w:numPr>
          <w:ilvl w:val="0"/>
          <w:numId w:val="5"/>
        </w:numPr>
      </w:pPr>
      <w:r w:rsidRPr="00AD51D9">
        <w:t>10.124.56.220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57"/>
        <w:gridCol w:w="1153"/>
        <w:gridCol w:w="1152"/>
        <w:gridCol w:w="1152"/>
        <w:gridCol w:w="1149"/>
        <w:gridCol w:w="1149"/>
        <w:gridCol w:w="1149"/>
        <w:gridCol w:w="1150"/>
      </w:tblGrid>
      <w:tr w:rsidR="00666695" w14:paraId="296E798D" w14:textId="77777777" w:rsidTr="000641D4">
        <w:tc>
          <w:tcPr>
            <w:tcW w:w="1168" w:type="dxa"/>
            <w:shd w:val="clear" w:color="auto" w:fill="auto"/>
          </w:tcPr>
          <w:p w14:paraId="53F44198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68" w:type="dxa"/>
            <w:shd w:val="clear" w:color="auto" w:fill="auto"/>
          </w:tcPr>
          <w:p w14:paraId="5C85379D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68" w:type="dxa"/>
            <w:shd w:val="clear" w:color="auto" w:fill="auto"/>
          </w:tcPr>
          <w:p w14:paraId="7DB3623D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68" w:type="dxa"/>
            <w:shd w:val="clear" w:color="auto" w:fill="auto"/>
          </w:tcPr>
          <w:p w14:paraId="65CCC70D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68" w:type="dxa"/>
            <w:shd w:val="clear" w:color="auto" w:fill="auto"/>
          </w:tcPr>
          <w:p w14:paraId="7BFD3887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68" w:type="dxa"/>
            <w:shd w:val="clear" w:color="auto" w:fill="auto"/>
          </w:tcPr>
          <w:p w14:paraId="3C6E8815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68" w:type="dxa"/>
            <w:shd w:val="clear" w:color="auto" w:fill="auto"/>
          </w:tcPr>
          <w:p w14:paraId="77675CFA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69" w:type="dxa"/>
            <w:shd w:val="clear" w:color="auto" w:fill="auto"/>
          </w:tcPr>
          <w:p w14:paraId="5366CA5F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3E37F0A2" w14:textId="77777777" w:rsidTr="000641D4">
        <w:tc>
          <w:tcPr>
            <w:tcW w:w="1168" w:type="dxa"/>
            <w:shd w:val="clear" w:color="auto" w:fill="auto"/>
          </w:tcPr>
          <w:p w14:paraId="0E39E44D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68" w:type="dxa"/>
            <w:shd w:val="clear" w:color="auto" w:fill="auto"/>
          </w:tcPr>
          <w:p w14:paraId="5DF81BC9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68" w:type="dxa"/>
            <w:shd w:val="clear" w:color="auto" w:fill="auto"/>
          </w:tcPr>
          <w:p w14:paraId="124EE89B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68" w:type="dxa"/>
            <w:shd w:val="clear" w:color="auto" w:fill="auto"/>
          </w:tcPr>
          <w:p w14:paraId="783E3C13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68" w:type="dxa"/>
            <w:shd w:val="clear" w:color="auto" w:fill="auto"/>
          </w:tcPr>
          <w:p w14:paraId="0693A6D5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68" w:type="dxa"/>
            <w:shd w:val="clear" w:color="auto" w:fill="auto"/>
          </w:tcPr>
          <w:p w14:paraId="6973EBA7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68" w:type="dxa"/>
            <w:shd w:val="clear" w:color="auto" w:fill="auto"/>
          </w:tcPr>
          <w:p w14:paraId="1F24614D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69" w:type="dxa"/>
            <w:shd w:val="clear" w:color="auto" w:fill="auto"/>
          </w:tcPr>
          <w:p w14:paraId="51B59592" w14:textId="77777777" w:rsidR="007E6D6E" w:rsidRPr="000641D4" w:rsidRDefault="007E6D6E" w:rsidP="000641D4">
            <w:r w:rsidRPr="000641D4">
              <w:t>0</w:t>
            </w:r>
          </w:p>
        </w:tc>
      </w:tr>
    </w:tbl>
    <w:p w14:paraId="03175497" w14:textId="77777777" w:rsidR="007E6D6E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504CCB3E" w14:textId="77777777" w:rsidTr="000641D4">
        <w:tc>
          <w:tcPr>
            <w:tcW w:w="1134" w:type="dxa"/>
            <w:shd w:val="clear" w:color="auto" w:fill="auto"/>
          </w:tcPr>
          <w:p w14:paraId="3114E140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0912172B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160F789B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6A929DAF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15B83870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5759EFD0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3051D136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4DD3C581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302C56AB" w14:textId="77777777" w:rsidTr="000641D4">
        <w:tc>
          <w:tcPr>
            <w:tcW w:w="1134" w:type="dxa"/>
            <w:shd w:val="clear" w:color="auto" w:fill="auto"/>
          </w:tcPr>
          <w:p w14:paraId="2D1DDA26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6D46A85D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4AB5D957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3D5FCBA0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1F139DFB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4EA06C64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7B6B19BB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9" w:type="dxa"/>
            <w:shd w:val="clear" w:color="auto" w:fill="auto"/>
          </w:tcPr>
          <w:p w14:paraId="56C7203B" w14:textId="77777777" w:rsidR="007E6D6E" w:rsidRPr="000641D4" w:rsidRDefault="007E6D6E" w:rsidP="000641D4">
            <w:r w:rsidRPr="000641D4">
              <w:t>0</w:t>
            </w:r>
          </w:p>
        </w:tc>
      </w:tr>
    </w:tbl>
    <w:p w14:paraId="3005B2CB" w14:textId="77777777" w:rsidR="007E6D6E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7835F552" w14:textId="77777777" w:rsidTr="000641D4">
        <w:tc>
          <w:tcPr>
            <w:tcW w:w="1134" w:type="dxa"/>
            <w:shd w:val="clear" w:color="auto" w:fill="auto"/>
          </w:tcPr>
          <w:p w14:paraId="65A8D2F6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18B21092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0232656B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62696C12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0163E335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70102B9D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37660B31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60C81E0E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0DAA5614" w14:textId="77777777" w:rsidTr="000641D4">
        <w:tc>
          <w:tcPr>
            <w:tcW w:w="1134" w:type="dxa"/>
            <w:shd w:val="clear" w:color="auto" w:fill="auto"/>
          </w:tcPr>
          <w:p w14:paraId="49113CC1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35549C98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0A083CF4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791705EC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034B322A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76D01972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286D205B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9" w:type="dxa"/>
            <w:shd w:val="clear" w:color="auto" w:fill="auto"/>
          </w:tcPr>
          <w:p w14:paraId="7D7F09DD" w14:textId="77777777" w:rsidR="007E6D6E" w:rsidRPr="000641D4" w:rsidRDefault="007E6D6E" w:rsidP="000641D4">
            <w:r w:rsidRPr="000641D4">
              <w:t>0</w:t>
            </w:r>
          </w:p>
        </w:tc>
      </w:tr>
    </w:tbl>
    <w:p w14:paraId="5AB4FB3B" w14:textId="77777777" w:rsidR="007E6D6E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335B442A" w14:textId="77777777" w:rsidTr="000641D4">
        <w:tc>
          <w:tcPr>
            <w:tcW w:w="1134" w:type="dxa"/>
            <w:shd w:val="clear" w:color="auto" w:fill="auto"/>
          </w:tcPr>
          <w:p w14:paraId="6C16E896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45E5C0BF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1A203BC7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61A1F358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1D015DB3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587450A0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0145F799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74386A84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370086D7" w14:textId="77777777" w:rsidTr="000641D4">
        <w:tc>
          <w:tcPr>
            <w:tcW w:w="1134" w:type="dxa"/>
            <w:shd w:val="clear" w:color="auto" w:fill="auto"/>
          </w:tcPr>
          <w:p w14:paraId="4F52C82A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35D5C2FC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64A5FB36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4EA33343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65F279B7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22343C4C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48F9E8C8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9" w:type="dxa"/>
            <w:shd w:val="clear" w:color="auto" w:fill="auto"/>
          </w:tcPr>
          <w:p w14:paraId="36640AD6" w14:textId="77777777" w:rsidR="007E6D6E" w:rsidRPr="000641D4" w:rsidRDefault="007E6D6E" w:rsidP="000641D4">
            <w:r w:rsidRPr="000641D4">
              <w:t>0</w:t>
            </w:r>
          </w:p>
        </w:tc>
      </w:tr>
    </w:tbl>
    <w:p w14:paraId="2A41AA71" w14:textId="77777777" w:rsidR="007E6D6E" w:rsidRDefault="007E6D6E" w:rsidP="007E6D6E">
      <w:pPr>
        <w:ind w:left="360"/>
      </w:pPr>
    </w:p>
    <w:p w14:paraId="34347DB4" w14:textId="77777777" w:rsidR="007E6D6E" w:rsidRDefault="007E6D6E" w:rsidP="007E6D6E">
      <w:pPr>
        <w:ind w:left="360"/>
      </w:pPr>
      <w:r w:rsidRPr="007E6D6E">
        <w:rPr>
          <w:b/>
          <w:bCs/>
        </w:rPr>
        <w:t>Ответ</w:t>
      </w:r>
      <w:r>
        <w:t>: 00001010.01111100.00111000.11011100</w:t>
      </w:r>
    </w:p>
    <w:p w14:paraId="5CC73543" w14:textId="77777777" w:rsidR="007E6D6E" w:rsidRPr="00AD51D9" w:rsidRDefault="007E6D6E" w:rsidP="007E6D6E">
      <w:pPr>
        <w:ind w:left="360"/>
      </w:pPr>
      <w:r w:rsidRPr="00AD51D9">
        <w:t>2)</w:t>
      </w:r>
      <w:r>
        <w:t xml:space="preserve"> </w:t>
      </w:r>
      <w:r w:rsidRPr="00AD51D9">
        <w:t>113.72.101.11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1A9DAB86" w14:textId="77777777" w:rsidTr="000641D4">
        <w:tc>
          <w:tcPr>
            <w:tcW w:w="1134" w:type="dxa"/>
            <w:shd w:val="clear" w:color="auto" w:fill="auto"/>
          </w:tcPr>
          <w:p w14:paraId="61532122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4D2AEE5E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03075DE6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4CA9FA8C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2FFDBD55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345522A6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411EF9B2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5C5DEEC4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786CAA92" w14:textId="77777777" w:rsidTr="000641D4">
        <w:tc>
          <w:tcPr>
            <w:tcW w:w="1134" w:type="dxa"/>
            <w:shd w:val="clear" w:color="auto" w:fill="auto"/>
          </w:tcPr>
          <w:p w14:paraId="2DC9F0BF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3725AAA6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3B108549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03D61957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4796CD96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7F59C90F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32832EEC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9" w:type="dxa"/>
            <w:shd w:val="clear" w:color="auto" w:fill="auto"/>
          </w:tcPr>
          <w:p w14:paraId="6DABF1EB" w14:textId="77777777" w:rsidR="007E6D6E" w:rsidRPr="000641D4" w:rsidRDefault="007E6D6E" w:rsidP="000641D4">
            <w:r w:rsidRPr="000641D4">
              <w:t>1</w:t>
            </w:r>
          </w:p>
        </w:tc>
      </w:tr>
    </w:tbl>
    <w:p w14:paraId="7BD899F2" w14:textId="77777777" w:rsidR="007E6D6E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0CF261B9" w14:textId="77777777" w:rsidTr="000641D4">
        <w:tc>
          <w:tcPr>
            <w:tcW w:w="1134" w:type="dxa"/>
            <w:shd w:val="clear" w:color="auto" w:fill="auto"/>
          </w:tcPr>
          <w:p w14:paraId="3F96E34F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1A9B140F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4A5D4C6E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7849EEA6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47555C93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30CD606D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51F8F416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56B8DC90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000670A5" w14:textId="77777777" w:rsidTr="000641D4">
        <w:tc>
          <w:tcPr>
            <w:tcW w:w="1134" w:type="dxa"/>
            <w:shd w:val="clear" w:color="auto" w:fill="auto"/>
          </w:tcPr>
          <w:p w14:paraId="499BAEC7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748CE773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5C981AD7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524A91E1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11CB5489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4076BF8C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269F250B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9" w:type="dxa"/>
            <w:shd w:val="clear" w:color="auto" w:fill="auto"/>
          </w:tcPr>
          <w:p w14:paraId="425CDFE7" w14:textId="77777777" w:rsidR="007E6D6E" w:rsidRPr="000641D4" w:rsidRDefault="007E6D6E" w:rsidP="000641D4">
            <w:r w:rsidRPr="000641D4">
              <w:t>0</w:t>
            </w:r>
          </w:p>
        </w:tc>
      </w:tr>
    </w:tbl>
    <w:p w14:paraId="121C279C" w14:textId="77777777" w:rsidR="007E6D6E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647D886C" w14:textId="77777777" w:rsidTr="000641D4">
        <w:tc>
          <w:tcPr>
            <w:tcW w:w="1134" w:type="dxa"/>
            <w:shd w:val="clear" w:color="auto" w:fill="auto"/>
          </w:tcPr>
          <w:p w14:paraId="5D2851F4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6EDCF3AB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2D7CE2AE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2B10F4EB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4490AEB1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7D8A9589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4897B5C9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7F25B429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01F00968" w14:textId="77777777" w:rsidTr="000641D4">
        <w:tc>
          <w:tcPr>
            <w:tcW w:w="1134" w:type="dxa"/>
            <w:shd w:val="clear" w:color="auto" w:fill="auto"/>
          </w:tcPr>
          <w:p w14:paraId="3EE77711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50CFAD3A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4A35730B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7F8B5930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1FE991BB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5E88802F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35AA6F54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9" w:type="dxa"/>
            <w:shd w:val="clear" w:color="auto" w:fill="auto"/>
          </w:tcPr>
          <w:p w14:paraId="667DC4B4" w14:textId="77777777" w:rsidR="007E6D6E" w:rsidRPr="000641D4" w:rsidRDefault="007E6D6E" w:rsidP="000641D4">
            <w:r w:rsidRPr="000641D4">
              <w:t>1</w:t>
            </w:r>
          </w:p>
        </w:tc>
      </w:tr>
    </w:tbl>
    <w:p w14:paraId="70A5905A" w14:textId="77777777" w:rsidR="007E6D6E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36A86488" w14:textId="77777777" w:rsidTr="000641D4">
        <w:tc>
          <w:tcPr>
            <w:tcW w:w="1134" w:type="dxa"/>
            <w:shd w:val="clear" w:color="auto" w:fill="auto"/>
          </w:tcPr>
          <w:p w14:paraId="1A9FC808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7EC9A4B5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18C0B0BD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3348F53D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10F4EFF1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1FA5AEAB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322A9FDA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28433DD9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1EAFF891" w14:textId="77777777" w:rsidTr="000641D4">
        <w:tc>
          <w:tcPr>
            <w:tcW w:w="1134" w:type="dxa"/>
            <w:shd w:val="clear" w:color="auto" w:fill="auto"/>
          </w:tcPr>
          <w:p w14:paraId="75257FCF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3AA51033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696B52DC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5556B60F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7A934C1D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7FDBFF99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35E99595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9" w:type="dxa"/>
            <w:shd w:val="clear" w:color="auto" w:fill="auto"/>
          </w:tcPr>
          <w:p w14:paraId="5D1C387D" w14:textId="77777777" w:rsidR="007E6D6E" w:rsidRPr="000641D4" w:rsidRDefault="007E6D6E" w:rsidP="000641D4">
            <w:r w:rsidRPr="000641D4">
              <w:t>1</w:t>
            </w:r>
          </w:p>
        </w:tc>
      </w:tr>
    </w:tbl>
    <w:p w14:paraId="5FDF8E64" w14:textId="77777777" w:rsidR="007E6D6E" w:rsidRDefault="007E6D6E" w:rsidP="007E6D6E"/>
    <w:p w14:paraId="1E66899E" w14:textId="77777777" w:rsidR="007E6D6E" w:rsidRDefault="007E6D6E" w:rsidP="007E6D6E">
      <w:pPr>
        <w:ind w:left="360"/>
      </w:pPr>
      <w:r w:rsidRPr="007E6D6E">
        <w:rPr>
          <w:b/>
          <w:bCs/>
        </w:rPr>
        <w:t>Ответ</w:t>
      </w:r>
      <w:r>
        <w:t>: 01110001.01001000.01100101.00001011</w:t>
      </w:r>
    </w:p>
    <w:p w14:paraId="5EBA2C77" w14:textId="77777777" w:rsidR="007E6D6E" w:rsidRDefault="007E6D6E" w:rsidP="007E6D6E">
      <w:pPr>
        <w:ind w:left="360"/>
      </w:pPr>
      <w:r w:rsidRPr="00AD51D9">
        <w:t>3) 173.143.32.194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384EF442" w14:textId="77777777" w:rsidTr="000641D4">
        <w:tc>
          <w:tcPr>
            <w:tcW w:w="1134" w:type="dxa"/>
            <w:shd w:val="clear" w:color="auto" w:fill="auto"/>
          </w:tcPr>
          <w:p w14:paraId="2748C8AB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2E471021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77428AD1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4ED4630B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44E88539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274BA896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1C8F43E8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3F2CE4B6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1D3B1D35" w14:textId="77777777" w:rsidTr="000641D4">
        <w:tc>
          <w:tcPr>
            <w:tcW w:w="1134" w:type="dxa"/>
            <w:shd w:val="clear" w:color="auto" w:fill="auto"/>
          </w:tcPr>
          <w:p w14:paraId="47FD4F29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5BD2A0CC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3A6FA832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68946A31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20BAC673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385BEBCA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39717F32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9" w:type="dxa"/>
            <w:shd w:val="clear" w:color="auto" w:fill="auto"/>
          </w:tcPr>
          <w:p w14:paraId="522980B2" w14:textId="77777777" w:rsidR="007E6D6E" w:rsidRPr="000641D4" w:rsidRDefault="007E6D6E" w:rsidP="000641D4">
            <w:r w:rsidRPr="000641D4">
              <w:t>1</w:t>
            </w:r>
          </w:p>
        </w:tc>
      </w:tr>
    </w:tbl>
    <w:p w14:paraId="7FDC4D59" w14:textId="77777777" w:rsidR="007E6D6E" w:rsidRPr="00AD51D9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5A63C19B" w14:textId="77777777" w:rsidTr="000641D4">
        <w:tc>
          <w:tcPr>
            <w:tcW w:w="1134" w:type="dxa"/>
            <w:shd w:val="clear" w:color="auto" w:fill="auto"/>
          </w:tcPr>
          <w:p w14:paraId="41903A08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550F118F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3E216DD2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237EE716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5673E9A5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37D730B0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5573B04B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523F1DB6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68E12EFD" w14:textId="77777777" w:rsidTr="000641D4">
        <w:tc>
          <w:tcPr>
            <w:tcW w:w="1134" w:type="dxa"/>
            <w:shd w:val="clear" w:color="auto" w:fill="auto"/>
          </w:tcPr>
          <w:p w14:paraId="40074621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721A2C43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71210318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1A809A32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52A827FC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1812D4C0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25789A4D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9" w:type="dxa"/>
            <w:shd w:val="clear" w:color="auto" w:fill="auto"/>
          </w:tcPr>
          <w:p w14:paraId="1EC43991" w14:textId="77777777" w:rsidR="007E6D6E" w:rsidRPr="000641D4" w:rsidRDefault="007E6D6E" w:rsidP="000641D4">
            <w:r w:rsidRPr="000641D4">
              <w:t>1</w:t>
            </w:r>
          </w:p>
        </w:tc>
      </w:tr>
    </w:tbl>
    <w:p w14:paraId="21D48C69" w14:textId="77777777" w:rsidR="007E6D6E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7F146638" w14:textId="77777777" w:rsidTr="000641D4">
        <w:tc>
          <w:tcPr>
            <w:tcW w:w="1134" w:type="dxa"/>
            <w:shd w:val="clear" w:color="auto" w:fill="auto"/>
          </w:tcPr>
          <w:p w14:paraId="721B4C38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1C47E367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0CEB9EFE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463F2F12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00FD933E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1B0672DD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61714ABF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524D6B26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2FA6EC1E" w14:textId="77777777" w:rsidTr="000641D4">
        <w:tc>
          <w:tcPr>
            <w:tcW w:w="1134" w:type="dxa"/>
            <w:shd w:val="clear" w:color="auto" w:fill="auto"/>
          </w:tcPr>
          <w:p w14:paraId="4CA2753E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0F78B1F4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244F9CBB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1D3C8987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3674C07B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3809109E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4ECF4062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9" w:type="dxa"/>
            <w:shd w:val="clear" w:color="auto" w:fill="auto"/>
          </w:tcPr>
          <w:p w14:paraId="7FE5D846" w14:textId="77777777" w:rsidR="007E6D6E" w:rsidRPr="000641D4" w:rsidRDefault="007E6D6E" w:rsidP="000641D4">
            <w:r w:rsidRPr="000641D4">
              <w:t>0</w:t>
            </w:r>
          </w:p>
        </w:tc>
      </w:tr>
    </w:tbl>
    <w:p w14:paraId="31BD09F3" w14:textId="77777777" w:rsidR="007E6D6E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16FDA881" w14:textId="77777777" w:rsidTr="000641D4">
        <w:tc>
          <w:tcPr>
            <w:tcW w:w="1134" w:type="dxa"/>
            <w:shd w:val="clear" w:color="auto" w:fill="auto"/>
          </w:tcPr>
          <w:p w14:paraId="3C337AF5" w14:textId="77777777" w:rsidR="007E6D6E" w:rsidRPr="000641D4" w:rsidRDefault="007E6D6E" w:rsidP="000641D4">
            <w:r w:rsidRPr="000641D4">
              <w:lastRenderedPageBreak/>
              <w:t>128</w:t>
            </w:r>
          </w:p>
        </w:tc>
        <w:tc>
          <w:tcPr>
            <w:tcW w:w="1126" w:type="dxa"/>
            <w:shd w:val="clear" w:color="auto" w:fill="auto"/>
          </w:tcPr>
          <w:p w14:paraId="1E00CE04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1FEC2E18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42B122DD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20935174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4EA88876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3287EEFC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23E80467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08E4AE38" w14:textId="77777777" w:rsidTr="000641D4">
        <w:tc>
          <w:tcPr>
            <w:tcW w:w="1134" w:type="dxa"/>
            <w:shd w:val="clear" w:color="auto" w:fill="auto"/>
          </w:tcPr>
          <w:p w14:paraId="1C362279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63D54BFB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08D0B5BA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49D8565E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0B763E07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523638E8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0531F620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9" w:type="dxa"/>
            <w:shd w:val="clear" w:color="auto" w:fill="auto"/>
          </w:tcPr>
          <w:p w14:paraId="68BBD4EE" w14:textId="77777777" w:rsidR="007E6D6E" w:rsidRPr="000641D4" w:rsidRDefault="007E6D6E" w:rsidP="000641D4">
            <w:r w:rsidRPr="000641D4">
              <w:t>0</w:t>
            </w:r>
          </w:p>
        </w:tc>
      </w:tr>
    </w:tbl>
    <w:p w14:paraId="47FC4235" w14:textId="77777777" w:rsidR="007E6D6E" w:rsidRDefault="007E6D6E" w:rsidP="007E6D6E">
      <w:pPr>
        <w:ind w:left="360"/>
      </w:pPr>
    </w:p>
    <w:p w14:paraId="3384B702" w14:textId="77777777" w:rsidR="007E6D6E" w:rsidRDefault="007E6D6E" w:rsidP="007E6D6E">
      <w:pPr>
        <w:ind w:left="360"/>
      </w:pPr>
      <w:r w:rsidRPr="007E6D6E">
        <w:rPr>
          <w:b/>
          <w:bCs/>
        </w:rPr>
        <w:t>Ответ</w:t>
      </w:r>
      <w:r>
        <w:t>: 10101101.10001111.00100000.11000010</w:t>
      </w:r>
    </w:p>
    <w:p w14:paraId="056D93B5" w14:textId="77777777" w:rsidR="007E6D6E" w:rsidRDefault="007E6D6E" w:rsidP="007E6D6E">
      <w:pPr>
        <w:ind w:left="360"/>
      </w:pPr>
      <w:r w:rsidRPr="00AD51D9">
        <w:t>4) 200.69.139.217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6D04DCBA" w14:textId="77777777" w:rsidTr="000641D4">
        <w:tc>
          <w:tcPr>
            <w:tcW w:w="1134" w:type="dxa"/>
            <w:shd w:val="clear" w:color="auto" w:fill="auto"/>
          </w:tcPr>
          <w:p w14:paraId="57C84146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387CEEF3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2BE7B5EC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733AE9CF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3628AA8D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5123C2E8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63F91665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65DD11E8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6EE01B8E" w14:textId="77777777" w:rsidTr="000641D4">
        <w:tc>
          <w:tcPr>
            <w:tcW w:w="1134" w:type="dxa"/>
            <w:shd w:val="clear" w:color="auto" w:fill="auto"/>
          </w:tcPr>
          <w:p w14:paraId="6E94B78A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5A521F98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1B92EACE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6E46997B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257AE9D0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77689A37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02F11F07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9" w:type="dxa"/>
            <w:shd w:val="clear" w:color="auto" w:fill="auto"/>
          </w:tcPr>
          <w:p w14:paraId="77400A82" w14:textId="77777777" w:rsidR="007E6D6E" w:rsidRPr="000641D4" w:rsidRDefault="007E6D6E" w:rsidP="000641D4">
            <w:r w:rsidRPr="000641D4">
              <w:t>0</w:t>
            </w:r>
          </w:p>
        </w:tc>
      </w:tr>
    </w:tbl>
    <w:p w14:paraId="268E10F2" w14:textId="77777777" w:rsidR="007E6D6E" w:rsidRPr="00AD51D9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19E64E3B" w14:textId="77777777" w:rsidTr="000641D4">
        <w:tc>
          <w:tcPr>
            <w:tcW w:w="1134" w:type="dxa"/>
            <w:shd w:val="clear" w:color="auto" w:fill="auto"/>
          </w:tcPr>
          <w:p w14:paraId="332CDF38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5B7C2FDF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4645779F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720AE108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2667DAAE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793D18E7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37F15200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3FE39C0C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31526A62" w14:textId="77777777" w:rsidTr="000641D4">
        <w:tc>
          <w:tcPr>
            <w:tcW w:w="1134" w:type="dxa"/>
            <w:shd w:val="clear" w:color="auto" w:fill="auto"/>
          </w:tcPr>
          <w:p w14:paraId="3353E70E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34D3D1B6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3D2113DA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390358C7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5071A82D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334DB70A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4773DBAA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9" w:type="dxa"/>
            <w:shd w:val="clear" w:color="auto" w:fill="auto"/>
          </w:tcPr>
          <w:p w14:paraId="42BEEB37" w14:textId="77777777" w:rsidR="007E6D6E" w:rsidRPr="000641D4" w:rsidRDefault="007E6D6E" w:rsidP="000641D4">
            <w:r w:rsidRPr="000641D4">
              <w:t>1</w:t>
            </w:r>
          </w:p>
        </w:tc>
      </w:tr>
    </w:tbl>
    <w:p w14:paraId="41C7FD6E" w14:textId="77777777" w:rsidR="007E6D6E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1DA3A5F4" w14:textId="77777777" w:rsidTr="000641D4">
        <w:tc>
          <w:tcPr>
            <w:tcW w:w="1134" w:type="dxa"/>
            <w:shd w:val="clear" w:color="auto" w:fill="auto"/>
          </w:tcPr>
          <w:p w14:paraId="305237E8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5D379C0B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396A26E4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3862CAF3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4110A91D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37349966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77EDAC0D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73EE724B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493B8F06" w14:textId="77777777" w:rsidTr="000641D4">
        <w:tc>
          <w:tcPr>
            <w:tcW w:w="1134" w:type="dxa"/>
            <w:shd w:val="clear" w:color="auto" w:fill="auto"/>
          </w:tcPr>
          <w:p w14:paraId="2A223B1D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7E428739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594A7EAE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19EAC57C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5EA6EB94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44A87C2F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0EB0F4BD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9" w:type="dxa"/>
            <w:shd w:val="clear" w:color="auto" w:fill="auto"/>
          </w:tcPr>
          <w:p w14:paraId="35A9AC16" w14:textId="77777777" w:rsidR="007E6D6E" w:rsidRPr="000641D4" w:rsidRDefault="007E6D6E" w:rsidP="000641D4">
            <w:r w:rsidRPr="000641D4">
              <w:t>1</w:t>
            </w:r>
          </w:p>
        </w:tc>
      </w:tr>
    </w:tbl>
    <w:p w14:paraId="0CEABA84" w14:textId="77777777" w:rsidR="007E6D6E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6AD595BB" w14:textId="77777777" w:rsidTr="000641D4">
        <w:tc>
          <w:tcPr>
            <w:tcW w:w="1134" w:type="dxa"/>
            <w:shd w:val="clear" w:color="auto" w:fill="auto"/>
          </w:tcPr>
          <w:p w14:paraId="24020B8F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7D8229DD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058CF6FA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0BEB99AF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68737F47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31E6A32E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780EF420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70B85659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01AED7AA" w14:textId="77777777" w:rsidTr="000641D4">
        <w:tc>
          <w:tcPr>
            <w:tcW w:w="1134" w:type="dxa"/>
            <w:shd w:val="clear" w:color="auto" w:fill="auto"/>
          </w:tcPr>
          <w:p w14:paraId="1EDE1B73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49CFCFA3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445D7748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50B5E18B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6C9A69E9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7ADDF65E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3041758D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9" w:type="dxa"/>
            <w:shd w:val="clear" w:color="auto" w:fill="auto"/>
          </w:tcPr>
          <w:p w14:paraId="5A47705F" w14:textId="77777777" w:rsidR="007E6D6E" w:rsidRPr="000641D4" w:rsidRDefault="007E6D6E" w:rsidP="000641D4">
            <w:r w:rsidRPr="000641D4">
              <w:t>1</w:t>
            </w:r>
          </w:p>
        </w:tc>
      </w:tr>
    </w:tbl>
    <w:p w14:paraId="2B943E7F" w14:textId="77777777" w:rsidR="007E6D6E" w:rsidRDefault="007E6D6E" w:rsidP="007E6D6E">
      <w:pPr>
        <w:ind w:left="360"/>
      </w:pPr>
    </w:p>
    <w:p w14:paraId="712E4848" w14:textId="2EA051D8" w:rsidR="007E6D6E" w:rsidRDefault="007E6D6E" w:rsidP="007E6D6E">
      <w:pPr>
        <w:ind w:left="360"/>
      </w:pPr>
      <w:r w:rsidRPr="007E6D6E">
        <w:rPr>
          <w:b/>
          <w:bCs/>
        </w:rPr>
        <w:t>Ответ</w:t>
      </w:r>
      <w:r>
        <w:t>: 11001000.01000101.10001011.11011001</w:t>
      </w:r>
    </w:p>
    <w:p w14:paraId="1797E134" w14:textId="77777777" w:rsidR="007E6D6E" w:rsidRDefault="007E6D6E" w:rsidP="007E6D6E">
      <w:pPr>
        <w:ind w:left="360"/>
      </w:pPr>
      <w:r w:rsidRPr="00AD51D9">
        <w:t>5) 88.212.236.76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33462E53" w14:textId="77777777" w:rsidTr="000641D4">
        <w:tc>
          <w:tcPr>
            <w:tcW w:w="1134" w:type="dxa"/>
            <w:shd w:val="clear" w:color="auto" w:fill="auto"/>
          </w:tcPr>
          <w:p w14:paraId="38A742DC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03BCC9E4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7C99ECBE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381C28B7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2B52B957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1F9D15AD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685543DE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2A199A6E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66B48A22" w14:textId="77777777" w:rsidTr="000641D4">
        <w:tc>
          <w:tcPr>
            <w:tcW w:w="1134" w:type="dxa"/>
            <w:shd w:val="clear" w:color="auto" w:fill="auto"/>
          </w:tcPr>
          <w:p w14:paraId="266C011E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1873A302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274145AA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0E1A5E9B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24AC1D9A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79F866BF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498AAA5E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9" w:type="dxa"/>
            <w:shd w:val="clear" w:color="auto" w:fill="auto"/>
          </w:tcPr>
          <w:p w14:paraId="67B6B116" w14:textId="77777777" w:rsidR="007E6D6E" w:rsidRPr="000641D4" w:rsidRDefault="007E6D6E" w:rsidP="000641D4">
            <w:r w:rsidRPr="000641D4">
              <w:t>0</w:t>
            </w:r>
          </w:p>
        </w:tc>
      </w:tr>
    </w:tbl>
    <w:p w14:paraId="37241ED5" w14:textId="77777777" w:rsidR="007E6D6E" w:rsidRPr="00AD51D9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19FAB72C" w14:textId="77777777" w:rsidTr="000641D4">
        <w:tc>
          <w:tcPr>
            <w:tcW w:w="1134" w:type="dxa"/>
            <w:shd w:val="clear" w:color="auto" w:fill="auto"/>
          </w:tcPr>
          <w:p w14:paraId="7FBF9B1B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74AE50D1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5E5F656C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0CC2D80C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29E708D8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1F4B210F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20400714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535C60CF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40C2AEA4" w14:textId="77777777" w:rsidTr="000641D4">
        <w:tc>
          <w:tcPr>
            <w:tcW w:w="1134" w:type="dxa"/>
            <w:shd w:val="clear" w:color="auto" w:fill="auto"/>
          </w:tcPr>
          <w:p w14:paraId="4251E1E2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5A537F34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5043E181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572EF61E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3FA4B816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2D370001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3208024D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9" w:type="dxa"/>
            <w:shd w:val="clear" w:color="auto" w:fill="auto"/>
          </w:tcPr>
          <w:p w14:paraId="784D18F0" w14:textId="77777777" w:rsidR="007E6D6E" w:rsidRPr="000641D4" w:rsidRDefault="007E6D6E" w:rsidP="000641D4">
            <w:r w:rsidRPr="000641D4">
              <w:t>0</w:t>
            </w:r>
          </w:p>
        </w:tc>
      </w:tr>
    </w:tbl>
    <w:p w14:paraId="07B2A25F" w14:textId="77777777" w:rsidR="007E6D6E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6F48396B" w14:textId="77777777" w:rsidTr="000641D4">
        <w:tc>
          <w:tcPr>
            <w:tcW w:w="1134" w:type="dxa"/>
            <w:shd w:val="clear" w:color="auto" w:fill="auto"/>
          </w:tcPr>
          <w:p w14:paraId="6B0BD35A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3FB8106B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135AA1EE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1702DEC3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64289443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03CCBBBD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604AFCA1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37CA8474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06DEF3F4" w14:textId="77777777" w:rsidTr="000641D4">
        <w:tc>
          <w:tcPr>
            <w:tcW w:w="1134" w:type="dxa"/>
            <w:shd w:val="clear" w:color="auto" w:fill="auto"/>
          </w:tcPr>
          <w:p w14:paraId="40CFB190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7ADBA62B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5782BD0D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4D9B7842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60616254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13060F01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6A7A4EB6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9" w:type="dxa"/>
            <w:shd w:val="clear" w:color="auto" w:fill="auto"/>
          </w:tcPr>
          <w:p w14:paraId="712A828B" w14:textId="77777777" w:rsidR="007E6D6E" w:rsidRPr="000641D4" w:rsidRDefault="007E6D6E" w:rsidP="000641D4">
            <w:r w:rsidRPr="000641D4">
              <w:t>0</w:t>
            </w:r>
          </w:p>
        </w:tc>
      </w:tr>
    </w:tbl>
    <w:p w14:paraId="32418905" w14:textId="77777777" w:rsidR="007E6D6E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2B996C78" w14:textId="77777777" w:rsidTr="000641D4">
        <w:tc>
          <w:tcPr>
            <w:tcW w:w="1134" w:type="dxa"/>
            <w:shd w:val="clear" w:color="auto" w:fill="auto"/>
          </w:tcPr>
          <w:p w14:paraId="17325332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00AE587E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3B859D82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0FF865DD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476881DD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0F4AC611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429D384B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24855EFA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49589CF2" w14:textId="77777777" w:rsidTr="000641D4">
        <w:tc>
          <w:tcPr>
            <w:tcW w:w="1134" w:type="dxa"/>
            <w:shd w:val="clear" w:color="auto" w:fill="auto"/>
          </w:tcPr>
          <w:p w14:paraId="37E314A8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1D9C3B70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0DA0F954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7389C37C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071D6031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0CFFD9E6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4E56F278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9" w:type="dxa"/>
            <w:shd w:val="clear" w:color="auto" w:fill="auto"/>
          </w:tcPr>
          <w:p w14:paraId="78A0BBFC" w14:textId="77777777" w:rsidR="007E6D6E" w:rsidRPr="000641D4" w:rsidRDefault="007E6D6E" w:rsidP="000641D4">
            <w:r w:rsidRPr="000641D4">
              <w:t>0</w:t>
            </w:r>
          </w:p>
        </w:tc>
      </w:tr>
    </w:tbl>
    <w:p w14:paraId="6789C70E" w14:textId="77777777" w:rsidR="007E6D6E" w:rsidRDefault="007E6D6E" w:rsidP="007E6D6E">
      <w:pPr>
        <w:ind w:left="360"/>
      </w:pPr>
      <w:r w:rsidRPr="007E6D6E">
        <w:rPr>
          <w:b/>
          <w:bCs/>
        </w:rPr>
        <w:t>Ответ</w:t>
      </w:r>
      <w:r>
        <w:t>: 01011000.11010100.11101100.01001100</w:t>
      </w:r>
    </w:p>
    <w:p w14:paraId="2BA64771" w14:textId="77777777" w:rsidR="007E6D6E" w:rsidRDefault="007E6D6E" w:rsidP="007E6D6E">
      <w:pPr>
        <w:ind w:left="360"/>
      </w:pPr>
      <w:r w:rsidRPr="00AD51D9">
        <w:t>6) 01011101.10111011.01001000.00110000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5D08B9C6" w14:textId="77777777" w:rsidTr="000641D4">
        <w:tc>
          <w:tcPr>
            <w:tcW w:w="1134" w:type="dxa"/>
            <w:shd w:val="clear" w:color="auto" w:fill="auto"/>
          </w:tcPr>
          <w:p w14:paraId="250F8E59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60D4AD12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5A0062FB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5BE2100C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0A8E8689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18CBF802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63F62E14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7652AECC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6593954E" w14:textId="77777777" w:rsidTr="000641D4">
        <w:tc>
          <w:tcPr>
            <w:tcW w:w="1134" w:type="dxa"/>
            <w:shd w:val="clear" w:color="auto" w:fill="auto"/>
          </w:tcPr>
          <w:p w14:paraId="32CBCFE6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4FF384C5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4C3947B7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4C8122A1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111A4A97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38AC3D00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42AD010A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9" w:type="dxa"/>
            <w:shd w:val="clear" w:color="auto" w:fill="auto"/>
          </w:tcPr>
          <w:p w14:paraId="020DC6E3" w14:textId="77777777" w:rsidR="007E6D6E" w:rsidRPr="000641D4" w:rsidRDefault="007E6D6E" w:rsidP="000641D4">
            <w:r w:rsidRPr="000641D4">
              <w:t>1</w:t>
            </w:r>
          </w:p>
        </w:tc>
      </w:tr>
    </w:tbl>
    <w:p w14:paraId="69D3BCEF" w14:textId="77777777" w:rsidR="007E6D6E" w:rsidRPr="00AD51D9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2055FC81" w14:textId="77777777" w:rsidTr="000641D4">
        <w:tc>
          <w:tcPr>
            <w:tcW w:w="1134" w:type="dxa"/>
            <w:shd w:val="clear" w:color="auto" w:fill="auto"/>
          </w:tcPr>
          <w:p w14:paraId="7B04075E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649BAC97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4338F80B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7B909A01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75711AA9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0F18C0CE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43A9589B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52B90DDF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573E5790" w14:textId="77777777" w:rsidTr="000641D4">
        <w:tc>
          <w:tcPr>
            <w:tcW w:w="1134" w:type="dxa"/>
            <w:shd w:val="clear" w:color="auto" w:fill="auto"/>
          </w:tcPr>
          <w:p w14:paraId="1DC4A833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1C755D02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5D7DDD35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409C1F08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405F5B82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25466FC2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1A3A1DAD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9" w:type="dxa"/>
            <w:shd w:val="clear" w:color="auto" w:fill="auto"/>
          </w:tcPr>
          <w:p w14:paraId="4291322A" w14:textId="77777777" w:rsidR="007E6D6E" w:rsidRPr="000641D4" w:rsidRDefault="007E6D6E" w:rsidP="000641D4">
            <w:r w:rsidRPr="000641D4">
              <w:t>1</w:t>
            </w:r>
          </w:p>
        </w:tc>
      </w:tr>
    </w:tbl>
    <w:p w14:paraId="0DB21525" w14:textId="77777777" w:rsidR="007E6D6E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746720EE" w14:textId="77777777" w:rsidTr="000641D4">
        <w:tc>
          <w:tcPr>
            <w:tcW w:w="1134" w:type="dxa"/>
            <w:shd w:val="clear" w:color="auto" w:fill="auto"/>
          </w:tcPr>
          <w:p w14:paraId="03E1DA27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0A7AB601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20A501CF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75431393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2952E324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6BE0B5EA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26AFCA0B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40E6E189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63065682" w14:textId="77777777" w:rsidTr="000641D4">
        <w:tc>
          <w:tcPr>
            <w:tcW w:w="1134" w:type="dxa"/>
            <w:shd w:val="clear" w:color="auto" w:fill="auto"/>
          </w:tcPr>
          <w:p w14:paraId="33673456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194F940C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1CEF4ACE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23158E64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0D0445BB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77F3E1A2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622407B9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9" w:type="dxa"/>
            <w:shd w:val="clear" w:color="auto" w:fill="auto"/>
          </w:tcPr>
          <w:p w14:paraId="1B49386C" w14:textId="77777777" w:rsidR="007E6D6E" w:rsidRPr="000641D4" w:rsidRDefault="007E6D6E" w:rsidP="000641D4">
            <w:r w:rsidRPr="000641D4">
              <w:t>0</w:t>
            </w:r>
          </w:p>
        </w:tc>
      </w:tr>
    </w:tbl>
    <w:p w14:paraId="053199D0" w14:textId="77777777" w:rsidR="007E6D6E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29661EC4" w14:textId="77777777" w:rsidTr="000641D4">
        <w:tc>
          <w:tcPr>
            <w:tcW w:w="1134" w:type="dxa"/>
            <w:shd w:val="clear" w:color="auto" w:fill="auto"/>
          </w:tcPr>
          <w:p w14:paraId="5AE67935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56C4CC61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56E1952E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2724EDCA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4EC31D52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2E48C2CF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386647E1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46E063EC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537BFFE8" w14:textId="77777777" w:rsidTr="000641D4">
        <w:tc>
          <w:tcPr>
            <w:tcW w:w="1134" w:type="dxa"/>
            <w:shd w:val="clear" w:color="auto" w:fill="auto"/>
          </w:tcPr>
          <w:p w14:paraId="4DB70A5D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02155E5E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26" w:type="dxa"/>
            <w:shd w:val="clear" w:color="auto" w:fill="auto"/>
          </w:tcPr>
          <w:p w14:paraId="08D1E1B1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26" w:type="dxa"/>
            <w:shd w:val="clear" w:color="auto" w:fill="auto"/>
          </w:tcPr>
          <w:p w14:paraId="76CBF6DA" w14:textId="77777777" w:rsidR="007E6D6E" w:rsidRPr="000641D4" w:rsidRDefault="007E6D6E" w:rsidP="000641D4">
            <w:r w:rsidRPr="000641D4">
              <w:t>1</w:t>
            </w:r>
          </w:p>
        </w:tc>
        <w:tc>
          <w:tcPr>
            <w:tcW w:w="1118" w:type="dxa"/>
            <w:shd w:val="clear" w:color="auto" w:fill="auto"/>
          </w:tcPr>
          <w:p w14:paraId="09C9F8D5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245BC073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8" w:type="dxa"/>
            <w:shd w:val="clear" w:color="auto" w:fill="auto"/>
          </w:tcPr>
          <w:p w14:paraId="6EF2B0AD" w14:textId="77777777" w:rsidR="007E6D6E" w:rsidRPr="000641D4" w:rsidRDefault="007E6D6E" w:rsidP="000641D4">
            <w:r w:rsidRPr="000641D4">
              <w:t>0</w:t>
            </w:r>
          </w:p>
        </w:tc>
        <w:tc>
          <w:tcPr>
            <w:tcW w:w="1119" w:type="dxa"/>
            <w:shd w:val="clear" w:color="auto" w:fill="auto"/>
          </w:tcPr>
          <w:p w14:paraId="6F70BFD3" w14:textId="77777777" w:rsidR="007E6D6E" w:rsidRPr="000641D4" w:rsidRDefault="007E6D6E" w:rsidP="000641D4">
            <w:r w:rsidRPr="000641D4">
              <w:t>0</w:t>
            </w:r>
          </w:p>
        </w:tc>
      </w:tr>
    </w:tbl>
    <w:p w14:paraId="571543AB" w14:textId="77777777" w:rsidR="007E6D6E" w:rsidRDefault="007E6D6E" w:rsidP="007E6D6E">
      <w:pPr>
        <w:ind w:left="360"/>
      </w:pPr>
    </w:p>
    <w:p w14:paraId="65D1CF89" w14:textId="77777777" w:rsidR="007E6D6E" w:rsidRPr="00774C5E" w:rsidRDefault="007E6D6E" w:rsidP="007E6D6E">
      <w:pPr>
        <w:ind w:left="360"/>
        <w:rPr>
          <w:lang w:val="en-US"/>
        </w:rPr>
      </w:pPr>
      <w:r w:rsidRPr="007E6D6E">
        <w:rPr>
          <w:b/>
          <w:bCs/>
        </w:rPr>
        <w:lastRenderedPageBreak/>
        <w:t>Ответ</w:t>
      </w:r>
      <w:r>
        <w:t>:</w:t>
      </w:r>
      <w:r>
        <w:rPr>
          <w:lang w:val="en-US"/>
        </w:rPr>
        <w:t xml:space="preserve"> 93.187.72.48</w:t>
      </w:r>
    </w:p>
    <w:p w14:paraId="3D13A17F" w14:textId="77777777" w:rsidR="007E6D6E" w:rsidRDefault="007E6D6E" w:rsidP="007E6D6E">
      <w:pPr>
        <w:ind w:left="360"/>
      </w:pPr>
      <w:r w:rsidRPr="00AD51D9">
        <w:t>7) 01001000.10100011.00000100.10100001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4C4BE69E" w14:textId="77777777" w:rsidTr="000641D4">
        <w:tc>
          <w:tcPr>
            <w:tcW w:w="1134" w:type="dxa"/>
            <w:shd w:val="clear" w:color="auto" w:fill="auto"/>
          </w:tcPr>
          <w:p w14:paraId="3527601A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429E8C8D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5782E586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53AC1986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0C5C0D56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4278660C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1FEFB0FB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49653FC3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38E151FD" w14:textId="77777777" w:rsidTr="000641D4">
        <w:tc>
          <w:tcPr>
            <w:tcW w:w="1134" w:type="dxa"/>
            <w:shd w:val="clear" w:color="auto" w:fill="auto"/>
          </w:tcPr>
          <w:p w14:paraId="16DB1FE1" w14:textId="77777777" w:rsidR="007E6D6E" w:rsidRPr="000641D4" w:rsidRDefault="007E6D6E" w:rsidP="000641D4">
            <w:pPr>
              <w:tabs>
                <w:tab w:val="left" w:pos="750"/>
              </w:tabs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6F62C477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26" w:type="dxa"/>
            <w:shd w:val="clear" w:color="auto" w:fill="auto"/>
          </w:tcPr>
          <w:p w14:paraId="3B17FF3E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22A7CAA9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1A1686C5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8" w:type="dxa"/>
            <w:shd w:val="clear" w:color="auto" w:fill="auto"/>
          </w:tcPr>
          <w:p w14:paraId="6D3CF115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55F99156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9" w:type="dxa"/>
            <w:shd w:val="clear" w:color="auto" w:fill="auto"/>
          </w:tcPr>
          <w:p w14:paraId="624980DC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</w:tr>
    </w:tbl>
    <w:p w14:paraId="37131720" w14:textId="77777777" w:rsidR="007E6D6E" w:rsidRPr="00AD51D9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766D0831" w14:textId="77777777" w:rsidTr="000641D4">
        <w:tc>
          <w:tcPr>
            <w:tcW w:w="1134" w:type="dxa"/>
            <w:shd w:val="clear" w:color="auto" w:fill="auto"/>
          </w:tcPr>
          <w:p w14:paraId="726AF3A6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0C121D05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2DF00A15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6CBF831F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0A161EA5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0DA26674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2A4120B2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1F901B1E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3B7A5CBD" w14:textId="77777777" w:rsidTr="000641D4">
        <w:tc>
          <w:tcPr>
            <w:tcW w:w="1134" w:type="dxa"/>
            <w:shd w:val="clear" w:color="auto" w:fill="auto"/>
          </w:tcPr>
          <w:p w14:paraId="4FE025C7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26" w:type="dxa"/>
            <w:shd w:val="clear" w:color="auto" w:fill="auto"/>
          </w:tcPr>
          <w:p w14:paraId="6516255F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1DA4A4CD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26" w:type="dxa"/>
            <w:shd w:val="clear" w:color="auto" w:fill="auto"/>
          </w:tcPr>
          <w:p w14:paraId="5053068B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1C2ED392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4B77500B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3B46A531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9" w:type="dxa"/>
            <w:shd w:val="clear" w:color="auto" w:fill="auto"/>
          </w:tcPr>
          <w:p w14:paraId="203C118F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</w:tr>
    </w:tbl>
    <w:p w14:paraId="60448491" w14:textId="77777777" w:rsidR="007E6D6E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154654B8" w14:textId="77777777" w:rsidTr="000641D4">
        <w:tc>
          <w:tcPr>
            <w:tcW w:w="1134" w:type="dxa"/>
            <w:shd w:val="clear" w:color="auto" w:fill="auto"/>
          </w:tcPr>
          <w:p w14:paraId="3F9E9A93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429CC275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12DCE02B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3E90870C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49999E64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255E43A9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2C56825D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0DD3E6B5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339D7318" w14:textId="77777777" w:rsidTr="000641D4">
        <w:tc>
          <w:tcPr>
            <w:tcW w:w="1134" w:type="dxa"/>
            <w:shd w:val="clear" w:color="auto" w:fill="auto"/>
          </w:tcPr>
          <w:p w14:paraId="462CDBB4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41F55F75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7D5BE7E3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49DBEE3E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154FA741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2BD01D37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8" w:type="dxa"/>
            <w:shd w:val="clear" w:color="auto" w:fill="auto"/>
          </w:tcPr>
          <w:p w14:paraId="69FD8E16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9" w:type="dxa"/>
            <w:shd w:val="clear" w:color="auto" w:fill="auto"/>
          </w:tcPr>
          <w:p w14:paraId="3F40CA4B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</w:tr>
    </w:tbl>
    <w:p w14:paraId="3A551D03" w14:textId="77777777" w:rsidR="007E6D6E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612E065E" w14:textId="77777777" w:rsidTr="000641D4">
        <w:tc>
          <w:tcPr>
            <w:tcW w:w="1134" w:type="dxa"/>
            <w:shd w:val="clear" w:color="auto" w:fill="auto"/>
          </w:tcPr>
          <w:p w14:paraId="6E46C5E4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2C22B8CF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4B18B624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0E104DDC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2287AF0A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4A52DC5D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67DCAB6F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17A99E63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4C0CC054" w14:textId="77777777" w:rsidTr="000641D4">
        <w:tc>
          <w:tcPr>
            <w:tcW w:w="1134" w:type="dxa"/>
            <w:shd w:val="clear" w:color="auto" w:fill="auto"/>
          </w:tcPr>
          <w:p w14:paraId="3DB72C26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26" w:type="dxa"/>
            <w:shd w:val="clear" w:color="auto" w:fill="auto"/>
          </w:tcPr>
          <w:p w14:paraId="37258C24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367E0EDB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26" w:type="dxa"/>
            <w:shd w:val="clear" w:color="auto" w:fill="auto"/>
          </w:tcPr>
          <w:p w14:paraId="1D0CAFDE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0AC395FE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0C5DE98C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09D56326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9" w:type="dxa"/>
            <w:shd w:val="clear" w:color="auto" w:fill="auto"/>
          </w:tcPr>
          <w:p w14:paraId="5A4960A0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</w:tr>
    </w:tbl>
    <w:p w14:paraId="203B2711" w14:textId="77777777" w:rsidR="007E6D6E" w:rsidRDefault="007E6D6E" w:rsidP="007E6D6E">
      <w:pPr>
        <w:ind w:left="360"/>
      </w:pPr>
    </w:p>
    <w:p w14:paraId="185674C5" w14:textId="77777777" w:rsidR="007E6D6E" w:rsidRPr="00774C5E" w:rsidRDefault="007E6D6E" w:rsidP="007E6D6E">
      <w:pPr>
        <w:ind w:left="360"/>
        <w:rPr>
          <w:lang w:val="en-US"/>
        </w:rPr>
      </w:pPr>
      <w:r w:rsidRPr="007E6D6E">
        <w:rPr>
          <w:b/>
          <w:bCs/>
        </w:rPr>
        <w:t>Ответ</w:t>
      </w:r>
      <w:r>
        <w:t>:</w:t>
      </w:r>
      <w:r>
        <w:rPr>
          <w:lang w:val="en-US"/>
        </w:rPr>
        <w:t xml:space="preserve"> 72.163.4.161</w:t>
      </w:r>
    </w:p>
    <w:p w14:paraId="47CA68E1" w14:textId="77777777" w:rsidR="007E6D6E" w:rsidRDefault="007E6D6E" w:rsidP="007E6D6E">
      <w:pPr>
        <w:ind w:left="360"/>
      </w:pPr>
      <w:r w:rsidRPr="00AD51D9">
        <w:t>8) 00001111.11011001.11101000.11110101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3F8D7E29" w14:textId="77777777" w:rsidTr="000641D4">
        <w:tc>
          <w:tcPr>
            <w:tcW w:w="1134" w:type="dxa"/>
            <w:shd w:val="clear" w:color="auto" w:fill="auto"/>
          </w:tcPr>
          <w:p w14:paraId="3B266C3C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4C13143C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12FC24DB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6E1E9DFA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279F7768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2BB4A6BA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4C6CEE28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09F96467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6C35A863" w14:textId="77777777" w:rsidTr="000641D4">
        <w:tc>
          <w:tcPr>
            <w:tcW w:w="1134" w:type="dxa"/>
            <w:shd w:val="clear" w:color="auto" w:fill="auto"/>
          </w:tcPr>
          <w:p w14:paraId="322DD452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23371712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137CD9BF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37BA1D73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7A088CEE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8" w:type="dxa"/>
            <w:shd w:val="clear" w:color="auto" w:fill="auto"/>
          </w:tcPr>
          <w:p w14:paraId="35138398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8" w:type="dxa"/>
            <w:shd w:val="clear" w:color="auto" w:fill="auto"/>
          </w:tcPr>
          <w:p w14:paraId="48AC1EE2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9" w:type="dxa"/>
            <w:shd w:val="clear" w:color="auto" w:fill="auto"/>
          </w:tcPr>
          <w:p w14:paraId="0E299494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</w:tr>
    </w:tbl>
    <w:p w14:paraId="6189C7C3" w14:textId="77777777" w:rsidR="007E6D6E" w:rsidRPr="00AD51D9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7404BD49" w14:textId="77777777" w:rsidTr="000641D4">
        <w:tc>
          <w:tcPr>
            <w:tcW w:w="1134" w:type="dxa"/>
            <w:shd w:val="clear" w:color="auto" w:fill="auto"/>
          </w:tcPr>
          <w:p w14:paraId="7DC16FF5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00F10E55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3ABF7DF7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5F503137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227CF109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2E37A8E2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2856ABF0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200ED4C1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423091C1" w14:textId="77777777" w:rsidTr="000641D4">
        <w:tc>
          <w:tcPr>
            <w:tcW w:w="1134" w:type="dxa"/>
            <w:shd w:val="clear" w:color="auto" w:fill="auto"/>
          </w:tcPr>
          <w:p w14:paraId="74DE9D2A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26" w:type="dxa"/>
            <w:shd w:val="clear" w:color="auto" w:fill="auto"/>
          </w:tcPr>
          <w:p w14:paraId="1B405A02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26" w:type="dxa"/>
            <w:shd w:val="clear" w:color="auto" w:fill="auto"/>
          </w:tcPr>
          <w:p w14:paraId="0EC9BB0C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6C19774D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8" w:type="dxa"/>
            <w:shd w:val="clear" w:color="auto" w:fill="auto"/>
          </w:tcPr>
          <w:p w14:paraId="2802AACD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8" w:type="dxa"/>
            <w:shd w:val="clear" w:color="auto" w:fill="auto"/>
          </w:tcPr>
          <w:p w14:paraId="095F4E9F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2857DC91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9" w:type="dxa"/>
            <w:shd w:val="clear" w:color="auto" w:fill="auto"/>
          </w:tcPr>
          <w:p w14:paraId="4DB55FFF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</w:tr>
    </w:tbl>
    <w:p w14:paraId="5C5463F7" w14:textId="77777777" w:rsidR="007E6D6E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5F5F96BC" w14:textId="77777777" w:rsidTr="000641D4">
        <w:tc>
          <w:tcPr>
            <w:tcW w:w="1134" w:type="dxa"/>
            <w:shd w:val="clear" w:color="auto" w:fill="auto"/>
          </w:tcPr>
          <w:p w14:paraId="2C8BE62E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0E0A3853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391F71D0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065E121B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61E94B9B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4E06632F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6617CECC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3A656850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7A25468D" w14:textId="77777777" w:rsidTr="000641D4">
        <w:tc>
          <w:tcPr>
            <w:tcW w:w="1134" w:type="dxa"/>
            <w:shd w:val="clear" w:color="auto" w:fill="auto"/>
          </w:tcPr>
          <w:p w14:paraId="712683AF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26" w:type="dxa"/>
            <w:shd w:val="clear" w:color="auto" w:fill="auto"/>
          </w:tcPr>
          <w:p w14:paraId="6D96C529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26" w:type="dxa"/>
            <w:shd w:val="clear" w:color="auto" w:fill="auto"/>
          </w:tcPr>
          <w:p w14:paraId="4C16A803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26" w:type="dxa"/>
            <w:shd w:val="clear" w:color="auto" w:fill="auto"/>
          </w:tcPr>
          <w:p w14:paraId="1C384725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360E17EE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8" w:type="dxa"/>
            <w:shd w:val="clear" w:color="auto" w:fill="auto"/>
          </w:tcPr>
          <w:p w14:paraId="55B8D5DC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2EF12EF1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9" w:type="dxa"/>
            <w:shd w:val="clear" w:color="auto" w:fill="auto"/>
          </w:tcPr>
          <w:p w14:paraId="75A29B1B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</w:tr>
    </w:tbl>
    <w:p w14:paraId="03109739" w14:textId="77777777" w:rsidR="007E6D6E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4CF752ED" w14:textId="77777777" w:rsidTr="000641D4">
        <w:tc>
          <w:tcPr>
            <w:tcW w:w="1134" w:type="dxa"/>
            <w:shd w:val="clear" w:color="auto" w:fill="auto"/>
          </w:tcPr>
          <w:p w14:paraId="2E860CE5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67A986F5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6DAB46B5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5EC4888F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34B7CB10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09F5FAFC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3CAA44AD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6B19845A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7B486C9D" w14:textId="77777777" w:rsidTr="000641D4">
        <w:tc>
          <w:tcPr>
            <w:tcW w:w="1134" w:type="dxa"/>
            <w:shd w:val="clear" w:color="auto" w:fill="auto"/>
          </w:tcPr>
          <w:p w14:paraId="47352D08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26" w:type="dxa"/>
            <w:shd w:val="clear" w:color="auto" w:fill="auto"/>
          </w:tcPr>
          <w:p w14:paraId="5E0D6B10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26" w:type="dxa"/>
            <w:shd w:val="clear" w:color="auto" w:fill="auto"/>
          </w:tcPr>
          <w:p w14:paraId="43D138E0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26" w:type="dxa"/>
            <w:shd w:val="clear" w:color="auto" w:fill="auto"/>
          </w:tcPr>
          <w:p w14:paraId="4C7FD113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8" w:type="dxa"/>
            <w:shd w:val="clear" w:color="auto" w:fill="auto"/>
          </w:tcPr>
          <w:p w14:paraId="5E84AEBA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232FF3D5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8" w:type="dxa"/>
            <w:shd w:val="clear" w:color="auto" w:fill="auto"/>
          </w:tcPr>
          <w:p w14:paraId="01A9F931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9" w:type="dxa"/>
            <w:shd w:val="clear" w:color="auto" w:fill="auto"/>
          </w:tcPr>
          <w:p w14:paraId="70C972DD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</w:tr>
    </w:tbl>
    <w:p w14:paraId="247BB0CF" w14:textId="77777777" w:rsidR="007E6D6E" w:rsidRDefault="007E6D6E" w:rsidP="007E6D6E">
      <w:pPr>
        <w:ind w:left="360"/>
      </w:pPr>
    </w:p>
    <w:p w14:paraId="383AACB9" w14:textId="77777777" w:rsidR="007E6D6E" w:rsidRPr="00774C5E" w:rsidRDefault="007E6D6E" w:rsidP="007E6D6E">
      <w:pPr>
        <w:ind w:left="360"/>
        <w:rPr>
          <w:lang w:val="en-US"/>
        </w:rPr>
      </w:pPr>
      <w:r w:rsidRPr="007E6D6E">
        <w:rPr>
          <w:b/>
          <w:bCs/>
        </w:rPr>
        <w:t>Ответ</w:t>
      </w:r>
      <w:r>
        <w:t>:</w:t>
      </w:r>
      <w:r>
        <w:rPr>
          <w:lang w:val="en-US"/>
        </w:rPr>
        <w:t xml:space="preserve"> 15.217.232.245</w:t>
      </w:r>
    </w:p>
    <w:p w14:paraId="3E00FF89" w14:textId="77777777" w:rsidR="007E6D6E" w:rsidRDefault="007E6D6E" w:rsidP="007E6D6E">
      <w:pPr>
        <w:ind w:left="360"/>
      </w:pPr>
      <w:r w:rsidRPr="00AD51D9">
        <w:t>9) 01000101.00010100.00111011.01010000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315E56FF" w14:textId="77777777" w:rsidTr="000641D4">
        <w:tc>
          <w:tcPr>
            <w:tcW w:w="1134" w:type="dxa"/>
            <w:shd w:val="clear" w:color="auto" w:fill="auto"/>
          </w:tcPr>
          <w:p w14:paraId="47580BCD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17C999EE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2C230CDD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57B1461D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46DB997B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719BE071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03FE4A50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4D758AE5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4572CCAF" w14:textId="77777777" w:rsidTr="000641D4">
        <w:tc>
          <w:tcPr>
            <w:tcW w:w="1134" w:type="dxa"/>
            <w:shd w:val="clear" w:color="auto" w:fill="auto"/>
          </w:tcPr>
          <w:p w14:paraId="0B3C4C62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234AF39E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26" w:type="dxa"/>
            <w:shd w:val="clear" w:color="auto" w:fill="auto"/>
          </w:tcPr>
          <w:p w14:paraId="0D70A7BA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35DF4E4E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52CBE7F7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738EE291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8" w:type="dxa"/>
            <w:shd w:val="clear" w:color="auto" w:fill="auto"/>
          </w:tcPr>
          <w:p w14:paraId="4B96CDD6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9" w:type="dxa"/>
            <w:shd w:val="clear" w:color="auto" w:fill="auto"/>
          </w:tcPr>
          <w:p w14:paraId="736359A4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</w:tr>
    </w:tbl>
    <w:p w14:paraId="602322D3" w14:textId="77777777" w:rsidR="007E6D6E" w:rsidRPr="00AD51D9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34E19BB6" w14:textId="77777777" w:rsidTr="000641D4">
        <w:tc>
          <w:tcPr>
            <w:tcW w:w="1134" w:type="dxa"/>
            <w:shd w:val="clear" w:color="auto" w:fill="auto"/>
          </w:tcPr>
          <w:p w14:paraId="3EFBDCE8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5F568B78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1631569C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7DD4543E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55B0C9DB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7A3CAFCC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05310BC4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459D0BFC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3FEC289C" w14:textId="77777777" w:rsidTr="000641D4">
        <w:tc>
          <w:tcPr>
            <w:tcW w:w="1134" w:type="dxa"/>
            <w:shd w:val="clear" w:color="auto" w:fill="auto"/>
          </w:tcPr>
          <w:p w14:paraId="4E1F74CD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27D0B497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0CACCFB6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5CA93E33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8" w:type="dxa"/>
            <w:shd w:val="clear" w:color="auto" w:fill="auto"/>
          </w:tcPr>
          <w:p w14:paraId="63C4167F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749FFC85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8" w:type="dxa"/>
            <w:shd w:val="clear" w:color="auto" w:fill="auto"/>
          </w:tcPr>
          <w:p w14:paraId="38A77A38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9" w:type="dxa"/>
            <w:shd w:val="clear" w:color="auto" w:fill="auto"/>
          </w:tcPr>
          <w:p w14:paraId="0C089295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</w:tr>
    </w:tbl>
    <w:p w14:paraId="61DEB147" w14:textId="77777777" w:rsidR="007E6D6E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5B0ECB56" w14:textId="77777777" w:rsidTr="000641D4">
        <w:tc>
          <w:tcPr>
            <w:tcW w:w="1134" w:type="dxa"/>
            <w:shd w:val="clear" w:color="auto" w:fill="auto"/>
          </w:tcPr>
          <w:p w14:paraId="3743CB02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3ECFD9E1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46E65186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0CD251C8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7B981FCC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1608D384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6BA732E9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08590B2F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5EA691FF" w14:textId="77777777" w:rsidTr="000641D4">
        <w:tc>
          <w:tcPr>
            <w:tcW w:w="1134" w:type="dxa"/>
            <w:shd w:val="clear" w:color="auto" w:fill="auto"/>
          </w:tcPr>
          <w:p w14:paraId="619B8419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26279577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579DBCA9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26" w:type="dxa"/>
            <w:shd w:val="clear" w:color="auto" w:fill="auto"/>
          </w:tcPr>
          <w:p w14:paraId="595B95B5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8" w:type="dxa"/>
            <w:shd w:val="clear" w:color="auto" w:fill="auto"/>
          </w:tcPr>
          <w:p w14:paraId="298B1354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8" w:type="dxa"/>
            <w:shd w:val="clear" w:color="auto" w:fill="auto"/>
          </w:tcPr>
          <w:p w14:paraId="5771376F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2D6886D3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9" w:type="dxa"/>
            <w:shd w:val="clear" w:color="auto" w:fill="auto"/>
          </w:tcPr>
          <w:p w14:paraId="1E091CE7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</w:tr>
    </w:tbl>
    <w:p w14:paraId="373BD9CD" w14:textId="77777777" w:rsidR="007E6D6E" w:rsidRDefault="007E6D6E" w:rsidP="007E6D6E">
      <w:pPr>
        <w:ind w:left="360"/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7B19F4C4" w14:textId="77777777" w:rsidTr="000641D4">
        <w:tc>
          <w:tcPr>
            <w:tcW w:w="1134" w:type="dxa"/>
            <w:shd w:val="clear" w:color="auto" w:fill="auto"/>
          </w:tcPr>
          <w:p w14:paraId="0E1F521C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629DBE55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589BABA1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671416C7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08BAC197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7FA1638A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6D74B358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31112DE2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4753792F" w14:textId="77777777" w:rsidTr="000641D4">
        <w:tc>
          <w:tcPr>
            <w:tcW w:w="1134" w:type="dxa"/>
            <w:shd w:val="clear" w:color="auto" w:fill="auto"/>
          </w:tcPr>
          <w:p w14:paraId="2DCFEFDA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1D31405C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26" w:type="dxa"/>
            <w:shd w:val="clear" w:color="auto" w:fill="auto"/>
          </w:tcPr>
          <w:p w14:paraId="057ECBD0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6C5D9B7D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8" w:type="dxa"/>
            <w:shd w:val="clear" w:color="auto" w:fill="auto"/>
          </w:tcPr>
          <w:p w14:paraId="5E22FBB3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7F1EF470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61947AE6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9" w:type="dxa"/>
            <w:shd w:val="clear" w:color="auto" w:fill="auto"/>
          </w:tcPr>
          <w:p w14:paraId="183BC078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</w:tr>
    </w:tbl>
    <w:p w14:paraId="685CE5C0" w14:textId="77777777" w:rsidR="007E6D6E" w:rsidRDefault="007E6D6E" w:rsidP="007E6D6E">
      <w:pPr>
        <w:ind w:left="360"/>
      </w:pPr>
    </w:p>
    <w:p w14:paraId="4EE6E33F" w14:textId="77777777" w:rsidR="007E6D6E" w:rsidRPr="00774C5E" w:rsidRDefault="007E6D6E" w:rsidP="007E6D6E">
      <w:pPr>
        <w:ind w:left="360"/>
        <w:rPr>
          <w:lang w:val="en-US"/>
        </w:rPr>
      </w:pPr>
      <w:r w:rsidRPr="007E6D6E">
        <w:rPr>
          <w:b/>
          <w:bCs/>
        </w:rPr>
        <w:t>Ответ</w:t>
      </w:r>
      <w:r>
        <w:t>:</w:t>
      </w:r>
      <w:r>
        <w:rPr>
          <w:lang w:val="en-US"/>
        </w:rPr>
        <w:t xml:space="preserve"> 69.20.59.80</w:t>
      </w:r>
    </w:p>
    <w:p w14:paraId="0AA8C254" w14:textId="77777777" w:rsidR="007E6D6E" w:rsidRDefault="007E6D6E" w:rsidP="007E6D6E">
      <w:pPr>
        <w:ind w:left="360"/>
      </w:pPr>
      <w:r w:rsidRPr="00AD51D9">
        <w:t>10) 00101011.11110011.10000010.00111101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438060B4" w14:textId="77777777" w:rsidTr="000641D4">
        <w:tc>
          <w:tcPr>
            <w:tcW w:w="1134" w:type="dxa"/>
            <w:shd w:val="clear" w:color="auto" w:fill="auto"/>
          </w:tcPr>
          <w:p w14:paraId="0733CD36" w14:textId="77777777" w:rsidR="007E6D6E" w:rsidRPr="000641D4" w:rsidRDefault="007E6D6E" w:rsidP="000641D4">
            <w:r w:rsidRPr="000641D4">
              <w:lastRenderedPageBreak/>
              <w:t>128</w:t>
            </w:r>
          </w:p>
        </w:tc>
        <w:tc>
          <w:tcPr>
            <w:tcW w:w="1126" w:type="dxa"/>
            <w:shd w:val="clear" w:color="auto" w:fill="auto"/>
          </w:tcPr>
          <w:p w14:paraId="69544909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6182D5DA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73530880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5379FD73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09FD14CC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4D139ECA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04BF8C92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51B2F099" w14:textId="77777777" w:rsidTr="000641D4">
        <w:tc>
          <w:tcPr>
            <w:tcW w:w="1134" w:type="dxa"/>
            <w:shd w:val="clear" w:color="auto" w:fill="auto"/>
          </w:tcPr>
          <w:p w14:paraId="2F0AC4EA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4B311196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347C7365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26" w:type="dxa"/>
            <w:shd w:val="clear" w:color="auto" w:fill="auto"/>
          </w:tcPr>
          <w:p w14:paraId="2563C39B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7F53E9F2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8" w:type="dxa"/>
            <w:shd w:val="clear" w:color="auto" w:fill="auto"/>
          </w:tcPr>
          <w:p w14:paraId="5142E48C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0E469D9D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9" w:type="dxa"/>
            <w:shd w:val="clear" w:color="auto" w:fill="auto"/>
          </w:tcPr>
          <w:p w14:paraId="46193FD7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</w:tr>
    </w:tbl>
    <w:p w14:paraId="58C50116" w14:textId="77777777" w:rsidR="007E6D6E" w:rsidRDefault="007E6D6E" w:rsidP="007E6D6E">
      <w:pPr>
        <w:ind w:left="360"/>
        <w:rPr>
          <w:sz w:val="36"/>
        </w:rPr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4CE5A968" w14:textId="77777777" w:rsidTr="000641D4">
        <w:tc>
          <w:tcPr>
            <w:tcW w:w="1134" w:type="dxa"/>
            <w:shd w:val="clear" w:color="auto" w:fill="auto"/>
          </w:tcPr>
          <w:p w14:paraId="18C78B3A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3A34E891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1ACADADE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733B4878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44580AEC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00A7C5CC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3F5BD037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404FB528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4C5C994D" w14:textId="77777777" w:rsidTr="000641D4">
        <w:tc>
          <w:tcPr>
            <w:tcW w:w="1134" w:type="dxa"/>
            <w:shd w:val="clear" w:color="auto" w:fill="auto"/>
          </w:tcPr>
          <w:p w14:paraId="21A0C783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26" w:type="dxa"/>
            <w:shd w:val="clear" w:color="auto" w:fill="auto"/>
          </w:tcPr>
          <w:p w14:paraId="3012A011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26" w:type="dxa"/>
            <w:shd w:val="clear" w:color="auto" w:fill="auto"/>
          </w:tcPr>
          <w:p w14:paraId="55937DD9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26" w:type="dxa"/>
            <w:shd w:val="clear" w:color="auto" w:fill="auto"/>
          </w:tcPr>
          <w:p w14:paraId="164FC739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8" w:type="dxa"/>
            <w:shd w:val="clear" w:color="auto" w:fill="auto"/>
          </w:tcPr>
          <w:p w14:paraId="0D9AA3F0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008FD395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28B4A0BF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9" w:type="dxa"/>
            <w:shd w:val="clear" w:color="auto" w:fill="auto"/>
          </w:tcPr>
          <w:p w14:paraId="348779E8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</w:tr>
    </w:tbl>
    <w:p w14:paraId="17720344" w14:textId="77777777" w:rsidR="007E6D6E" w:rsidRDefault="007E6D6E" w:rsidP="007E6D6E">
      <w:pPr>
        <w:ind w:left="360"/>
        <w:rPr>
          <w:sz w:val="36"/>
        </w:rPr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49D1D91A" w14:textId="77777777" w:rsidTr="000641D4">
        <w:tc>
          <w:tcPr>
            <w:tcW w:w="1134" w:type="dxa"/>
            <w:shd w:val="clear" w:color="auto" w:fill="auto"/>
          </w:tcPr>
          <w:p w14:paraId="0BF4133C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2D929BDF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6C7280E4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7FC7A495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2901EEC7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4A320B81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7CF02B14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24B18897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3DBCC280" w14:textId="77777777" w:rsidTr="000641D4">
        <w:tc>
          <w:tcPr>
            <w:tcW w:w="1134" w:type="dxa"/>
            <w:shd w:val="clear" w:color="auto" w:fill="auto"/>
          </w:tcPr>
          <w:p w14:paraId="1282A8E5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26" w:type="dxa"/>
            <w:shd w:val="clear" w:color="auto" w:fill="auto"/>
          </w:tcPr>
          <w:p w14:paraId="399602A1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4AEF9F1F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65B850C9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6B0017C4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7D9CB7DB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8" w:type="dxa"/>
            <w:shd w:val="clear" w:color="auto" w:fill="auto"/>
          </w:tcPr>
          <w:p w14:paraId="00463DEE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9" w:type="dxa"/>
            <w:shd w:val="clear" w:color="auto" w:fill="auto"/>
          </w:tcPr>
          <w:p w14:paraId="21C28032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</w:tr>
    </w:tbl>
    <w:p w14:paraId="0D7E838B" w14:textId="77777777" w:rsidR="007E6D6E" w:rsidRDefault="007E6D6E" w:rsidP="007E6D6E">
      <w:pPr>
        <w:ind w:left="360"/>
        <w:rPr>
          <w:sz w:val="36"/>
        </w:rPr>
      </w:pP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34"/>
        <w:gridCol w:w="1126"/>
        <w:gridCol w:w="1126"/>
        <w:gridCol w:w="1126"/>
        <w:gridCol w:w="1118"/>
        <w:gridCol w:w="1118"/>
        <w:gridCol w:w="1118"/>
        <w:gridCol w:w="1119"/>
      </w:tblGrid>
      <w:tr w:rsidR="00666695" w14:paraId="4847D2A7" w14:textId="77777777" w:rsidTr="000641D4">
        <w:tc>
          <w:tcPr>
            <w:tcW w:w="1134" w:type="dxa"/>
            <w:shd w:val="clear" w:color="auto" w:fill="auto"/>
          </w:tcPr>
          <w:p w14:paraId="49891335" w14:textId="77777777" w:rsidR="007E6D6E" w:rsidRPr="000641D4" w:rsidRDefault="007E6D6E" w:rsidP="000641D4">
            <w:r w:rsidRPr="000641D4">
              <w:t>128</w:t>
            </w:r>
          </w:p>
        </w:tc>
        <w:tc>
          <w:tcPr>
            <w:tcW w:w="1126" w:type="dxa"/>
            <w:shd w:val="clear" w:color="auto" w:fill="auto"/>
          </w:tcPr>
          <w:p w14:paraId="2AB2BC6F" w14:textId="77777777" w:rsidR="007E6D6E" w:rsidRPr="000641D4" w:rsidRDefault="007E6D6E" w:rsidP="000641D4">
            <w:r w:rsidRPr="000641D4">
              <w:t>64</w:t>
            </w:r>
          </w:p>
        </w:tc>
        <w:tc>
          <w:tcPr>
            <w:tcW w:w="1126" w:type="dxa"/>
            <w:shd w:val="clear" w:color="auto" w:fill="auto"/>
          </w:tcPr>
          <w:p w14:paraId="25F3C28C" w14:textId="77777777" w:rsidR="007E6D6E" w:rsidRPr="000641D4" w:rsidRDefault="007E6D6E" w:rsidP="000641D4">
            <w:r w:rsidRPr="000641D4">
              <w:t>32</w:t>
            </w:r>
          </w:p>
        </w:tc>
        <w:tc>
          <w:tcPr>
            <w:tcW w:w="1126" w:type="dxa"/>
            <w:shd w:val="clear" w:color="auto" w:fill="auto"/>
          </w:tcPr>
          <w:p w14:paraId="137B2EA2" w14:textId="77777777" w:rsidR="007E6D6E" w:rsidRPr="000641D4" w:rsidRDefault="007E6D6E" w:rsidP="000641D4">
            <w:r w:rsidRPr="000641D4">
              <w:t>16</w:t>
            </w:r>
          </w:p>
        </w:tc>
        <w:tc>
          <w:tcPr>
            <w:tcW w:w="1118" w:type="dxa"/>
            <w:shd w:val="clear" w:color="auto" w:fill="auto"/>
          </w:tcPr>
          <w:p w14:paraId="77B8B20C" w14:textId="77777777" w:rsidR="007E6D6E" w:rsidRPr="000641D4" w:rsidRDefault="007E6D6E" w:rsidP="000641D4">
            <w:r w:rsidRPr="000641D4">
              <w:t>8</w:t>
            </w:r>
          </w:p>
        </w:tc>
        <w:tc>
          <w:tcPr>
            <w:tcW w:w="1118" w:type="dxa"/>
            <w:shd w:val="clear" w:color="auto" w:fill="auto"/>
          </w:tcPr>
          <w:p w14:paraId="03937538" w14:textId="77777777" w:rsidR="007E6D6E" w:rsidRPr="000641D4" w:rsidRDefault="007E6D6E" w:rsidP="000641D4">
            <w:r w:rsidRPr="000641D4">
              <w:t>4</w:t>
            </w:r>
          </w:p>
        </w:tc>
        <w:tc>
          <w:tcPr>
            <w:tcW w:w="1118" w:type="dxa"/>
            <w:shd w:val="clear" w:color="auto" w:fill="auto"/>
          </w:tcPr>
          <w:p w14:paraId="4B048663" w14:textId="77777777" w:rsidR="007E6D6E" w:rsidRPr="000641D4" w:rsidRDefault="007E6D6E" w:rsidP="000641D4">
            <w:r w:rsidRPr="000641D4">
              <w:t>2</w:t>
            </w:r>
          </w:p>
        </w:tc>
        <w:tc>
          <w:tcPr>
            <w:tcW w:w="1119" w:type="dxa"/>
            <w:shd w:val="clear" w:color="auto" w:fill="auto"/>
          </w:tcPr>
          <w:p w14:paraId="07A461C7" w14:textId="77777777" w:rsidR="007E6D6E" w:rsidRPr="000641D4" w:rsidRDefault="007E6D6E" w:rsidP="000641D4">
            <w:r w:rsidRPr="000641D4">
              <w:t>1</w:t>
            </w:r>
          </w:p>
        </w:tc>
      </w:tr>
      <w:tr w:rsidR="00666695" w14:paraId="1609BBA8" w14:textId="77777777" w:rsidTr="000641D4">
        <w:tc>
          <w:tcPr>
            <w:tcW w:w="1134" w:type="dxa"/>
            <w:shd w:val="clear" w:color="auto" w:fill="auto"/>
          </w:tcPr>
          <w:p w14:paraId="066935D3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0D429B60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26" w:type="dxa"/>
            <w:shd w:val="clear" w:color="auto" w:fill="auto"/>
          </w:tcPr>
          <w:p w14:paraId="4F4F5C6F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26" w:type="dxa"/>
            <w:shd w:val="clear" w:color="auto" w:fill="auto"/>
          </w:tcPr>
          <w:p w14:paraId="3299EEC2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8" w:type="dxa"/>
            <w:shd w:val="clear" w:color="auto" w:fill="auto"/>
          </w:tcPr>
          <w:p w14:paraId="5669598C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8" w:type="dxa"/>
            <w:shd w:val="clear" w:color="auto" w:fill="auto"/>
          </w:tcPr>
          <w:p w14:paraId="229D3E3B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  <w:tc>
          <w:tcPr>
            <w:tcW w:w="1118" w:type="dxa"/>
            <w:shd w:val="clear" w:color="auto" w:fill="auto"/>
          </w:tcPr>
          <w:p w14:paraId="05692645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0</w:t>
            </w:r>
          </w:p>
        </w:tc>
        <w:tc>
          <w:tcPr>
            <w:tcW w:w="1119" w:type="dxa"/>
            <w:shd w:val="clear" w:color="auto" w:fill="auto"/>
          </w:tcPr>
          <w:p w14:paraId="2DEDC776" w14:textId="77777777" w:rsidR="007E6D6E" w:rsidRPr="000641D4" w:rsidRDefault="007E6D6E" w:rsidP="000641D4">
            <w:pPr>
              <w:rPr>
                <w:lang w:val="en-US"/>
              </w:rPr>
            </w:pPr>
            <w:r w:rsidRPr="000641D4">
              <w:rPr>
                <w:lang w:val="en-US"/>
              </w:rPr>
              <w:t>1</w:t>
            </w:r>
          </w:p>
        </w:tc>
      </w:tr>
    </w:tbl>
    <w:p w14:paraId="0E70E1F1" w14:textId="77777777" w:rsidR="007E6D6E" w:rsidRDefault="007E6D6E" w:rsidP="007E6D6E">
      <w:pPr>
        <w:ind w:left="360"/>
        <w:rPr>
          <w:sz w:val="36"/>
        </w:rPr>
      </w:pPr>
    </w:p>
    <w:p w14:paraId="1B98A016" w14:textId="77777777" w:rsidR="007E6D6E" w:rsidRDefault="007E6D6E" w:rsidP="007E6D6E">
      <w:pPr>
        <w:ind w:left="360"/>
      </w:pPr>
      <w:r w:rsidRPr="007E6D6E">
        <w:rPr>
          <w:b/>
          <w:bCs/>
        </w:rPr>
        <w:t>Ответ</w:t>
      </w:r>
      <w:r w:rsidRPr="004B5DAB">
        <w:t>:</w:t>
      </w:r>
      <w:r w:rsidRPr="00A80C27">
        <w:t xml:space="preserve"> 43.243.130.61</w:t>
      </w:r>
    </w:p>
    <w:p w14:paraId="4942350C" w14:textId="77777777" w:rsidR="007E6D6E" w:rsidRPr="00A80C27" w:rsidRDefault="007E6D6E" w:rsidP="007E6D6E">
      <w:pPr>
        <w:ind w:left="360"/>
      </w:pPr>
    </w:p>
    <w:p w14:paraId="0BF9EB06" w14:textId="77777777" w:rsidR="007E6D6E" w:rsidRPr="00A80C27" w:rsidRDefault="007E6D6E" w:rsidP="007E6D6E">
      <w:pPr>
        <w:pStyle w:val="af8"/>
      </w:pPr>
      <w:bookmarkStart w:id="3" w:name="_Toc95863841"/>
      <w:bookmarkStart w:id="4" w:name="_Toc95910465"/>
      <w:r w:rsidRPr="00A80C27">
        <w:t>Задание №2</w:t>
      </w:r>
      <w:bookmarkEnd w:id="3"/>
      <w:bookmarkEnd w:id="4"/>
    </w:p>
    <w:p w14:paraId="0DB9FA9B" w14:textId="77777777" w:rsidR="007E6D6E" w:rsidRPr="00A80C27" w:rsidRDefault="007E6D6E" w:rsidP="007E6D6E">
      <w:r w:rsidRPr="00A80C27">
        <w:t>1)</w:t>
      </w:r>
      <w:r>
        <w:t xml:space="preserve"> </w:t>
      </w:r>
      <w:r w:rsidRPr="00A80C27">
        <w:t>Записать маску для проекта: сеть 172.16.0.0. 250 подсетей и 220 хостов</w:t>
      </w:r>
    </w:p>
    <w:p w14:paraId="32CFD357" w14:textId="77777777" w:rsidR="007E6D6E" w:rsidRPr="00652530" w:rsidRDefault="007E6D6E" w:rsidP="007E6D6E">
      <w:pPr>
        <w:rPr>
          <w:szCs w:val="18"/>
        </w:rPr>
      </w:pPr>
      <w:r>
        <w:rPr>
          <w:szCs w:val="18"/>
        </w:rPr>
        <w:t xml:space="preserve">Класс </w:t>
      </w:r>
      <w:r>
        <w:rPr>
          <w:szCs w:val="18"/>
          <w:lang w:val="en-US"/>
        </w:rPr>
        <w:t>B</w:t>
      </w:r>
      <w:r>
        <w:rPr>
          <w:szCs w:val="18"/>
        </w:rPr>
        <w:t xml:space="preserve"> → </w:t>
      </w:r>
      <w:r w:rsidRPr="00A80C27">
        <w:rPr>
          <w:szCs w:val="18"/>
          <w:lang w:val="en-US"/>
        </w:rPr>
        <w:t>N</w:t>
      </w:r>
      <w:r w:rsidRPr="00652530">
        <w:rPr>
          <w:szCs w:val="18"/>
        </w:rPr>
        <w:t xml:space="preserve"> = 16</w:t>
      </w:r>
    </w:p>
    <w:p w14:paraId="69EB91EF" w14:textId="77777777" w:rsidR="007E6D6E" w:rsidRPr="00830FE6" w:rsidRDefault="007E6D6E" w:rsidP="007E6D6E">
      <w:pPr>
        <w:rPr>
          <w:szCs w:val="18"/>
          <w:lang w:val="en-US"/>
        </w:rPr>
      </w:pPr>
      <w:r>
        <w:rPr>
          <w:szCs w:val="18"/>
        </w:rPr>
        <w:t>Подсетей</w:t>
      </w:r>
      <w:r w:rsidRPr="00830FE6">
        <w:rPr>
          <w:szCs w:val="18"/>
          <w:lang w:val="en-US"/>
        </w:rPr>
        <w:t xml:space="preserve"> 250 &lt;= 2</w:t>
      </w:r>
      <w:r w:rsidRPr="00830FE6">
        <w:rPr>
          <w:szCs w:val="18"/>
          <w:vertAlign w:val="superscript"/>
          <w:lang w:val="en-US"/>
        </w:rPr>
        <w:t>8</w:t>
      </w:r>
      <w:r w:rsidRPr="00830FE6">
        <w:rPr>
          <w:szCs w:val="18"/>
          <w:lang w:val="en-US"/>
        </w:rPr>
        <w:t xml:space="preserve"> (</w:t>
      </w:r>
      <w:r>
        <w:rPr>
          <w:szCs w:val="18"/>
          <w:lang w:val="en-US"/>
        </w:rPr>
        <w:t>S</w:t>
      </w:r>
      <w:r w:rsidRPr="00830FE6">
        <w:rPr>
          <w:szCs w:val="18"/>
          <w:lang w:val="en-US"/>
        </w:rPr>
        <w:t xml:space="preserve"> &gt;= 8)</w:t>
      </w:r>
    </w:p>
    <w:p w14:paraId="0D4A7C28" w14:textId="77777777" w:rsidR="007E6D6E" w:rsidRPr="007573D2" w:rsidRDefault="007E6D6E" w:rsidP="007E6D6E">
      <w:pPr>
        <w:rPr>
          <w:szCs w:val="18"/>
          <w:lang w:val="en-US"/>
        </w:rPr>
      </w:pPr>
      <w:r>
        <w:rPr>
          <w:szCs w:val="18"/>
        </w:rPr>
        <w:t>Хостов</w:t>
      </w:r>
      <w:r w:rsidRPr="007573D2">
        <w:rPr>
          <w:szCs w:val="18"/>
          <w:lang w:val="en-US"/>
        </w:rPr>
        <w:t xml:space="preserve"> 220 </w:t>
      </w:r>
      <w:r>
        <w:rPr>
          <w:szCs w:val="18"/>
          <w:lang w:val="en-US"/>
        </w:rPr>
        <w:t>&lt;= 2</w:t>
      </w:r>
      <w:r>
        <w:rPr>
          <w:szCs w:val="18"/>
          <w:vertAlign w:val="superscript"/>
          <w:lang w:val="en-US"/>
        </w:rPr>
        <w:t>8</w:t>
      </w:r>
      <w:r>
        <w:rPr>
          <w:szCs w:val="18"/>
          <w:lang w:val="en-US"/>
        </w:rPr>
        <w:t xml:space="preserve"> – 2 (H &gt;= 8)</w:t>
      </w:r>
    </w:p>
    <w:p w14:paraId="7D89C772" w14:textId="77777777" w:rsidR="007E6D6E" w:rsidRDefault="007E6D6E" w:rsidP="007E6D6E">
      <w:pPr>
        <w:rPr>
          <w:szCs w:val="18"/>
          <w:lang w:val="en-US"/>
        </w:rPr>
      </w:pPr>
      <w:r>
        <w:rPr>
          <w:szCs w:val="18"/>
          <w:lang w:val="en-US"/>
        </w:rPr>
        <w:t>N</w:t>
      </w:r>
      <w:r w:rsidRPr="007573D2">
        <w:rPr>
          <w:szCs w:val="18"/>
          <w:lang w:val="en-US"/>
        </w:rPr>
        <w:t xml:space="preserve"> + </w:t>
      </w:r>
      <w:r>
        <w:rPr>
          <w:szCs w:val="18"/>
          <w:lang w:val="en-US"/>
        </w:rPr>
        <w:t>S</w:t>
      </w:r>
      <w:r w:rsidRPr="007573D2">
        <w:rPr>
          <w:szCs w:val="18"/>
          <w:lang w:val="en-US"/>
        </w:rPr>
        <w:t xml:space="preserve"> + </w:t>
      </w:r>
      <w:r>
        <w:rPr>
          <w:szCs w:val="18"/>
          <w:lang w:val="en-US"/>
        </w:rPr>
        <w:t>H</w:t>
      </w:r>
      <w:r w:rsidRPr="007573D2">
        <w:rPr>
          <w:szCs w:val="18"/>
          <w:lang w:val="en-US"/>
        </w:rPr>
        <w:t xml:space="preserve"> = 32 </w:t>
      </w:r>
    </w:p>
    <w:p w14:paraId="29B5541B" w14:textId="77777777" w:rsidR="007E6D6E" w:rsidRDefault="007E6D6E" w:rsidP="007E6D6E">
      <w:pPr>
        <w:rPr>
          <w:szCs w:val="18"/>
          <w:lang w:val="en-US"/>
        </w:rPr>
      </w:pPr>
      <w:r w:rsidRPr="007573D2">
        <w:rPr>
          <w:szCs w:val="18"/>
          <w:lang w:val="en-US"/>
        </w:rPr>
        <w:t xml:space="preserve"> </w:t>
      </w:r>
      <w:r>
        <w:rPr>
          <w:szCs w:val="18"/>
          <w:lang w:val="en-US"/>
        </w:rPr>
        <w:t>H</w:t>
      </w:r>
      <w:r w:rsidRPr="007573D2">
        <w:rPr>
          <w:szCs w:val="18"/>
          <w:lang w:val="en-US"/>
        </w:rPr>
        <w:t xml:space="preserve"> </w:t>
      </w:r>
      <w:r>
        <w:rPr>
          <w:szCs w:val="18"/>
          <w:lang w:val="en-US"/>
        </w:rPr>
        <w:t>&lt;=</w:t>
      </w:r>
      <w:r w:rsidRPr="007573D2">
        <w:rPr>
          <w:szCs w:val="18"/>
          <w:lang w:val="en-US"/>
        </w:rPr>
        <w:t xml:space="preserve"> 32 - 16 - 8 = 8</w:t>
      </w:r>
    </w:p>
    <w:p w14:paraId="2C6854AB" w14:textId="77777777" w:rsidR="007E6D6E" w:rsidRDefault="007E6D6E" w:rsidP="007E6D6E">
      <w:pPr>
        <w:rPr>
          <w:szCs w:val="18"/>
          <w:lang w:val="en-US"/>
        </w:rPr>
      </w:pPr>
      <w:r>
        <w:rPr>
          <w:szCs w:val="18"/>
          <w:lang w:val="en-US"/>
        </w:rPr>
        <w:t xml:space="preserve">H &lt;= 8 and H &gt;= 8 </w:t>
      </w:r>
      <w:r w:rsidRPr="007573D2">
        <w:rPr>
          <w:szCs w:val="18"/>
          <w:lang w:val="en-US"/>
        </w:rPr>
        <w:t>→</w:t>
      </w:r>
      <w:r>
        <w:rPr>
          <w:szCs w:val="18"/>
          <w:lang w:val="en-US"/>
        </w:rPr>
        <w:t xml:space="preserve"> H = 8, S = 8</w:t>
      </w:r>
    </w:p>
    <w:p w14:paraId="3984FB30" w14:textId="77777777" w:rsidR="007E6D6E" w:rsidRPr="00830FE6" w:rsidRDefault="007E6D6E" w:rsidP="007E6D6E">
      <w:pPr>
        <w:rPr>
          <w:szCs w:val="18"/>
        </w:rPr>
      </w:pPr>
      <w:r w:rsidRPr="00830FE6">
        <w:rPr>
          <w:szCs w:val="18"/>
        </w:rPr>
        <w:t xml:space="preserve">16 + 8 = 24 → </w:t>
      </w:r>
      <w:r>
        <w:rPr>
          <w:szCs w:val="18"/>
        </w:rPr>
        <w:t>маска</w:t>
      </w:r>
      <w:r w:rsidRPr="00830FE6">
        <w:rPr>
          <w:szCs w:val="18"/>
        </w:rPr>
        <w:t>: 255.255.255.0</w:t>
      </w:r>
    </w:p>
    <w:p w14:paraId="3DA53CD3" w14:textId="77777777" w:rsidR="007E6D6E" w:rsidRDefault="007E6D6E" w:rsidP="007E6D6E">
      <w:pPr>
        <w:rPr>
          <w:szCs w:val="18"/>
        </w:rPr>
      </w:pPr>
      <w:r w:rsidRPr="00FA22CD">
        <w:rPr>
          <w:b/>
          <w:bCs/>
          <w:szCs w:val="18"/>
        </w:rPr>
        <w:t>Ответ</w:t>
      </w:r>
      <w:r>
        <w:rPr>
          <w:szCs w:val="18"/>
        </w:rPr>
        <w:t>: 255.255.255.0</w:t>
      </w:r>
    </w:p>
    <w:p w14:paraId="071B4312" w14:textId="77777777" w:rsidR="007E6D6E" w:rsidRPr="00151390" w:rsidRDefault="007E6D6E" w:rsidP="007E6D6E">
      <w:r w:rsidRPr="00151390">
        <w:t>2)</w:t>
      </w:r>
      <w:r>
        <w:t xml:space="preserve"> </w:t>
      </w:r>
      <w:r w:rsidRPr="00151390">
        <w:t>Записать маску для проекта: сеть 10.0.0.0. 2000 подсетей и 1500 хостов</w:t>
      </w:r>
    </w:p>
    <w:p w14:paraId="3BE8C9E7" w14:textId="77777777" w:rsidR="007E6D6E" w:rsidRPr="007573D2" w:rsidRDefault="007E6D6E" w:rsidP="007E6D6E">
      <w:pPr>
        <w:rPr>
          <w:szCs w:val="18"/>
        </w:rPr>
      </w:pPr>
      <w:r>
        <w:rPr>
          <w:szCs w:val="18"/>
        </w:rPr>
        <w:t xml:space="preserve">Класс </w:t>
      </w:r>
      <w:r>
        <w:rPr>
          <w:szCs w:val="18"/>
          <w:lang w:val="en-US"/>
        </w:rPr>
        <w:t>A</w:t>
      </w:r>
      <w:r>
        <w:rPr>
          <w:szCs w:val="18"/>
        </w:rPr>
        <w:t xml:space="preserve"> → </w:t>
      </w:r>
      <w:r w:rsidRPr="00A80C27">
        <w:rPr>
          <w:szCs w:val="18"/>
          <w:lang w:val="en-US"/>
        </w:rPr>
        <w:t>N</w:t>
      </w:r>
      <w:r w:rsidRPr="00652530">
        <w:rPr>
          <w:szCs w:val="18"/>
        </w:rPr>
        <w:t xml:space="preserve"> = </w:t>
      </w:r>
      <w:r w:rsidRPr="007573D2">
        <w:rPr>
          <w:szCs w:val="18"/>
        </w:rPr>
        <w:t>8</w:t>
      </w:r>
    </w:p>
    <w:p w14:paraId="6C967DE1" w14:textId="77777777" w:rsidR="007E6D6E" w:rsidRPr="00830FE6" w:rsidRDefault="007E6D6E" w:rsidP="007E6D6E">
      <w:pPr>
        <w:rPr>
          <w:szCs w:val="18"/>
          <w:lang w:val="en-US"/>
        </w:rPr>
      </w:pPr>
      <w:r>
        <w:rPr>
          <w:szCs w:val="18"/>
        </w:rPr>
        <w:t>Подсетей</w:t>
      </w:r>
      <w:r w:rsidRPr="00830FE6">
        <w:rPr>
          <w:szCs w:val="18"/>
          <w:lang w:val="en-US"/>
        </w:rPr>
        <w:t xml:space="preserve"> 2200 &lt;= 2</w:t>
      </w:r>
      <w:r w:rsidRPr="00830FE6">
        <w:rPr>
          <w:szCs w:val="18"/>
          <w:vertAlign w:val="superscript"/>
          <w:lang w:val="en-US"/>
        </w:rPr>
        <w:t>11</w:t>
      </w:r>
      <w:r w:rsidRPr="00830FE6">
        <w:rPr>
          <w:szCs w:val="18"/>
          <w:lang w:val="en-US"/>
        </w:rPr>
        <w:t xml:space="preserve"> (</w:t>
      </w:r>
      <w:r>
        <w:rPr>
          <w:szCs w:val="18"/>
          <w:lang w:val="en-US"/>
        </w:rPr>
        <w:t>S</w:t>
      </w:r>
      <w:r w:rsidRPr="00830FE6">
        <w:rPr>
          <w:szCs w:val="18"/>
          <w:lang w:val="en-US"/>
        </w:rPr>
        <w:t xml:space="preserve"> &gt;= 11)</w:t>
      </w:r>
    </w:p>
    <w:p w14:paraId="64680E35" w14:textId="77777777" w:rsidR="007E6D6E" w:rsidRPr="007573D2" w:rsidRDefault="007E6D6E" w:rsidP="007E6D6E">
      <w:pPr>
        <w:rPr>
          <w:szCs w:val="18"/>
          <w:lang w:val="en-US"/>
        </w:rPr>
      </w:pPr>
      <w:r>
        <w:rPr>
          <w:szCs w:val="18"/>
        </w:rPr>
        <w:t>Хостов</w:t>
      </w:r>
      <w:r w:rsidRPr="007573D2">
        <w:rPr>
          <w:szCs w:val="18"/>
          <w:lang w:val="en-US"/>
        </w:rPr>
        <w:t xml:space="preserve"> </w:t>
      </w:r>
      <w:r>
        <w:rPr>
          <w:szCs w:val="18"/>
          <w:lang w:val="en-US"/>
        </w:rPr>
        <w:t>1500</w:t>
      </w:r>
      <w:r w:rsidRPr="007573D2">
        <w:rPr>
          <w:szCs w:val="18"/>
          <w:lang w:val="en-US"/>
        </w:rPr>
        <w:t xml:space="preserve"> </w:t>
      </w:r>
      <w:r>
        <w:rPr>
          <w:szCs w:val="18"/>
          <w:lang w:val="en-US"/>
        </w:rPr>
        <w:t>&lt;= 2</w:t>
      </w:r>
      <w:r>
        <w:rPr>
          <w:szCs w:val="18"/>
          <w:vertAlign w:val="superscript"/>
          <w:lang w:val="en-US"/>
        </w:rPr>
        <w:t>11</w:t>
      </w:r>
      <w:r>
        <w:rPr>
          <w:szCs w:val="18"/>
          <w:lang w:val="en-US"/>
        </w:rPr>
        <w:t xml:space="preserve"> – 2 (H &gt;= 11)</w:t>
      </w:r>
    </w:p>
    <w:p w14:paraId="06F5EFA2" w14:textId="77777777" w:rsidR="007E6D6E" w:rsidRDefault="007E6D6E" w:rsidP="007E6D6E">
      <w:pPr>
        <w:rPr>
          <w:szCs w:val="18"/>
          <w:lang w:val="en-US"/>
        </w:rPr>
      </w:pPr>
      <w:r>
        <w:rPr>
          <w:szCs w:val="18"/>
          <w:lang w:val="en-US"/>
        </w:rPr>
        <w:t>N</w:t>
      </w:r>
      <w:r w:rsidRPr="007573D2">
        <w:rPr>
          <w:szCs w:val="18"/>
          <w:lang w:val="en-US"/>
        </w:rPr>
        <w:t xml:space="preserve"> + </w:t>
      </w:r>
      <w:r>
        <w:rPr>
          <w:szCs w:val="18"/>
          <w:lang w:val="en-US"/>
        </w:rPr>
        <w:t>S</w:t>
      </w:r>
      <w:r w:rsidRPr="007573D2">
        <w:rPr>
          <w:szCs w:val="18"/>
          <w:lang w:val="en-US"/>
        </w:rPr>
        <w:t xml:space="preserve"> + </w:t>
      </w:r>
      <w:r>
        <w:rPr>
          <w:szCs w:val="18"/>
          <w:lang w:val="en-US"/>
        </w:rPr>
        <w:t>H</w:t>
      </w:r>
      <w:r w:rsidRPr="007573D2">
        <w:rPr>
          <w:szCs w:val="18"/>
          <w:lang w:val="en-US"/>
        </w:rPr>
        <w:t xml:space="preserve"> = 32 </w:t>
      </w:r>
    </w:p>
    <w:p w14:paraId="23F6CE4E" w14:textId="77777777" w:rsidR="007E6D6E" w:rsidRDefault="007E6D6E" w:rsidP="007E6D6E">
      <w:pPr>
        <w:rPr>
          <w:szCs w:val="18"/>
          <w:lang w:val="en-US"/>
        </w:rPr>
      </w:pPr>
      <w:r w:rsidRPr="007573D2">
        <w:rPr>
          <w:szCs w:val="18"/>
          <w:lang w:val="en-US"/>
        </w:rPr>
        <w:t xml:space="preserve"> </w:t>
      </w:r>
      <w:r>
        <w:rPr>
          <w:szCs w:val="18"/>
          <w:lang w:val="en-US"/>
        </w:rPr>
        <w:t>H</w:t>
      </w:r>
      <w:r w:rsidRPr="007573D2">
        <w:rPr>
          <w:szCs w:val="18"/>
          <w:lang w:val="en-US"/>
        </w:rPr>
        <w:t xml:space="preserve"> </w:t>
      </w:r>
      <w:r>
        <w:rPr>
          <w:szCs w:val="18"/>
          <w:lang w:val="en-US"/>
        </w:rPr>
        <w:t>&lt;=</w:t>
      </w:r>
      <w:r w:rsidRPr="007573D2">
        <w:rPr>
          <w:szCs w:val="18"/>
          <w:lang w:val="en-US"/>
        </w:rPr>
        <w:t xml:space="preserve"> 32 - </w:t>
      </w:r>
      <w:r>
        <w:rPr>
          <w:szCs w:val="18"/>
          <w:lang w:val="en-US"/>
        </w:rPr>
        <w:t>8</w:t>
      </w:r>
      <w:r w:rsidRPr="007573D2">
        <w:rPr>
          <w:szCs w:val="18"/>
          <w:lang w:val="en-US"/>
        </w:rPr>
        <w:t xml:space="preserve"> - </w:t>
      </w:r>
      <w:r>
        <w:rPr>
          <w:szCs w:val="18"/>
          <w:lang w:val="en-US"/>
        </w:rPr>
        <w:t>11</w:t>
      </w:r>
      <w:r w:rsidRPr="007573D2">
        <w:rPr>
          <w:szCs w:val="18"/>
          <w:lang w:val="en-US"/>
        </w:rPr>
        <w:t xml:space="preserve"> = </w:t>
      </w:r>
      <w:r>
        <w:rPr>
          <w:szCs w:val="18"/>
          <w:lang w:val="en-US"/>
        </w:rPr>
        <w:t>13</w:t>
      </w:r>
    </w:p>
    <w:p w14:paraId="4E553F81" w14:textId="77777777" w:rsidR="007E6D6E" w:rsidRDefault="007E6D6E" w:rsidP="007E6D6E">
      <w:pPr>
        <w:rPr>
          <w:szCs w:val="18"/>
          <w:lang w:val="en-US"/>
        </w:rPr>
      </w:pPr>
      <w:r>
        <w:rPr>
          <w:szCs w:val="18"/>
          <w:lang w:val="en-US"/>
        </w:rPr>
        <w:t xml:space="preserve">H &lt;= 13 and H &gt;= 11 </w:t>
      </w:r>
      <w:r w:rsidRPr="007573D2">
        <w:rPr>
          <w:szCs w:val="18"/>
          <w:lang w:val="en-US"/>
        </w:rPr>
        <w:t>→</w:t>
      </w:r>
      <w:r>
        <w:rPr>
          <w:szCs w:val="18"/>
          <w:lang w:val="en-US"/>
        </w:rPr>
        <w:t xml:space="preserve"> (H = 13, S = 11) or (H = 12, S = 12) or (H = 11, S = 13)</w:t>
      </w:r>
    </w:p>
    <w:p w14:paraId="37722868" w14:textId="77777777" w:rsidR="007E6D6E" w:rsidRDefault="007E6D6E" w:rsidP="007E6D6E">
      <w:pPr>
        <w:pStyle w:val="af6"/>
        <w:numPr>
          <w:ilvl w:val="0"/>
          <w:numId w:val="8"/>
        </w:numPr>
        <w:rPr>
          <w:szCs w:val="18"/>
          <w:lang w:val="en-US"/>
        </w:rPr>
      </w:pPr>
      <w:r>
        <w:rPr>
          <w:szCs w:val="18"/>
          <w:lang w:val="en-US"/>
        </w:rPr>
        <w:t>8</w:t>
      </w:r>
      <w:r w:rsidRPr="00FA22CD">
        <w:rPr>
          <w:szCs w:val="18"/>
          <w:lang w:val="en-US"/>
        </w:rPr>
        <w:t xml:space="preserve"> + </w:t>
      </w:r>
      <w:r>
        <w:rPr>
          <w:szCs w:val="18"/>
          <w:lang w:val="en-US"/>
        </w:rPr>
        <w:t>11</w:t>
      </w:r>
      <w:r w:rsidRPr="00FA22CD">
        <w:rPr>
          <w:szCs w:val="18"/>
          <w:lang w:val="en-US"/>
        </w:rPr>
        <w:t xml:space="preserve"> = </w:t>
      </w:r>
      <w:r>
        <w:rPr>
          <w:szCs w:val="18"/>
          <w:lang w:val="en-US"/>
        </w:rPr>
        <w:t>19</w:t>
      </w:r>
      <w:r w:rsidRPr="00FA22CD">
        <w:rPr>
          <w:szCs w:val="18"/>
          <w:lang w:val="en-US"/>
        </w:rPr>
        <w:t xml:space="preserve"> → </w:t>
      </w:r>
      <w:r w:rsidRPr="00FA22CD">
        <w:rPr>
          <w:szCs w:val="18"/>
        </w:rPr>
        <w:t>маска</w:t>
      </w:r>
      <w:r w:rsidRPr="00FA22CD">
        <w:rPr>
          <w:szCs w:val="18"/>
          <w:lang w:val="en-US"/>
        </w:rPr>
        <w:t>: 255.255.</w:t>
      </w:r>
      <w:r>
        <w:rPr>
          <w:szCs w:val="18"/>
        </w:rPr>
        <w:t>224</w:t>
      </w:r>
      <w:r w:rsidRPr="00FA22CD">
        <w:rPr>
          <w:szCs w:val="18"/>
          <w:lang w:val="en-US"/>
        </w:rPr>
        <w:t>.0</w:t>
      </w:r>
    </w:p>
    <w:p w14:paraId="3184F0E1" w14:textId="77777777" w:rsidR="007E6D6E" w:rsidRPr="00FA22CD" w:rsidRDefault="007E6D6E" w:rsidP="007E6D6E">
      <w:pPr>
        <w:pStyle w:val="af6"/>
        <w:numPr>
          <w:ilvl w:val="0"/>
          <w:numId w:val="8"/>
        </w:numPr>
        <w:rPr>
          <w:szCs w:val="18"/>
          <w:lang w:val="en-US"/>
        </w:rPr>
      </w:pPr>
      <w:r>
        <w:rPr>
          <w:szCs w:val="18"/>
          <w:lang w:val="en-US"/>
        </w:rPr>
        <w:t xml:space="preserve">8 + 12 = 20 </w:t>
      </w:r>
      <w:r>
        <w:rPr>
          <w:szCs w:val="18"/>
        </w:rPr>
        <w:t>→</w:t>
      </w:r>
      <w:r>
        <w:rPr>
          <w:szCs w:val="18"/>
          <w:lang w:val="en-US"/>
        </w:rPr>
        <w:t xml:space="preserve"> </w:t>
      </w:r>
      <w:r>
        <w:rPr>
          <w:szCs w:val="18"/>
        </w:rPr>
        <w:t>маска: 255.255.240.0</w:t>
      </w:r>
    </w:p>
    <w:p w14:paraId="5419AC12" w14:textId="77777777" w:rsidR="007E6D6E" w:rsidRPr="00FA22CD" w:rsidRDefault="007E6D6E" w:rsidP="007E6D6E">
      <w:pPr>
        <w:pStyle w:val="af6"/>
        <w:numPr>
          <w:ilvl w:val="0"/>
          <w:numId w:val="8"/>
        </w:numPr>
        <w:rPr>
          <w:szCs w:val="18"/>
          <w:lang w:val="en-US"/>
        </w:rPr>
      </w:pPr>
      <w:r>
        <w:rPr>
          <w:szCs w:val="18"/>
          <w:lang w:val="en-US"/>
        </w:rPr>
        <w:t>8 + 1</w:t>
      </w:r>
      <w:r>
        <w:rPr>
          <w:szCs w:val="18"/>
        </w:rPr>
        <w:t>3</w:t>
      </w:r>
      <w:r>
        <w:rPr>
          <w:szCs w:val="18"/>
          <w:lang w:val="en-US"/>
        </w:rPr>
        <w:t xml:space="preserve"> = </w:t>
      </w:r>
      <w:r>
        <w:rPr>
          <w:szCs w:val="18"/>
        </w:rPr>
        <w:t>21</w:t>
      </w:r>
      <w:r>
        <w:rPr>
          <w:szCs w:val="18"/>
          <w:lang w:val="en-US"/>
        </w:rPr>
        <w:t xml:space="preserve"> </w:t>
      </w:r>
      <w:r>
        <w:rPr>
          <w:szCs w:val="18"/>
        </w:rPr>
        <w:t>→</w:t>
      </w:r>
      <w:r>
        <w:rPr>
          <w:szCs w:val="18"/>
          <w:lang w:val="en-US"/>
        </w:rPr>
        <w:t xml:space="preserve"> </w:t>
      </w:r>
      <w:r>
        <w:rPr>
          <w:szCs w:val="18"/>
        </w:rPr>
        <w:t>маска: 255.255.248.0</w:t>
      </w:r>
    </w:p>
    <w:p w14:paraId="77EB218D" w14:textId="77777777" w:rsidR="007E6D6E" w:rsidRDefault="007E6D6E" w:rsidP="007E6D6E">
      <w:pPr>
        <w:rPr>
          <w:szCs w:val="18"/>
        </w:rPr>
      </w:pPr>
      <w:r w:rsidRPr="00FA22CD">
        <w:rPr>
          <w:b/>
          <w:bCs/>
          <w:szCs w:val="18"/>
        </w:rPr>
        <w:t>Ответ</w:t>
      </w:r>
      <w:r w:rsidRPr="00FA22CD">
        <w:rPr>
          <w:szCs w:val="18"/>
        </w:rPr>
        <w:t>:</w:t>
      </w:r>
      <w:r>
        <w:rPr>
          <w:szCs w:val="18"/>
        </w:rPr>
        <w:t xml:space="preserve"> 255.255.224.0, 255.255.240.0, 255.255.248.0</w:t>
      </w:r>
    </w:p>
    <w:p w14:paraId="12731776" w14:textId="77777777" w:rsidR="007E6D6E" w:rsidRPr="004250DD" w:rsidRDefault="007E6D6E" w:rsidP="007E6D6E">
      <w:r w:rsidRPr="004250DD">
        <w:t>3) Записать маску для проекта: сеть 192.168.0.0. 4 подсети и 60 хостов</w:t>
      </w:r>
    </w:p>
    <w:p w14:paraId="6947CACC" w14:textId="79DD04B4" w:rsidR="007E6D6E" w:rsidRPr="00652530" w:rsidRDefault="007E6D6E" w:rsidP="007E6D6E">
      <w:pPr>
        <w:rPr>
          <w:szCs w:val="18"/>
        </w:rPr>
      </w:pPr>
      <w:r>
        <w:rPr>
          <w:szCs w:val="18"/>
        </w:rPr>
        <w:t xml:space="preserve">Класс С → </w:t>
      </w:r>
      <w:r w:rsidRPr="00A80C27">
        <w:rPr>
          <w:szCs w:val="18"/>
          <w:lang w:val="en-US"/>
        </w:rPr>
        <w:t>N</w:t>
      </w:r>
      <w:r w:rsidRPr="00652530">
        <w:rPr>
          <w:szCs w:val="18"/>
        </w:rPr>
        <w:t xml:space="preserve"> = </w:t>
      </w:r>
      <w:r>
        <w:rPr>
          <w:szCs w:val="18"/>
        </w:rPr>
        <w:t>24</w:t>
      </w:r>
    </w:p>
    <w:p w14:paraId="023BDD03" w14:textId="1DA35C48" w:rsidR="007E6D6E" w:rsidRPr="00830FE6" w:rsidRDefault="007E6D6E" w:rsidP="007E6D6E">
      <w:pPr>
        <w:rPr>
          <w:szCs w:val="18"/>
          <w:lang w:val="en-US"/>
        </w:rPr>
      </w:pPr>
      <w:r>
        <w:rPr>
          <w:szCs w:val="18"/>
        </w:rPr>
        <w:t>Подсетей</w:t>
      </w:r>
      <w:r w:rsidRPr="00830FE6">
        <w:rPr>
          <w:szCs w:val="18"/>
          <w:lang w:val="en-US"/>
        </w:rPr>
        <w:t xml:space="preserve"> 4 &lt;= 2</w:t>
      </w:r>
      <w:r w:rsidRPr="00830FE6">
        <w:rPr>
          <w:szCs w:val="18"/>
          <w:vertAlign w:val="superscript"/>
          <w:lang w:val="en-US"/>
        </w:rPr>
        <w:t>2</w:t>
      </w:r>
      <w:r w:rsidRPr="00830FE6">
        <w:rPr>
          <w:szCs w:val="18"/>
          <w:lang w:val="en-US"/>
        </w:rPr>
        <w:t xml:space="preserve"> (</w:t>
      </w:r>
      <w:r>
        <w:rPr>
          <w:szCs w:val="18"/>
          <w:lang w:val="en-US"/>
        </w:rPr>
        <w:t>S</w:t>
      </w:r>
      <w:r w:rsidRPr="00830FE6">
        <w:rPr>
          <w:szCs w:val="18"/>
          <w:lang w:val="en-US"/>
        </w:rPr>
        <w:t xml:space="preserve"> &gt;= 2)</w:t>
      </w:r>
    </w:p>
    <w:p w14:paraId="4D9A7AF4" w14:textId="344E74D4" w:rsidR="007E6D6E" w:rsidRPr="007573D2" w:rsidRDefault="007E6D6E" w:rsidP="007E6D6E">
      <w:pPr>
        <w:rPr>
          <w:szCs w:val="18"/>
          <w:lang w:val="en-US"/>
        </w:rPr>
      </w:pPr>
      <w:r>
        <w:rPr>
          <w:szCs w:val="18"/>
        </w:rPr>
        <w:t>Хостов</w:t>
      </w:r>
      <w:r w:rsidRPr="007573D2">
        <w:rPr>
          <w:szCs w:val="18"/>
          <w:lang w:val="en-US"/>
        </w:rPr>
        <w:t xml:space="preserve"> </w:t>
      </w:r>
      <w:r w:rsidRPr="00830FE6">
        <w:rPr>
          <w:szCs w:val="18"/>
          <w:lang w:val="en-US"/>
        </w:rPr>
        <w:t>60</w:t>
      </w:r>
      <w:r w:rsidRPr="007573D2">
        <w:rPr>
          <w:szCs w:val="18"/>
          <w:lang w:val="en-US"/>
        </w:rPr>
        <w:t xml:space="preserve"> </w:t>
      </w:r>
      <w:r>
        <w:rPr>
          <w:szCs w:val="18"/>
          <w:lang w:val="en-US"/>
        </w:rPr>
        <w:t>&lt;= 2</w:t>
      </w:r>
      <w:r w:rsidRPr="00830FE6">
        <w:rPr>
          <w:szCs w:val="18"/>
          <w:vertAlign w:val="superscript"/>
          <w:lang w:val="en-US"/>
        </w:rPr>
        <w:t>6</w:t>
      </w:r>
      <w:r>
        <w:rPr>
          <w:szCs w:val="18"/>
          <w:lang w:val="en-US"/>
        </w:rPr>
        <w:t xml:space="preserve"> – 2 (H &gt;= </w:t>
      </w:r>
      <w:r w:rsidRPr="00830FE6">
        <w:rPr>
          <w:szCs w:val="18"/>
          <w:lang w:val="en-US"/>
        </w:rPr>
        <w:t>6</w:t>
      </w:r>
      <w:r>
        <w:rPr>
          <w:szCs w:val="18"/>
          <w:lang w:val="en-US"/>
        </w:rPr>
        <w:t>)</w:t>
      </w:r>
    </w:p>
    <w:p w14:paraId="3A6BCBB1" w14:textId="77777777" w:rsidR="007E6D6E" w:rsidRDefault="007E6D6E" w:rsidP="007E6D6E">
      <w:pPr>
        <w:rPr>
          <w:szCs w:val="18"/>
          <w:lang w:val="en-US"/>
        </w:rPr>
      </w:pPr>
      <w:r>
        <w:rPr>
          <w:szCs w:val="18"/>
          <w:lang w:val="en-US"/>
        </w:rPr>
        <w:t>N</w:t>
      </w:r>
      <w:r w:rsidRPr="007573D2">
        <w:rPr>
          <w:szCs w:val="18"/>
          <w:lang w:val="en-US"/>
        </w:rPr>
        <w:t xml:space="preserve"> + </w:t>
      </w:r>
      <w:r>
        <w:rPr>
          <w:szCs w:val="18"/>
          <w:lang w:val="en-US"/>
        </w:rPr>
        <w:t>S</w:t>
      </w:r>
      <w:r w:rsidRPr="007573D2">
        <w:rPr>
          <w:szCs w:val="18"/>
          <w:lang w:val="en-US"/>
        </w:rPr>
        <w:t xml:space="preserve"> + </w:t>
      </w:r>
      <w:r>
        <w:rPr>
          <w:szCs w:val="18"/>
          <w:lang w:val="en-US"/>
        </w:rPr>
        <w:t>H</w:t>
      </w:r>
      <w:r w:rsidRPr="007573D2">
        <w:rPr>
          <w:szCs w:val="18"/>
          <w:lang w:val="en-US"/>
        </w:rPr>
        <w:t xml:space="preserve"> = 32 </w:t>
      </w:r>
    </w:p>
    <w:p w14:paraId="5472291B" w14:textId="687821B6" w:rsidR="007E6D6E" w:rsidRPr="00830FE6" w:rsidRDefault="007E6D6E" w:rsidP="007E6D6E">
      <w:pPr>
        <w:rPr>
          <w:szCs w:val="18"/>
          <w:lang w:val="en-US"/>
        </w:rPr>
      </w:pPr>
      <w:r>
        <w:rPr>
          <w:szCs w:val="18"/>
          <w:lang w:val="en-US"/>
        </w:rPr>
        <w:t>H</w:t>
      </w:r>
      <w:r w:rsidRPr="00830FE6">
        <w:rPr>
          <w:szCs w:val="18"/>
          <w:lang w:val="en-US"/>
        </w:rPr>
        <w:t xml:space="preserve"> &lt;= 32 - 24 - 2 = 6</w:t>
      </w:r>
    </w:p>
    <w:p w14:paraId="3A9FC88D" w14:textId="462503C6" w:rsidR="007E6D6E" w:rsidRPr="007E6D6E" w:rsidRDefault="007E6D6E" w:rsidP="007E6D6E">
      <w:pPr>
        <w:rPr>
          <w:szCs w:val="18"/>
          <w:lang w:val="en-US"/>
        </w:rPr>
      </w:pPr>
      <w:r>
        <w:rPr>
          <w:szCs w:val="18"/>
          <w:lang w:val="en-US"/>
        </w:rPr>
        <w:t>H</w:t>
      </w:r>
      <w:r w:rsidRPr="00830FE6">
        <w:rPr>
          <w:szCs w:val="18"/>
          <w:lang w:val="en-US"/>
        </w:rPr>
        <w:t xml:space="preserve"> = 6, </w:t>
      </w:r>
      <w:r>
        <w:rPr>
          <w:szCs w:val="18"/>
          <w:lang w:val="en-US"/>
        </w:rPr>
        <w:t>S = 2</w:t>
      </w:r>
    </w:p>
    <w:p w14:paraId="43A73AE5" w14:textId="26E29927" w:rsidR="007E6D6E" w:rsidRPr="007E6D6E" w:rsidRDefault="007E6D6E" w:rsidP="007E6D6E">
      <w:pPr>
        <w:rPr>
          <w:szCs w:val="18"/>
        </w:rPr>
      </w:pPr>
      <w:r w:rsidRPr="007E6D6E">
        <w:rPr>
          <w:szCs w:val="18"/>
        </w:rPr>
        <w:lastRenderedPageBreak/>
        <w:t xml:space="preserve">24 + </w:t>
      </w:r>
      <w:r>
        <w:rPr>
          <w:szCs w:val="18"/>
        </w:rPr>
        <w:t>2</w:t>
      </w:r>
      <w:r w:rsidRPr="007E6D6E">
        <w:rPr>
          <w:szCs w:val="18"/>
        </w:rPr>
        <w:t xml:space="preserve"> = </w:t>
      </w:r>
      <w:r w:rsidRPr="00830FE6">
        <w:rPr>
          <w:szCs w:val="18"/>
        </w:rPr>
        <w:t>26</w:t>
      </w:r>
      <w:r w:rsidRPr="007E6D6E">
        <w:rPr>
          <w:szCs w:val="18"/>
        </w:rPr>
        <w:t xml:space="preserve"> → </w:t>
      </w:r>
      <w:r>
        <w:rPr>
          <w:szCs w:val="18"/>
        </w:rPr>
        <w:t>маска</w:t>
      </w:r>
      <w:r w:rsidRPr="007E6D6E">
        <w:rPr>
          <w:szCs w:val="18"/>
        </w:rPr>
        <w:t>: 255.255.255.192</w:t>
      </w:r>
    </w:p>
    <w:p w14:paraId="17788C5B" w14:textId="6C8BA0DD" w:rsidR="007E6D6E" w:rsidRPr="007E6D6E" w:rsidRDefault="007E6D6E" w:rsidP="007E6D6E">
      <w:pPr>
        <w:rPr>
          <w:szCs w:val="18"/>
        </w:rPr>
      </w:pPr>
      <w:r w:rsidRPr="007E6D6E">
        <w:rPr>
          <w:b/>
          <w:bCs/>
          <w:szCs w:val="18"/>
        </w:rPr>
        <w:t>Ответ</w:t>
      </w:r>
      <w:r>
        <w:rPr>
          <w:szCs w:val="18"/>
        </w:rPr>
        <w:t>: 255.255.255.192</w:t>
      </w:r>
    </w:p>
    <w:p w14:paraId="06AD4858" w14:textId="77777777" w:rsidR="007E6D6E" w:rsidRPr="002E75A8" w:rsidRDefault="007E6D6E" w:rsidP="007E6D6E">
      <w:pPr>
        <w:pStyle w:val="af8"/>
      </w:pPr>
      <w:bookmarkStart w:id="5" w:name="_Toc95863842"/>
      <w:bookmarkStart w:id="6" w:name="_Toc95910466"/>
      <w:r w:rsidRPr="002E75A8">
        <w:t>Задание №4</w:t>
      </w:r>
      <w:bookmarkEnd w:id="5"/>
      <w:bookmarkEnd w:id="6"/>
    </w:p>
    <w:p w14:paraId="40BCFDCF" w14:textId="4866C5B3" w:rsidR="007E6D6E" w:rsidRDefault="007E6D6E" w:rsidP="007E6D6E">
      <w:r w:rsidRPr="002E75A8">
        <w:t>Реализовать программное средство для представления IP адресов с десятичного и двоичного кодирования. В качестве входных данных задается десятичное представление IP адреса, программное средство выдает двоичное представление или пользователь может ввести двоичное представление IP адреса и получить десятичное представление.</w:t>
      </w:r>
    </w:p>
    <w:p w14:paraId="29BB4AC1" w14:textId="10BC3770" w:rsidR="000641D4" w:rsidRPr="000641D4" w:rsidRDefault="000641D4" w:rsidP="000641D4">
      <w:pPr>
        <w:pStyle w:val="3"/>
      </w:pPr>
      <w:bookmarkStart w:id="7" w:name="_Toc95863843"/>
      <w:bookmarkStart w:id="8" w:name="_Toc95910467"/>
      <w:r w:rsidRPr="000641D4">
        <w:t>Код:</w:t>
      </w:r>
      <w:bookmarkEnd w:id="7"/>
      <w:bookmarkEnd w:id="8"/>
      <w:r w:rsidRPr="000641D4">
        <w:t xml:space="preserve"> </w:t>
      </w:r>
    </w:p>
    <w:p w14:paraId="2D61BDA0" w14:textId="24AB5445" w:rsidR="007E6D6E" w:rsidRPr="00BE020C" w:rsidRDefault="00565F78" w:rsidP="007E6D6E">
      <w:pPr>
        <w:rPr>
          <w:sz w:val="36"/>
          <w:lang w:val="en-US"/>
        </w:rPr>
      </w:pPr>
      <w:r>
        <w:rPr>
          <w:noProof/>
          <w:sz w:val="36"/>
          <w:lang w:val="en-US"/>
        </w:rPr>
        <w:pict w14:anchorId="47DCDC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5.75pt;height:418.45pt;visibility:visible;mso-wrap-style:square">
            <v:imagedata r:id="rId11" o:title=""/>
          </v:shape>
        </w:pict>
      </w:r>
    </w:p>
    <w:p w14:paraId="19B46B49" w14:textId="77777777" w:rsidR="007E6D6E" w:rsidRDefault="007E6D6E" w:rsidP="00666695">
      <w:pPr>
        <w:pStyle w:val="3"/>
      </w:pPr>
      <w:bookmarkStart w:id="9" w:name="_Toc95863844"/>
      <w:bookmarkStart w:id="10" w:name="_Toc95910468"/>
      <w:r w:rsidRPr="000641D4">
        <w:rPr>
          <w:rStyle w:val="10"/>
        </w:rPr>
        <w:lastRenderedPageBreak/>
        <w:t>Примеры работы программы</w:t>
      </w:r>
      <w:bookmarkEnd w:id="9"/>
      <w:r>
        <w:t>:</w:t>
      </w:r>
      <w:bookmarkEnd w:id="10"/>
    </w:p>
    <w:p w14:paraId="618FB492" w14:textId="0C266C66" w:rsidR="007E6D6E" w:rsidRPr="00404DB1" w:rsidRDefault="00565F78" w:rsidP="007E6D6E">
      <w:pPr>
        <w:rPr>
          <w:lang w:val="en-US"/>
        </w:rPr>
      </w:pPr>
      <w:r>
        <w:rPr>
          <w:noProof/>
          <w:lang w:val="en-US"/>
        </w:rPr>
        <w:pict w14:anchorId="032B9F7B">
          <v:shape id="Рисунок 1" o:spid="_x0000_i1026" type="#_x0000_t75" style="width:357.45pt;height:285.45pt;visibility:visible;mso-wrap-style:square">
            <v:imagedata r:id="rId12" o:title=""/>
          </v:shape>
        </w:pict>
      </w:r>
    </w:p>
    <w:p w14:paraId="610F2A44" w14:textId="77777777" w:rsidR="007E6D6E" w:rsidRPr="004D4D9E" w:rsidRDefault="007E6D6E" w:rsidP="00404DB1">
      <w:pPr>
        <w:pStyle w:val="af8"/>
      </w:pPr>
      <w:bookmarkStart w:id="11" w:name="_Toc95863845"/>
      <w:bookmarkStart w:id="12" w:name="_Toc95910469"/>
      <w:r w:rsidRPr="004D4D9E">
        <w:t>Задание № 5</w:t>
      </w:r>
      <w:bookmarkEnd w:id="11"/>
      <w:bookmarkEnd w:id="12"/>
    </w:p>
    <w:p w14:paraId="1DD55BC1" w14:textId="10F3FF0B" w:rsidR="007E6D6E" w:rsidRDefault="007E6D6E" w:rsidP="007E6D6E">
      <w:r w:rsidRPr="004D4D9E">
        <w:t>Реализовать программное средство, способное определять класс сети, начальный и конечный адрес и маску подсети, на основании заданного IP адреса.</w:t>
      </w:r>
    </w:p>
    <w:p w14:paraId="4586B270" w14:textId="77777777" w:rsidR="000641D4" w:rsidRPr="000641D4" w:rsidRDefault="000641D4" w:rsidP="000641D4">
      <w:pPr>
        <w:pStyle w:val="3"/>
      </w:pPr>
      <w:bookmarkStart w:id="13" w:name="_Toc95863846"/>
      <w:bookmarkStart w:id="14" w:name="_Toc95910470"/>
      <w:r w:rsidRPr="000641D4">
        <w:t>Код:</w:t>
      </w:r>
      <w:bookmarkEnd w:id="13"/>
      <w:bookmarkEnd w:id="14"/>
      <w:r w:rsidRPr="000641D4">
        <w:t xml:space="preserve"> </w:t>
      </w:r>
    </w:p>
    <w:p w14:paraId="1D2DC7EB" w14:textId="7CF298B2" w:rsidR="007E6D6E" w:rsidRDefault="00565F78" w:rsidP="007E6D6E">
      <w:pPr>
        <w:rPr>
          <w:szCs w:val="18"/>
        </w:rPr>
      </w:pPr>
      <w:r>
        <w:rPr>
          <w:noProof/>
        </w:rPr>
        <w:pict w14:anchorId="1E9ECA96">
          <v:shape id="_x0000_i1027" type="#_x0000_t75" style="width:437.1pt;height:293.1pt;visibility:visible;mso-wrap-style:square">
            <v:imagedata r:id="rId13" o:title=""/>
          </v:shape>
        </w:pict>
      </w:r>
    </w:p>
    <w:p w14:paraId="005B3CD2" w14:textId="77777777" w:rsidR="007E6D6E" w:rsidRDefault="007E6D6E" w:rsidP="000641D4">
      <w:pPr>
        <w:pStyle w:val="3"/>
      </w:pPr>
      <w:bookmarkStart w:id="15" w:name="_Toc95863847"/>
      <w:bookmarkStart w:id="16" w:name="_Toc95910471"/>
      <w:r>
        <w:lastRenderedPageBreak/>
        <w:t>Примеры работы программы:</w:t>
      </w:r>
      <w:bookmarkEnd w:id="15"/>
      <w:bookmarkEnd w:id="16"/>
    </w:p>
    <w:p w14:paraId="5A9B0215" w14:textId="38865B21" w:rsidR="007E6D6E" w:rsidRDefault="00565F78" w:rsidP="007E6D6E">
      <w:pPr>
        <w:rPr>
          <w:szCs w:val="18"/>
        </w:rPr>
      </w:pPr>
      <w:r>
        <w:rPr>
          <w:noProof/>
          <w:szCs w:val="18"/>
        </w:rPr>
        <w:pict w14:anchorId="0F89E798">
          <v:shape id="_x0000_i1028" type="#_x0000_t75" style="width:308.35pt;height:273.6pt;visibility:visible;mso-wrap-style:square">
            <v:imagedata r:id="rId14" o:title=""/>
          </v:shape>
        </w:pict>
      </w:r>
    </w:p>
    <w:p w14:paraId="07ABB86C" w14:textId="77777777" w:rsidR="007E6D6E" w:rsidRDefault="007E6D6E" w:rsidP="007E6D6E"/>
    <w:p w14:paraId="61CEC413" w14:textId="77777777" w:rsidR="007E6D6E" w:rsidRPr="000D14CF" w:rsidRDefault="007E6D6E" w:rsidP="007E6D6E">
      <w:pPr>
        <w:rPr>
          <w:lang w:val="en-US"/>
        </w:rPr>
      </w:pPr>
    </w:p>
    <w:p w14:paraId="5444F99F" w14:textId="77777777" w:rsidR="007E6D6E" w:rsidRPr="00CE4780" w:rsidRDefault="007E6D6E" w:rsidP="0071022E">
      <w:pPr>
        <w:pStyle w:val="af8"/>
      </w:pPr>
      <w:bookmarkStart w:id="17" w:name="_Toc95863848"/>
      <w:bookmarkStart w:id="18" w:name="_Toc95910472"/>
      <w:r w:rsidRPr="00CE4780">
        <w:t>Задание № 6</w:t>
      </w:r>
      <w:bookmarkEnd w:id="17"/>
      <w:bookmarkEnd w:id="18"/>
    </w:p>
    <w:p w14:paraId="7529381A" w14:textId="77777777" w:rsidR="007E6D6E" w:rsidRDefault="007E6D6E" w:rsidP="007E6D6E">
      <w:r w:rsidRPr="00CE4780">
        <w:t>Разработать программное средство, которое по заданной сети, количеству подсетей и хостов формирует: маску для проекта сети, а также определяет класс сетей, начало и конец сети, количество IP-адресов в сети, количество доступных IP-адресов в сети для назначения хостам, стек первых 5 допустимых IP-адресов, стек последних 5 допустимых IP-адресов.</w:t>
      </w:r>
    </w:p>
    <w:p w14:paraId="2583207C" w14:textId="7E49B5F0" w:rsidR="007E6D6E" w:rsidRDefault="007E6D6E" w:rsidP="007E6D6E">
      <w:pPr>
        <w:rPr>
          <w:sz w:val="36"/>
        </w:rPr>
      </w:pPr>
    </w:p>
    <w:p w14:paraId="01D8E53F" w14:textId="77777777" w:rsidR="000641D4" w:rsidRPr="000641D4" w:rsidRDefault="000641D4" w:rsidP="000641D4">
      <w:pPr>
        <w:pStyle w:val="3"/>
      </w:pPr>
      <w:bookmarkStart w:id="19" w:name="_Toc95863849"/>
      <w:bookmarkStart w:id="20" w:name="_Toc95910473"/>
      <w:r w:rsidRPr="000641D4">
        <w:lastRenderedPageBreak/>
        <w:t>Код:</w:t>
      </w:r>
      <w:bookmarkEnd w:id="19"/>
      <w:bookmarkEnd w:id="20"/>
      <w:r w:rsidRPr="000641D4">
        <w:t xml:space="preserve"> </w:t>
      </w:r>
    </w:p>
    <w:p w14:paraId="40AD6138" w14:textId="23084371" w:rsidR="007E6D6E" w:rsidRDefault="00565F78" w:rsidP="000641D4">
      <w:pPr>
        <w:rPr>
          <w:noProof/>
          <w:lang w:val="en-US"/>
        </w:rPr>
      </w:pPr>
      <w:r>
        <w:rPr>
          <w:noProof/>
          <w:lang w:val="en-US"/>
        </w:rPr>
        <w:pict w14:anchorId="63E6A9AD">
          <v:shape id="_x0000_i1029" type="#_x0000_t75" style="width:467.6pt;height:289.7pt;visibility:visible;mso-wrap-style:square">
            <v:imagedata r:id="rId15" o:title=""/>
          </v:shape>
        </w:pict>
      </w:r>
    </w:p>
    <w:p w14:paraId="0E95788D" w14:textId="6F9483CB" w:rsidR="009A03A0" w:rsidRDefault="00565F78" w:rsidP="007E6D6E">
      <w:pPr>
        <w:rPr>
          <w:noProof/>
          <w:szCs w:val="18"/>
          <w:lang w:val="en-US"/>
        </w:rPr>
      </w:pPr>
      <w:r>
        <w:rPr>
          <w:noProof/>
          <w:szCs w:val="18"/>
          <w:lang w:val="en-US"/>
        </w:rPr>
        <w:pict w14:anchorId="75C8AE9D">
          <v:shape id="_x0000_i1030" type="#_x0000_t75" style="width:467.6pt;height:234.65pt;visibility:visible;mso-wrap-style:square">
            <v:imagedata r:id="rId16" o:title=""/>
          </v:shape>
        </w:pict>
      </w:r>
    </w:p>
    <w:p w14:paraId="2F90EC65" w14:textId="64D98E16" w:rsidR="00116809" w:rsidRDefault="00565F78" w:rsidP="007E6D6E">
      <w:pPr>
        <w:rPr>
          <w:noProof/>
          <w:szCs w:val="18"/>
          <w:lang w:val="en-US"/>
        </w:rPr>
      </w:pPr>
      <w:r>
        <w:rPr>
          <w:noProof/>
          <w:szCs w:val="18"/>
          <w:lang w:val="en-US"/>
        </w:rPr>
        <w:pict w14:anchorId="26C168AD">
          <v:shape id="_x0000_i1031" type="#_x0000_t75" style="width:468.4pt;height:59.3pt;visibility:visible;mso-wrap-style:square">
            <v:imagedata r:id="rId17" o:title=""/>
          </v:shape>
        </w:pict>
      </w:r>
    </w:p>
    <w:p w14:paraId="45DD8BD1" w14:textId="5DA86B69" w:rsidR="009A03A0" w:rsidRDefault="00565F78" w:rsidP="007E6D6E">
      <w:pPr>
        <w:rPr>
          <w:noProof/>
          <w:szCs w:val="18"/>
          <w:lang w:val="en-US"/>
        </w:rPr>
      </w:pPr>
      <w:r>
        <w:rPr>
          <w:noProof/>
          <w:szCs w:val="18"/>
          <w:lang w:val="en-US"/>
        </w:rPr>
        <w:lastRenderedPageBreak/>
        <w:pict w14:anchorId="45523801">
          <v:shape id="_x0000_i1032" type="#_x0000_t75" style="width:468.4pt;height:231.25pt;visibility:visible;mso-wrap-style:square">
            <v:imagedata r:id="rId18" o:title=""/>
          </v:shape>
        </w:pict>
      </w:r>
    </w:p>
    <w:p w14:paraId="212D7B48" w14:textId="4FF3C62E" w:rsidR="00116809" w:rsidRDefault="00565F78" w:rsidP="007E6D6E">
      <w:pPr>
        <w:rPr>
          <w:noProof/>
          <w:szCs w:val="18"/>
          <w:lang w:val="en-US"/>
        </w:rPr>
      </w:pPr>
      <w:r>
        <w:rPr>
          <w:noProof/>
          <w:szCs w:val="18"/>
          <w:lang w:val="en-US"/>
        </w:rPr>
        <w:pict w14:anchorId="12408324">
          <v:shape id="_x0000_i1033" type="#_x0000_t75" style="width:467.6pt;height:36.4pt;visibility:visible;mso-wrap-style:square">
            <v:imagedata r:id="rId19" o:title=""/>
          </v:shape>
        </w:pict>
      </w:r>
    </w:p>
    <w:p w14:paraId="2326BF31" w14:textId="557DFEE5" w:rsidR="009A03A0" w:rsidRDefault="00565F78" w:rsidP="007E6D6E">
      <w:pPr>
        <w:rPr>
          <w:noProof/>
          <w:szCs w:val="18"/>
          <w:lang w:val="en-US"/>
        </w:rPr>
      </w:pPr>
      <w:r>
        <w:rPr>
          <w:noProof/>
          <w:szCs w:val="18"/>
          <w:lang w:val="en-US"/>
        </w:rPr>
        <w:pict w14:anchorId="695952FD">
          <v:shape id="_x0000_i1034" type="#_x0000_t75" style="width:467.6pt;height:379.5pt;visibility:visible;mso-wrap-style:square">
            <v:imagedata r:id="rId20" o:title="" croptop="2259f"/>
          </v:shape>
        </w:pict>
      </w:r>
    </w:p>
    <w:p w14:paraId="71A8164E" w14:textId="606B391C" w:rsidR="009A03A0" w:rsidRDefault="009A03A0" w:rsidP="000641D4">
      <w:pPr>
        <w:pStyle w:val="3"/>
      </w:pPr>
      <w:bookmarkStart w:id="21" w:name="_Toc95863850"/>
      <w:bookmarkStart w:id="22" w:name="_Toc95910474"/>
      <w:r>
        <w:lastRenderedPageBreak/>
        <w:t>Примеры работы программы:</w:t>
      </w:r>
      <w:bookmarkEnd w:id="21"/>
      <w:bookmarkEnd w:id="22"/>
    </w:p>
    <w:p w14:paraId="0C7AE342" w14:textId="1F1BE515" w:rsidR="009A03A0" w:rsidRDefault="00565F78" w:rsidP="00830FE6">
      <w:pPr>
        <w:jc w:val="left"/>
        <w:rPr>
          <w:noProof/>
          <w:szCs w:val="18"/>
        </w:rPr>
      </w:pPr>
      <w:r>
        <w:rPr>
          <w:noProof/>
          <w:szCs w:val="18"/>
        </w:rPr>
        <w:pict w14:anchorId="75A7E25A">
          <v:shape id="_x0000_i1035" type="#_x0000_t75" style="width:216.85pt;height:394.75pt;visibility:visible;mso-wrap-style:square">
            <v:imagedata r:id="rId21" o:title=""/>
          </v:shape>
        </w:pict>
      </w:r>
    </w:p>
    <w:p w14:paraId="0C300ED4" w14:textId="307ABEF9" w:rsidR="009A03A0" w:rsidRPr="009A03A0" w:rsidRDefault="009A03A0" w:rsidP="00830FE6">
      <w:pPr>
        <w:jc w:val="left"/>
        <w:rPr>
          <w:noProof/>
          <w:szCs w:val="18"/>
        </w:rPr>
      </w:pPr>
      <w:r>
        <w:rPr>
          <w:noProof/>
          <w:szCs w:val="18"/>
        </w:rPr>
        <w:t>Продолжение ↓</w:t>
      </w:r>
    </w:p>
    <w:p w14:paraId="292DD452" w14:textId="64111831" w:rsidR="009A03A0" w:rsidRDefault="00937912" w:rsidP="00830FE6">
      <w:pPr>
        <w:jc w:val="left"/>
        <w:rPr>
          <w:szCs w:val="18"/>
        </w:rPr>
      </w:pPr>
      <w:r>
        <w:rPr>
          <w:noProof/>
        </w:rPr>
        <w:lastRenderedPageBreak/>
        <w:pict w14:anchorId="3BEF549A">
          <v:shape id="Рисунок 1" o:spid="_x0000_s2050" type="#_x0000_t75" style="position:absolute;margin-left:.2pt;margin-top:433.75pt;width:194.9pt;height:281.1pt;z-index:1;visibility:visible;mso-wrap-style:square;mso-position-horizontal-relative:text;mso-position-vertical-relative:text;mso-width-relative:page;mso-height-relative:page">
            <v:imagedata r:id="rId22" o:title=""/>
          </v:shape>
        </w:pict>
      </w:r>
      <w:r w:rsidR="00565F78">
        <w:rPr>
          <w:noProof/>
          <w:szCs w:val="18"/>
        </w:rPr>
        <w:pict w14:anchorId="5283EFD4">
          <v:shape id="_x0000_i1036" type="#_x0000_t75" style="width:195.65pt;height:435.4pt;visibility:visible;mso-wrap-style:square">
            <v:imagedata r:id="rId23" o:title="" cropright="1250f"/>
          </v:shape>
        </w:pict>
      </w:r>
    </w:p>
    <w:p w14:paraId="71F8D248" w14:textId="6FFD10D3" w:rsidR="009A03A0" w:rsidRDefault="009A03A0" w:rsidP="007E6D6E">
      <w:pPr>
        <w:rPr>
          <w:noProof/>
          <w:szCs w:val="18"/>
          <w:lang w:val="en-US"/>
        </w:rPr>
      </w:pPr>
    </w:p>
    <w:p w14:paraId="7F2CFF64" w14:textId="150682FB" w:rsidR="00830FE6" w:rsidRDefault="009A03A0" w:rsidP="00830FE6">
      <w:pPr>
        <w:pStyle w:val="1"/>
        <w:rPr>
          <w:noProof/>
        </w:rPr>
      </w:pPr>
      <w:r w:rsidRPr="009A03A0">
        <w:rPr>
          <w:noProof/>
        </w:rPr>
        <w:br w:type="page"/>
      </w:r>
      <w:bookmarkStart w:id="23" w:name="_Toc95863851"/>
      <w:bookmarkStart w:id="24" w:name="_Toc95910475"/>
      <w:r w:rsidR="00830FE6">
        <w:rPr>
          <w:noProof/>
        </w:rPr>
        <w:lastRenderedPageBreak/>
        <w:t>Выыод</w:t>
      </w:r>
      <w:bookmarkEnd w:id="24"/>
    </w:p>
    <w:p w14:paraId="35DBA5EF" w14:textId="423D355A" w:rsidR="00830FE6" w:rsidRPr="00830FE6" w:rsidRDefault="00830FE6" w:rsidP="00830FE6">
      <w:pPr>
        <w:ind w:firstLine="708"/>
        <w:jc w:val="both"/>
        <w:rPr>
          <w:lang w:eastAsia="ru-RU"/>
        </w:rPr>
      </w:pPr>
      <w:r w:rsidRPr="00830FE6">
        <w:rPr>
          <w:lang w:eastAsia="ru-RU"/>
        </w:rPr>
        <w:t>В ходе</w:t>
      </w:r>
      <w:r>
        <w:rPr>
          <w:lang w:eastAsia="ru-RU"/>
        </w:rPr>
        <w:t xml:space="preserve"> </w:t>
      </w:r>
      <w:r w:rsidRPr="00830FE6">
        <w:rPr>
          <w:lang w:eastAsia="ru-RU"/>
        </w:rPr>
        <w:t>работы были приобретены навыки по работе с IP адресами и масками</w:t>
      </w:r>
      <w:r>
        <w:rPr>
          <w:lang w:eastAsia="ru-RU"/>
        </w:rPr>
        <w:t>, получены дополнительные знания о зависимости количества подсетей и хостов от маски подсети</w:t>
      </w:r>
      <w:r w:rsidRPr="00830FE6">
        <w:rPr>
          <w:lang w:eastAsia="ru-RU"/>
        </w:rPr>
        <w:t>. Теоретический материал был подкреплен</w:t>
      </w:r>
      <w:r>
        <w:rPr>
          <w:lang w:eastAsia="ru-RU"/>
        </w:rPr>
        <w:t xml:space="preserve"> практической работой</w:t>
      </w:r>
      <w:r w:rsidRPr="00830FE6">
        <w:rPr>
          <w:lang w:eastAsia="ru-RU"/>
        </w:rPr>
        <w:t xml:space="preserve">, </w:t>
      </w:r>
      <w:r>
        <w:rPr>
          <w:lang w:eastAsia="ru-RU"/>
        </w:rPr>
        <w:t>требующей навыки программирования</w:t>
      </w:r>
      <w:r w:rsidRPr="00830FE6">
        <w:rPr>
          <w:lang w:eastAsia="ru-RU"/>
        </w:rPr>
        <w:t xml:space="preserve"> на языке Python.</w:t>
      </w:r>
    </w:p>
    <w:p w14:paraId="4DDA6BCB" w14:textId="77777777" w:rsidR="00830FE6" w:rsidRPr="00830FE6" w:rsidRDefault="00830FE6" w:rsidP="00830FE6">
      <w:pPr>
        <w:rPr>
          <w:lang w:eastAsia="ru-RU"/>
        </w:rPr>
      </w:pPr>
    </w:p>
    <w:p w14:paraId="46D3F54C" w14:textId="0F710DD9" w:rsidR="000641D4" w:rsidRDefault="009A03A0" w:rsidP="000641D4">
      <w:pPr>
        <w:pStyle w:val="1"/>
        <w:rPr>
          <w:noProof/>
        </w:rPr>
      </w:pPr>
      <w:bookmarkStart w:id="25" w:name="_Toc95910476"/>
      <w:r>
        <w:rPr>
          <w:noProof/>
        </w:rPr>
        <w:t xml:space="preserve">Дублирую задания </w:t>
      </w:r>
      <w:r w:rsidR="000641D4">
        <w:rPr>
          <w:noProof/>
        </w:rPr>
        <w:t xml:space="preserve">№1 и </w:t>
      </w:r>
      <w:r>
        <w:rPr>
          <w:noProof/>
        </w:rPr>
        <w:t>№2, т.к. изначально писал их от руки:</w:t>
      </w:r>
      <w:bookmarkEnd w:id="23"/>
      <w:bookmarkEnd w:id="25"/>
    </w:p>
    <w:p w14:paraId="226A13C3" w14:textId="1BF13AE7" w:rsidR="000641D4" w:rsidRDefault="00565F78" w:rsidP="007E6D6E">
      <w:pPr>
        <w:rPr>
          <w:noProof/>
          <w:szCs w:val="18"/>
        </w:rPr>
      </w:pPr>
      <w:r>
        <w:rPr>
          <w:noProof/>
          <w:szCs w:val="18"/>
        </w:rPr>
        <w:pict w14:anchorId="1ACBB906">
          <v:shape id="_x0000_i1037" type="#_x0000_t75" style="width:203.3pt;height:270.2pt;mso-left-percent:-10001;mso-top-percent:-10001;mso-position-horizontal:absolute;mso-position-horizontal-relative:char;mso-position-vertical:absolute;mso-position-vertical-relative:line;mso-left-percent:-10001;mso-top-percent:-10001;mso-width-relative:page;mso-height-relative:page">
            <v:imagedata r:id="rId24" o:title="" croptop="3479f" cropbottom="6702f" cropleft="6704f" cropright="3483f"/>
          </v:shape>
        </w:pict>
      </w:r>
      <w:r>
        <w:rPr>
          <w:noProof/>
          <w:szCs w:val="18"/>
        </w:rPr>
        <w:pict w14:anchorId="19043939">
          <v:shape id="_x0000_i1038" type="#_x0000_t75" style="width:203.3pt;height:271.05pt;mso-left-percent:-10001;mso-top-percent:-10001;mso-position-horizontal:absolute;mso-position-horizontal-relative:char;mso-position-vertical:absolute;mso-position-vertical-relative:line;mso-left-percent:-10001;mso-top-percent:-10001;mso-width-relative:page;mso-height-relative:page">
            <v:imagedata r:id="rId25" o:title="" croptop="5999f" cropbottom="5085f" cropleft="5994f" cropright="5083f"/>
          </v:shape>
        </w:pict>
      </w:r>
    </w:p>
    <w:p w14:paraId="71DBB5B4" w14:textId="54537445" w:rsidR="000641D4" w:rsidRDefault="00565F78" w:rsidP="007E6D6E">
      <w:pPr>
        <w:rPr>
          <w:noProof/>
          <w:szCs w:val="18"/>
        </w:rPr>
      </w:pPr>
      <w:r>
        <w:rPr>
          <w:noProof/>
          <w:szCs w:val="18"/>
        </w:rPr>
        <w:pict w14:anchorId="5A753FB0">
          <v:shape id="_x0000_i1039" type="#_x0000_t75" style="width:249.9pt;height:187.2pt;mso-left-percent:-10001;mso-top-percent:-10001;mso-position-horizontal:absolute;mso-position-horizontal-relative:char;mso-position-vertical:absolute;mso-position-vertical-relative:line;mso-left-percent:-10001;mso-top-percent:-10001;mso-width-relative:page;mso-height-relative:page">
            <v:imagedata r:id="rId26" o:title="" cropbottom="28675f"/>
          </v:shape>
        </w:pict>
      </w:r>
    </w:p>
    <w:p w14:paraId="5A7B5B99" w14:textId="343E70AC" w:rsidR="009A03A0" w:rsidRPr="009A03A0" w:rsidRDefault="009A03A0" w:rsidP="007E6D6E">
      <w:pPr>
        <w:rPr>
          <w:noProof/>
          <w:szCs w:val="18"/>
        </w:rPr>
      </w:pPr>
    </w:p>
    <w:sectPr w:rsidR="009A03A0" w:rsidRPr="009A03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BC9334" w14:textId="77777777" w:rsidR="00937912" w:rsidRDefault="00937912" w:rsidP="004E04B3">
      <w:r>
        <w:separator/>
      </w:r>
    </w:p>
  </w:endnote>
  <w:endnote w:type="continuationSeparator" w:id="0">
    <w:p w14:paraId="17C19DA6" w14:textId="77777777" w:rsidR="00937912" w:rsidRDefault="00937912" w:rsidP="004E04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BA6FB2" w14:textId="77777777" w:rsidR="00937912" w:rsidRDefault="00937912" w:rsidP="004E04B3">
      <w:r>
        <w:separator/>
      </w:r>
    </w:p>
  </w:footnote>
  <w:footnote w:type="continuationSeparator" w:id="0">
    <w:p w14:paraId="3F5CBA6E" w14:textId="77777777" w:rsidR="00937912" w:rsidRDefault="00937912" w:rsidP="004E04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6768E"/>
    <w:multiLevelType w:val="hybridMultilevel"/>
    <w:tmpl w:val="72BE5F3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2E79F9"/>
    <w:multiLevelType w:val="hybridMultilevel"/>
    <w:tmpl w:val="561035C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FC237B6"/>
    <w:multiLevelType w:val="hybridMultilevel"/>
    <w:tmpl w:val="FF5C2BCE"/>
    <w:lvl w:ilvl="0" w:tplc="6EBA3D7A">
      <w:start w:val="1"/>
      <w:numFmt w:val="decimal"/>
      <w:lvlText w:val="%1."/>
      <w:lvlJc w:val="left"/>
      <w:pPr>
        <w:ind w:left="128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8" w:hanging="360"/>
      </w:pPr>
    </w:lvl>
    <w:lvl w:ilvl="2" w:tplc="0419001B" w:tentative="1">
      <w:start w:val="1"/>
      <w:numFmt w:val="lowerRoman"/>
      <w:lvlText w:val="%3."/>
      <w:lvlJc w:val="right"/>
      <w:pPr>
        <w:ind w:left="2728" w:hanging="180"/>
      </w:pPr>
    </w:lvl>
    <w:lvl w:ilvl="3" w:tplc="0419000F" w:tentative="1">
      <w:start w:val="1"/>
      <w:numFmt w:val="decimal"/>
      <w:lvlText w:val="%4."/>
      <w:lvlJc w:val="left"/>
      <w:pPr>
        <w:ind w:left="3448" w:hanging="360"/>
      </w:pPr>
    </w:lvl>
    <w:lvl w:ilvl="4" w:tplc="04190019" w:tentative="1">
      <w:start w:val="1"/>
      <w:numFmt w:val="lowerLetter"/>
      <w:lvlText w:val="%5."/>
      <w:lvlJc w:val="left"/>
      <w:pPr>
        <w:ind w:left="4168" w:hanging="360"/>
      </w:pPr>
    </w:lvl>
    <w:lvl w:ilvl="5" w:tplc="0419001B" w:tentative="1">
      <w:start w:val="1"/>
      <w:numFmt w:val="lowerRoman"/>
      <w:lvlText w:val="%6."/>
      <w:lvlJc w:val="right"/>
      <w:pPr>
        <w:ind w:left="4888" w:hanging="180"/>
      </w:pPr>
    </w:lvl>
    <w:lvl w:ilvl="6" w:tplc="0419000F" w:tentative="1">
      <w:start w:val="1"/>
      <w:numFmt w:val="decimal"/>
      <w:lvlText w:val="%7."/>
      <w:lvlJc w:val="left"/>
      <w:pPr>
        <w:ind w:left="5608" w:hanging="360"/>
      </w:pPr>
    </w:lvl>
    <w:lvl w:ilvl="7" w:tplc="04190019" w:tentative="1">
      <w:start w:val="1"/>
      <w:numFmt w:val="lowerLetter"/>
      <w:lvlText w:val="%8."/>
      <w:lvlJc w:val="left"/>
      <w:pPr>
        <w:ind w:left="6328" w:hanging="360"/>
      </w:pPr>
    </w:lvl>
    <w:lvl w:ilvl="8" w:tplc="041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3" w15:restartNumberingAfterBreak="0">
    <w:nsid w:val="4C2F7D15"/>
    <w:multiLevelType w:val="hybridMultilevel"/>
    <w:tmpl w:val="888010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F556C8"/>
    <w:multiLevelType w:val="hybridMultilevel"/>
    <w:tmpl w:val="01F4528A"/>
    <w:lvl w:ilvl="0" w:tplc="04190011">
      <w:start w:val="1"/>
      <w:numFmt w:val="decimal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5" w15:restartNumberingAfterBreak="0">
    <w:nsid w:val="53ED0169"/>
    <w:multiLevelType w:val="hybridMultilevel"/>
    <w:tmpl w:val="9E8013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072248"/>
    <w:multiLevelType w:val="hybridMultilevel"/>
    <w:tmpl w:val="DE6C5C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843B35"/>
    <w:multiLevelType w:val="hybridMultilevel"/>
    <w:tmpl w:val="4D145B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5"/>
  </w:num>
  <w:num w:numId="4">
    <w:abstractNumId w:val="7"/>
  </w:num>
  <w:num w:numId="5">
    <w:abstractNumId w:val="3"/>
  </w:num>
  <w:num w:numId="6">
    <w:abstractNumId w:val="0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activeWritingStyle w:appName="MSWord" w:lang="ru-RU" w:vendorID="64" w:dllVersion="0" w:nlCheck="1" w:checkStyle="0"/>
  <w:activeWritingStyle w:appName="MSWord" w:lang="en-US" w:vendorID="64" w:dllVersion="0" w:nlCheck="1" w:checkStyle="0"/>
  <w:attachedTemplate r:id="rId1"/>
  <w:linkStyles/>
  <w:doNotTrackMoves/>
  <w:defaultTabStop w:val="708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E6D6E"/>
    <w:rsid w:val="00001A18"/>
    <w:rsid w:val="000044C4"/>
    <w:rsid w:val="00006DF6"/>
    <w:rsid w:val="00012991"/>
    <w:rsid w:val="00014DA0"/>
    <w:rsid w:val="0001769C"/>
    <w:rsid w:val="000177E8"/>
    <w:rsid w:val="00022D1C"/>
    <w:rsid w:val="00025CF9"/>
    <w:rsid w:val="00026B10"/>
    <w:rsid w:val="000318AA"/>
    <w:rsid w:val="00034767"/>
    <w:rsid w:val="0003763F"/>
    <w:rsid w:val="000419E0"/>
    <w:rsid w:val="000428DA"/>
    <w:rsid w:val="0004569F"/>
    <w:rsid w:val="00046E23"/>
    <w:rsid w:val="00062A2A"/>
    <w:rsid w:val="000641D4"/>
    <w:rsid w:val="0007093A"/>
    <w:rsid w:val="00072666"/>
    <w:rsid w:val="000804F4"/>
    <w:rsid w:val="00080883"/>
    <w:rsid w:val="00080B18"/>
    <w:rsid w:val="000875ED"/>
    <w:rsid w:val="00093656"/>
    <w:rsid w:val="00095120"/>
    <w:rsid w:val="0009706C"/>
    <w:rsid w:val="000B40B5"/>
    <w:rsid w:val="000C2134"/>
    <w:rsid w:val="000C5872"/>
    <w:rsid w:val="000C5999"/>
    <w:rsid w:val="000C6F8F"/>
    <w:rsid w:val="000E1243"/>
    <w:rsid w:val="000E2338"/>
    <w:rsid w:val="000E2430"/>
    <w:rsid w:val="000E34B6"/>
    <w:rsid w:val="000E6C1A"/>
    <w:rsid w:val="000F08D5"/>
    <w:rsid w:val="000F19AB"/>
    <w:rsid w:val="000F22A7"/>
    <w:rsid w:val="000F27FE"/>
    <w:rsid w:val="000F3CFE"/>
    <w:rsid w:val="000F572E"/>
    <w:rsid w:val="00116809"/>
    <w:rsid w:val="00120185"/>
    <w:rsid w:val="00124B9A"/>
    <w:rsid w:val="0012734B"/>
    <w:rsid w:val="00127FEB"/>
    <w:rsid w:val="00141050"/>
    <w:rsid w:val="001477C2"/>
    <w:rsid w:val="00154BFF"/>
    <w:rsid w:val="00161F75"/>
    <w:rsid w:val="00163D06"/>
    <w:rsid w:val="00172108"/>
    <w:rsid w:val="00173EE4"/>
    <w:rsid w:val="00185330"/>
    <w:rsid w:val="00190C81"/>
    <w:rsid w:val="00191910"/>
    <w:rsid w:val="001935C6"/>
    <w:rsid w:val="001A610A"/>
    <w:rsid w:val="001B56B2"/>
    <w:rsid w:val="001C0EA9"/>
    <w:rsid w:val="001C17DC"/>
    <w:rsid w:val="001D001B"/>
    <w:rsid w:val="001D2324"/>
    <w:rsid w:val="001D36C7"/>
    <w:rsid w:val="001D43AA"/>
    <w:rsid w:val="001D5318"/>
    <w:rsid w:val="001E074F"/>
    <w:rsid w:val="001E52F9"/>
    <w:rsid w:val="001E5BA1"/>
    <w:rsid w:val="001E65E1"/>
    <w:rsid w:val="001F195C"/>
    <w:rsid w:val="001F3395"/>
    <w:rsid w:val="001F4075"/>
    <w:rsid w:val="001F469F"/>
    <w:rsid w:val="001F53AB"/>
    <w:rsid w:val="001F540F"/>
    <w:rsid w:val="001F589E"/>
    <w:rsid w:val="001F7A39"/>
    <w:rsid w:val="002011F6"/>
    <w:rsid w:val="00205B4C"/>
    <w:rsid w:val="002068A3"/>
    <w:rsid w:val="002074B0"/>
    <w:rsid w:val="002177AC"/>
    <w:rsid w:val="002216E3"/>
    <w:rsid w:val="0022190A"/>
    <w:rsid w:val="002221FB"/>
    <w:rsid w:val="002222E7"/>
    <w:rsid w:val="00227DF2"/>
    <w:rsid w:val="002305F6"/>
    <w:rsid w:val="00230AE9"/>
    <w:rsid w:val="00231751"/>
    <w:rsid w:val="00237A54"/>
    <w:rsid w:val="00241503"/>
    <w:rsid w:val="00241553"/>
    <w:rsid w:val="00243752"/>
    <w:rsid w:val="002563B7"/>
    <w:rsid w:val="00260C10"/>
    <w:rsid w:val="002620E5"/>
    <w:rsid w:val="00266620"/>
    <w:rsid w:val="00267772"/>
    <w:rsid w:val="00281160"/>
    <w:rsid w:val="00281486"/>
    <w:rsid w:val="00284E22"/>
    <w:rsid w:val="00295423"/>
    <w:rsid w:val="002A2D5C"/>
    <w:rsid w:val="002A30B1"/>
    <w:rsid w:val="002A54FA"/>
    <w:rsid w:val="002A5A1E"/>
    <w:rsid w:val="002C0447"/>
    <w:rsid w:val="002C1073"/>
    <w:rsid w:val="002C494C"/>
    <w:rsid w:val="002C5B54"/>
    <w:rsid w:val="002C5D0D"/>
    <w:rsid w:val="002C6414"/>
    <w:rsid w:val="002D0C48"/>
    <w:rsid w:val="002D43C2"/>
    <w:rsid w:val="002E05AF"/>
    <w:rsid w:val="002E2DF2"/>
    <w:rsid w:val="002F23B1"/>
    <w:rsid w:val="002F6E37"/>
    <w:rsid w:val="003032D3"/>
    <w:rsid w:val="00303E7C"/>
    <w:rsid w:val="003057CA"/>
    <w:rsid w:val="003068EF"/>
    <w:rsid w:val="0031628F"/>
    <w:rsid w:val="00317A2A"/>
    <w:rsid w:val="0032141A"/>
    <w:rsid w:val="00322395"/>
    <w:rsid w:val="00323DA2"/>
    <w:rsid w:val="00330D0B"/>
    <w:rsid w:val="00331524"/>
    <w:rsid w:val="00334B6B"/>
    <w:rsid w:val="00335538"/>
    <w:rsid w:val="003430D5"/>
    <w:rsid w:val="0034414D"/>
    <w:rsid w:val="00345C6B"/>
    <w:rsid w:val="00353BD5"/>
    <w:rsid w:val="00353CF8"/>
    <w:rsid w:val="0036168E"/>
    <w:rsid w:val="00366BD1"/>
    <w:rsid w:val="00372FB8"/>
    <w:rsid w:val="00385097"/>
    <w:rsid w:val="003927DA"/>
    <w:rsid w:val="00394228"/>
    <w:rsid w:val="003971D8"/>
    <w:rsid w:val="003A5634"/>
    <w:rsid w:val="003A752C"/>
    <w:rsid w:val="003A7949"/>
    <w:rsid w:val="003B37F6"/>
    <w:rsid w:val="003B72DB"/>
    <w:rsid w:val="003C774D"/>
    <w:rsid w:val="003D0E00"/>
    <w:rsid w:val="003D3B2D"/>
    <w:rsid w:val="003E1175"/>
    <w:rsid w:val="003E4805"/>
    <w:rsid w:val="003E5E00"/>
    <w:rsid w:val="003F1EA2"/>
    <w:rsid w:val="003F273D"/>
    <w:rsid w:val="003F4D93"/>
    <w:rsid w:val="003F55E5"/>
    <w:rsid w:val="00404BD0"/>
    <w:rsid w:val="00404DB1"/>
    <w:rsid w:val="0040653C"/>
    <w:rsid w:val="00411814"/>
    <w:rsid w:val="0041473C"/>
    <w:rsid w:val="00420CD4"/>
    <w:rsid w:val="00423693"/>
    <w:rsid w:val="00424784"/>
    <w:rsid w:val="00426709"/>
    <w:rsid w:val="00431C9C"/>
    <w:rsid w:val="00431FDA"/>
    <w:rsid w:val="00432050"/>
    <w:rsid w:val="00444ADB"/>
    <w:rsid w:val="004472E5"/>
    <w:rsid w:val="00460ED1"/>
    <w:rsid w:val="00461D6D"/>
    <w:rsid w:val="00475C44"/>
    <w:rsid w:val="00484CA7"/>
    <w:rsid w:val="0049274D"/>
    <w:rsid w:val="0049572F"/>
    <w:rsid w:val="004A0C78"/>
    <w:rsid w:val="004A191A"/>
    <w:rsid w:val="004A3270"/>
    <w:rsid w:val="004A7BBC"/>
    <w:rsid w:val="004B79C2"/>
    <w:rsid w:val="004C2B36"/>
    <w:rsid w:val="004C315F"/>
    <w:rsid w:val="004C62ED"/>
    <w:rsid w:val="004D4A9C"/>
    <w:rsid w:val="004E007C"/>
    <w:rsid w:val="004E04B3"/>
    <w:rsid w:val="004F2FCD"/>
    <w:rsid w:val="00504159"/>
    <w:rsid w:val="0051766D"/>
    <w:rsid w:val="00536DB4"/>
    <w:rsid w:val="00540D11"/>
    <w:rsid w:val="00541945"/>
    <w:rsid w:val="00545DA8"/>
    <w:rsid w:val="00546118"/>
    <w:rsid w:val="005505E9"/>
    <w:rsid w:val="00551DB1"/>
    <w:rsid w:val="005564A4"/>
    <w:rsid w:val="00556D18"/>
    <w:rsid w:val="00562890"/>
    <w:rsid w:val="00564DCF"/>
    <w:rsid w:val="00565F78"/>
    <w:rsid w:val="00570D44"/>
    <w:rsid w:val="005745E5"/>
    <w:rsid w:val="0058401A"/>
    <w:rsid w:val="0058519C"/>
    <w:rsid w:val="00585488"/>
    <w:rsid w:val="005967D3"/>
    <w:rsid w:val="005A1A3B"/>
    <w:rsid w:val="005A1AFE"/>
    <w:rsid w:val="005A4F0E"/>
    <w:rsid w:val="005B43B5"/>
    <w:rsid w:val="005B4E0D"/>
    <w:rsid w:val="005B7B6E"/>
    <w:rsid w:val="005C00E5"/>
    <w:rsid w:val="005C3EEB"/>
    <w:rsid w:val="005C6A8C"/>
    <w:rsid w:val="005C7C0E"/>
    <w:rsid w:val="005D00B3"/>
    <w:rsid w:val="005E142D"/>
    <w:rsid w:val="005E2705"/>
    <w:rsid w:val="005F0B66"/>
    <w:rsid w:val="005F685A"/>
    <w:rsid w:val="00612EA2"/>
    <w:rsid w:val="00613203"/>
    <w:rsid w:val="00623107"/>
    <w:rsid w:val="0062388E"/>
    <w:rsid w:val="006412A9"/>
    <w:rsid w:val="00642EA9"/>
    <w:rsid w:val="0065175A"/>
    <w:rsid w:val="00666695"/>
    <w:rsid w:val="00667C2B"/>
    <w:rsid w:val="006755ED"/>
    <w:rsid w:val="00676192"/>
    <w:rsid w:val="006768FE"/>
    <w:rsid w:val="00677484"/>
    <w:rsid w:val="00680193"/>
    <w:rsid w:val="00680987"/>
    <w:rsid w:val="00684AD2"/>
    <w:rsid w:val="00696BBF"/>
    <w:rsid w:val="006977C3"/>
    <w:rsid w:val="006A07C9"/>
    <w:rsid w:val="006A16D0"/>
    <w:rsid w:val="006A2C83"/>
    <w:rsid w:val="006A623D"/>
    <w:rsid w:val="006A71AE"/>
    <w:rsid w:val="006B1C1D"/>
    <w:rsid w:val="006B247A"/>
    <w:rsid w:val="006B3C53"/>
    <w:rsid w:val="006C623C"/>
    <w:rsid w:val="006C62FA"/>
    <w:rsid w:val="006D2F25"/>
    <w:rsid w:val="006D6C54"/>
    <w:rsid w:val="006F54BF"/>
    <w:rsid w:val="006F64EA"/>
    <w:rsid w:val="006F7AC4"/>
    <w:rsid w:val="00703ECE"/>
    <w:rsid w:val="00706BA9"/>
    <w:rsid w:val="00707749"/>
    <w:rsid w:val="0071022E"/>
    <w:rsid w:val="00724B75"/>
    <w:rsid w:val="00725A2D"/>
    <w:rsid w:val="00731B7E"/>
    <w:rsid w:val="0073368C"/>
    <w:rsid w:val="00736D9E"/>
    <w:rsid w:val="00743DC0"/>
    <w:rsid w:val="007454D8"/>
    <w:rsid w:val="00745529"/>
    <w:rsid w:val="00745F3B"/>
    <w:rsid w:val="00751D16"/>
    <w:rsid w:val="007646AC"/>
    <w:rsid w:val="00771C8D"/>
    <w:rsid w:val="00787FC9"/>
    <w:rsid w:val="00790D51"/>
    <w:rsid w:val="007917D6"/>
    <w:rsid w:val="00794D3D"/>
    <w:rsid w:val="00794EF3"/>
    <w:rsid w:val="00795959"/>
    <w:rsid w:val="00797FF7"/>
    <w:rsid w:val="007A1B62"/>
    <w:rsid w:val="007A2257"/>
    <w:rsid w:val="007A24AF"/>
    <w:rsid w:val="007A65BA"/>
    <w:rsid w:val="007A7C90"/>
    <w:rsid w:val="007C0BF1"/>
    <w:rsid w:val="007C4461"/>
    <w:rsid w:val="007D1D96"/>
    <w:rsid w:val="007D6166"/>
    <w:rsid w:val="007E05F6"/>
    <w:rsid w:val="007E2CCE"/>
    <w:rsid w:val="007E6D6E"/>
    <w:rsid w:val="007F11BD"/>
    <w:rsid w:val="007F45DC"/>
    <w:rsid w:val="007F62DE"/>
    <w:rsid w:val="007F67F4"/>
    <w:rsid w:val="00800EDF"/>
    <w:rsid w:val="00801D30"/>
    <w:rsid w:val="008154F8"/>
    <w:rsid w:val="008175FB"/>
    <w:rsid w:val="00826DCD"/>
    <w:rsid w:val="00830FE6"/>
    <w:rsid w:val="00831289"/>
    <w:rsid w:val="0083347C"/>
    <w:rsid w:val="00833622"/>
    <w:rsid w:val="008468A0"/>
    <w:rsid w:val="00852BC9"/>
    <w:rsid w:val="00852EE1"/>
    <w:rsid w:val="0086021F"/>
    <w:rsid w:val="00860352"/>
    <w:rsid w:val="00865981"/>
    <w:rsid w:val="00874804"/>
    <w:rsid w:val="0089246B"/>
    <w:rsid w:val="008A4364"/>
    <w:rsid w:val="008B525A"/>
    <w:rsid w:val="008B52C1"/>
    <w:rsid w:val="008C1F1B"/>
    <w:rsid w:val="008C3974"/>
    <w:rsid w:val="008C3F08"/>
    <w:rsid w:val="008D4866"/>
    <w:rsid w:val="008E72B9"/>
    <w:rsid w:val="008E7364"/>
    <w:rsid w:val="009052BE"/>
    <w:rsid w:val="00907335"/>
    <w:rsid w:val="00916752"/>
    <w:rsid w:val="00933517"/>
    <w:rsid w:val="00934124"/>
    <w:rsid w:val="00937912"/>
    <w:rsid w:val="009432BB"/>
    <w:rsid w:val="00943A78"/>
    <w:rsid w:val="00947C44"/>
    <w:rsid w:val="009509A7"/>
    <w:rsid w:val="0095571A"/>
    <w:rsid w:val="009563CB"/>
    <w:rsid w:val="00965C67"/>
    <w:rsid w:val="0097136C"/>
    <w:rsid w:val="009732EA"/>
    <w:rsid w:val="0098143D"/>
    <w:rsid w:val="00982A20"/>
    <w:rsid w:val="00985DCA"/>
    <w:rsid w:val="009A03A0"/>
    <w:rsid w:val="009A2B76"/>
    <w:rsid w:val="009A4D11"/>
    <w:rsid w:val="009A591A"/>
    <w:rsid w:val="009B445B"/>
    <w:rsid w:val="009B4BA1"/>
    <w:rsid w:val="009B5F2C"/>
    <w:rsid w:val="009E0DA9"/>
    <w:rsid w:val="009F1C7E"/>
    <w:rsid w:val="00A028D9"/>
    <w:rsid w:val="00A101B6"/>
    <w:rsid w:val="00A1060F"/>
    <w:rsid w:val="00A1156A"/>
    <w:rsid w:val="00A16C9B"/>
    <w:rsid w:val="00A236BA"/>
    <w:rsid w:val="00A470F5"/>
    <w:rsid w:val="00A52460"/>
    <w:rsid w:val="00A623FE"/>
    <w:rsid w:val="00A65792"/>
    <w:rsid w:val="00A65D71"/>
    <w:rsid w:val="00A72FCC"/>
    <w:rsid w:val="00A8030D"/>
    <w:rsid w:val="00A83632"/>
    <w:rsid w:val="00AA23CE"/>
    <w:rsid w:val="00AA6913"/>
    <w:rsid w:val="00AB180C"/>
    <w:rsid w:val="00AB4DFD"/>
    <w:rsid w:val="00AC0BEA"/>
    <w:rsid w:val="00AC2292"/>
    <w:rsid w:val="00AC387A"/>
    <w:rsid w:val="00AD502C"/>
    <w:rsid w:val="00AE1FDE"/>
    <w:rsid w:val="00AE278E"/>
    <w:rsid w:val="00AE2D2D"/>
    <w:rsid w:val="00AF4CAD"/>
    <w:rsid w:val="00AF515E"/>
    <w:rsid w:val="00AF59D1"/>
    <w:rsid w:val="00B032BC"/>
    <w:rsid w:val="00B0654B"/>
    <w:rsid w:val="00B06D55"/>
    <w:rsid w:val="00B10FD9"/>
    <w:rsid w:val="00B25F0E"/>
    <w:rsid w:val="00B33B31"/>
    <w:rsid w:val="00B356CF"/>
    <w:rsid w:val="00B462F2"/>
    <w:rsid w:val="00B47A2F"/>
    <w:rsid w:val="00B51861"/>
    <w:rsid w:val="00B51F98"/>
    <w:rsid w:val="00B62D5D"/>
    <w:rsid w:val="00B71D09"/>
    <w:rsid w:val="00B760D4"/>
    <w:rsid w:val="00B76BEA"/>
    <w:rsid w:val="00B81296"/>
    <w:rsid w:val="00B839D0"/>
    <w:rsid w:val="00B90EDD"/>
    <w:rsid w:val="00B913E1"/>
    <w:rsid w:val="00B95EB5"/>
    <w:rsid w:val="00B96267"/>
    <w:rsid w:val="00BA161B"/>
    <w:rsid w:val="00BA6406"/>
    <w:rsid w:val="00BB0C01"/>
    <w:rsid w:val="00BB63D1"/>
    <w:rsid w:val="00BB70E9"/>
    <w:rsid w:val="00BE020C"/>
    <w:rsid w:val="00BE2756"/>
    <w:rsid w:val="00BE7355"/>
    <w:rsid w:val="00BF17C2"/>
    <w:rsid w:val="00C06CD9"/>
    <w:rsid w:val="00C07181"/>
    <w:rsid w:val="00C12FFC"/>
    <w:rsid w:val="00C14B42"/>
    <w:rsid w:val="00C1555D"/>
    <w:rsid w:val="00C1576A"/>
    <w:rsid w:val="00C232B0"/>
    <w:rsid w:val="00C25616"/>
    <w:rsid w:val="00C25E50"/>
    <w:rsid w:val="00C3409C"/>
    <w:rsid w:val="00C353BF"/>
    <w:rsid w:val="00C4364B"/>
    <w:rsid w:val="00C45304"/>
    <w:rsid w:val="00C45E56"/>
    <w:rsid w:val="00C50DF9"/>
    <w:rsid w:val="00C566E2"/>
    <w:rsid w:val="00C57898"/>
    <w:rsid w:val="00C6028F"/>
    <w:rsid w:val="00C60868"/>
    <w:rsid w:val="00C661F2"/>
    <w:rsid w:val="00C66E88"/>
    <w:rsid w:val="00C72066"/>
    <w:rsid w:val="00C72668"/>
    <w:rsid w:val="00C8159B"/>
    <w:rsid w:val="00C85AD9"/>
    <w:rsid w:val="00C92996"/>
    <w:rsid w:val="00C938FE"/>
    <w:rsid w:val="00C951D2"/>
    <w:rsid w:val="00C95D15"/>
    <w:rsid w:val="00CA1AED"/>
    <w:rsid w:val="00CA1C4B"/>
    <w:rsid w:val="00CA2E33"/>
    <w:rsid w:val="00CA798D"/>
    <w:rsid w:val="00CB1E3D"/>
    <w:rsid w:val="00CB248D"/>
    <w:rsid w:val="00CB3528"/>
    <w:rsid w:val="00CB7F63"/>
    <w:rsid w:val="00CC12D9"/>
    <w:rsid w:val="00CC31E7"/>
    <w:rsid w:val="00CD3F93"/>
    <w:rsid w:val="00CD3FFB"/>
    <w:rsid w:val="00CD4EA1"/>
    <w:rsid w:val="00CF0D9F"/>
    <w:rsid w:val="00CF0E48"/>
    <w:rsid w:val="00CF3218"/>
    <w:rsid w:val="00CF4879"/>
    <w:rsid w:val="00D13347"/>
    <w:rsid w:val="00D169CB"/>
    <w:rsid w:val="00D20283"/>
    <w:rsid w:val="00D23966"/>
    <w:rsid w:val="00D24F93"/>
    <w:rsid w:val="00D412BF"/>
    <w:rsid w:val="00D42C65"/>
    <w:rsid w:val="00D44967"/>
    <w:rsid w:val="00D50DE5"/>
    <w:rsid w:val="00D66A3D"/>
    <w:rsid w:val="00D67E31"/>
    <w:rsid w:val="00D7708E"/>
    <w:rsid w:val="00D87BCB"/>
    <w:rsid w:val="00D910CD"/>
    <w:rsid w:val="00DA0360"/>
    <w:rsid w:val="00DA05F9"/>
    <w:rsid w:val="00DA0FCA"/>
    <w:rsid w:val="00DA4B16"/>
    <w:rsid w:val="00DC2224"/>
    <w:rsid w:val="00DE1209"/>
    <w:rsid w:val="00DE51A7"/>
    <w:rsid w:val="00DF1103"/>
    <w:rsid w:val="00DF2810"/>
    <w:rsid w:val="00E13486"/>
    <w:rsid w:val="00E13A06"/>
    <w:rsid w:val="00E21F34"/>
    <w:rsid w:val="00E4058B"/>
    <w:rsid w:val="00E537B7"/>
    <w:rsid w:val="00E5558D"/>
    <w:rsid w:val="00E5732F"/>
    <w:rsid w:val="00E661CD"/>
    <w:rsid w:val="00E71351"/>
    <w:rsid w:val="00E72492"/>
    <w:rsid w:val="00E73877"/>
    <w:rsid w:val="00E803C0"/>
    <w:rsid w:val="00E8203B"/>
    <w:rsid w:val="00E90724"/>
    <w:rsid w:val="00E92861"/>
    <w:rsid w:val="00EA2681"/>
    <w:rsid w:val="00EA4A6C"/>
    <w:rsid w:val="00EA50C1"/>
    <w:rsid w:val="00EA5CB6"/>
    <w:rsid w:val="00EB06BE"/>
    <w:rsid w:val="00EB2113"/>
    <w:rsid w:val="00EC5DB4"/>
    <w:rsid w:val="00ED62A1"/>
    <w:rsid w:val="00EE68CF"/>
    <w:rsid w:val="00EF7019"/>
    <w:rsid w:val="00F03CAA"/>
    <w:rsid w:val="00F07023"/>
    <w:rsid w:val="00F13ED7"/>
    <w:rsid w:val="00F1541E"/>
    <w:rsid w:val="00F206DF"/>
    <w:rsid w:val="00F20AF8"/>
    <w:rsid w:val="00F20C66"/>
    <w:rsid w:val="00F24F14"/>
    <w:rsid w:val="00F258C8"/>
    <w:rsid w:val="00F266F0"/>
    <w:rsid w:val="00F2721B"/>
    <w:rsid w:val="00F464D3"/>
    <w:rsid w:val="00F7054D"/>
    <w:rsid w:val="00F72729"/>
    <w:rsid w:val="00F81BE3"/>
    <w:rsid w:val="00F83EB2"/>
    <w:rsid w:val="00F85E6D"/>
    <w:rsid w:val="00F87B89"/>
    <w:rsid w:val="00F9351C"/>
    <w:rsid w:val="00F94511"/>
    <w:rsid w:val="00F952D9"/>
    <w:rsid w:val="00F95CF3"/>
    <w:rsid w:val="00F95D20"/>
    <w:rsid w:val="00FA2072"/>
    <w:rsid w:val="00FA5681"/>
    <w:rsid w:val="00FA5CC0"/>
    <w:rsid w:val="00FB4AA6"/>
    <w:rsid w:val="00FB534A"/>
    <w:rsid w:val="00FB7DB3"/>
    <w:rsid w:val="00FC617C"/>
    <w:rsid w:val="00FD15D3"/>
    <w:rsid w:val="00FD66B3"/>
    <w:rsid w:val="00FD7949"/>
    <w:rsid w:val="00FE2E02"/>
    <w:rsid w:val="00FE57C8"/>
    <w:rsid w:val="00FE6449"/>
    <w:rsid w:val="00FE6BEC"/>
    <w:rsid w:val="00FF6CB1"/>
    <w:rsid w:val="00FF7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;"/>
  <w14:docId w14:val="68BA29D7"/>
  <w15:chartTrackingRefBased/>
  <w15:docId w15:val="{C6BB0051-8366-4BB5-B8EF-01B1CB9CA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5F78"/>
    <w:pPr>
      <w:jc w:val="center"/>
    </w:pPr>
    <w:rPr>
      <w:rFonts w:ascii="Times New Roman" w:eastAsia="MS Mincho" w:hAnsi="Times New Roman"/>
      <w:sz w:val="28"/>
      <w:szCs w:val="28"/>
      <w:lang w:eastAsia="ja-JP"/>
    </w:rPr>
  </w:style>
  <w:style w:type="paragraph" w:styleId="1">
    <w:name w:val="heading 1"/>
    <w:basedOn w:val="a"/>
    <w:next w:val="a"/>
    <w:link w:val="10"/>
    <w:uiPriority w:val="9"/>
    <w:qFormat/>
    <w:rsid w:val="00565F78"/>
    <w:pPr>
      <w:keepNext/>
      <w:spacing w:before="240" w:after="60"/>
      <w:outlineLvl w:val="0"/>
    </w:pPr>
    <w:rPr>
      <w:rFonts w:eastAsia="Times New Roman"/>
      <w:b/>
      <w:bCs/>
      <w:kern w:val="32"/>
      <w:shd w:val="clear" w:color="auto" w:fill="FFFFFF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7E6D6E"/>
    <w:pPr>
      <w:keepNext/>
      <w:spacing w:before="240" w:after="60"/>
      <w:outlineLvl w:val="1"/>
    </w:pPr>
    <w:rPr>
      <w:rFonts w:ascii="Calibri Light" w:eastAsia="Times New Roman" w:hAnsi="Calibri Light"/>
      <w:b/>
      <w:bCs/>
      <w:i/>
      <w:iCs/>
    </w:rPr>
  </w:style>
  <w:style w:type="paragraph" w:styleId="3">
    <w:name w:val="heading 3"/>
    <w:basedOn w:val="a"/>
    <w:next w:val="a"/>
    <w:link w:val="30"/>
    <w:uiPriority w:val="9"/>
    <w:unhideWhenUsed/>
    <w:qFormat/>
    <w:rsid w:val="000641D4"/>
    <w:pPr>
      <w:keepNext/>
      <w:spacing w:before="240" w:after="60"/>
      <w:outlineLvl w:val="2"/>
    </w:pPr>
    <w:rPr>
      <w:rFonts w:eastAsia="Times New Roman"/>
      <w:b/>
      <w:bCs/>
    </w:rPr>
  </w:style>
  <w:style w:type="character" w:default="1" w:styleId="a0">
    <w:name w:val="Default Paragraph Font"/>
    <w:uiPriority w:val="1"/>
    <w:semiHidden/>
    <w:unhideWhenUsed/>
    <w:rsid w:val="00565F78"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  <w:rsid w:val="00565F78"/>
  </w:style>
  <w:style w:type="paragraph" w:styleId="a3">
    <w:name w:val="Body Text Indent"/>
    <w:basedOn w:val="a"/>
    <w:link w:val="a4"/>
    <w:rsid w:val="00565F78"/>
    <w:pPr>
      <w:spacing w:after="120"/>
      <w:ind w:left="283"/>
      <w:jc w:val="left"/>
    </w:pPr>
    <w:rPr>
      <w:rFonts w:eastAsia="Times New Roman"/>
      <w:sz w:val="24"/>
      <w:szCs w:val="24"/>
      <w:lang w:eastAsia="ru-RU"/>
    </w:rPr>
  </w:style>
  <w:style w:type="character" w:customStyle="1" w:styleId="a4">
    <w:name w:val="Основной текст с отступом Знак"/>
    <w:link w:val="a3"/>
    <w:rsid w:val="00565F78"/>
    <w:rPr>
      <w:rFonts w:ascii="Times New Roman" w:eastAsia="Times New Roman" w:hAnsi="Times New Roman"/>
      <w:sz w:val="24"/>
      <w:szCs w:val="24"/>
    </w:rPr>
  </w:style>
  <w:style w:type="table" w:styleId="a5">
    <w:name w:val="Table Grid"/>
    <w:basedOn w:val="a1"/>
    <w:uiPriority w:val="59"/>
    <w:rsid w:val="00565F7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565F78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link w:val="a6"/>
    <w:uiPriority w:val="99"/>
    <w:semiHidden/>
    <w:rsid w:val="00565F78"/>
    <w:rPr>
      <w:rFonts w:ascii="Tahoma" w:eastAsia="MS Mincho" w:hAnsi="Tahoma" w:cs="Tahoma"/>
      <w:sz w:val="16"/>
      <w:szCs w:val="16"/>
      <w:lang w:eastAsia="ja-JP"/>
    </w:rPr>
  </w:style>
  <w:style w:type="paragraph" w:styleId="a8">
    <w:name w:val="No Spacing"/>
    <w:uiPriority w:val="1"/>
    <w:qFormat/>
    <w:rsid w:val="00565F78"/>
    <w:pPr>
      <w:jc w:val="center"/>
    </w:pPr>
    <w:rPr>
      <w:rFonts w:ascii="Times New Roman" w:eastAsia="MS Mincho" w:hAnsi="Times New Roman"/>
      <w:sz w:val="28"/>
      <w:szCs w:val="28"/>
      <w:lang w:eastAsia="ja-JP"/>
    </w:rPr>
  </w:style>
  <w:style w:type="character" w:styleId="a9">
    <w:name w:val="annotation reference"/>
    <w:uiPriority w:val="99"/>
    <w:semiHidden/>
    <w:unhideWhenUsed/>
    <w:rsid w:val="00565F78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565F78"/>
    <w:rPr>
      <w:sz w:val="20"/>
      <w:szCs w:val="20"/>
    </w:rPr>
  </w:style>
  <w:style w:type="character" w:customStyle="1" w:styleId="ab">
    <w:name w:val="Текст примечания Знак"/>
    <w:link w:val="aa"/>
    <w:uiPriority w:val="99"/>
    <w:semiHidden/>
    <w:rsid w:val="00565F78"/>
    <w:rPr>
      <w:rFonts w:ascii="Times New Roman" w:eastAsia="MS Mincho" w:hAnsi="Times New Roman"/>
      <w:lang w:eastAsia="ja-JP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565F78"/>
    <w:rPr>
      <w:b/>
      <w:bCs/>
    </w:rPr>
  </w:style>
  <w:style w:type="character" w:customStyle="1" w:styleId="ad">
    <w:name w:val="Тема примечания Знак"/>
    <w:link w:val="ac"/>
    <w:uiPriority w:val="99"/>
    <w:semiHidden/>
    <w:rsid w:val="00565F78"/>
    <w:rPr>
      <w:rFonts w:ascii="Times New Roman" w:eastAsia="MS Mincho" w:hAnsi="Times New Roman"/>
      <w:b/>
      <w:bCs/>
      <w:lang w:eastAsia="ja-JP"/>
    </w:rPr>
  </w:style>
  <w:style w:type="paragraph" w:styleId="ae">
    <w:name w:val="header"/>
    <w:basedOn w:val="a"/>
    <w:link w:val="af"/>
    <w:uiPriority w:val="99"/>
    <w:unhideWhenUsed/>
    <w:rsid w:val="00565F78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link w:val="ae"/>
    <w:uiPriority w:val="99"/>
    <w:rsid w:val="00565F78"/>
    <w:rPr>
      <w:rFonts w:ascii="Times New Roman" w:eastAsia="MS Mincho" w:hAnsi="Times New Roman"/>
      <w:sz w:val="28"/>
      <w:szCs w:val="28"/>
      <w:lang w:eastAsia="ja-JP"/>
    </w:rPr>
  </w:style>
  <w:style w:type="paragraph" w:styleId="af0">
    <w:name w:val="footer"/>
    <w:basedOn w:val="a"/>
    <w:link w:val="af1"/>
    <w:uiPriority w:val="99"/>
    <w:unhideWhenUsed/>
    <w:rsid w:val="00565F78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link w:val="af0"/>
    <w:uiPriority w:val="99"/>
    <w:rsid w:val="00565F78"/>
    <w:rPr>
      <w:rFonts w:ascii="Times New Roman" w:eastAsia="MS Mincho" w:hAnsi="Times New Roman"/>
      <w:sz w:val="28"/>
      <w:szCs w:val="28"/>
      <w:lang w:eastAsia="ja-JP"/>
    </w:rPr>
  </w:style>
  <w:style w:type="character" w:styleId="af2">
    <w:name w:val="Hyperlink"/>
    <w:uiPriority w:val="99"/>
    <w:unhideWhenUsed/>
    <w:rsid w:val="00565F78"/>
    <w:rPr>
      <w:color w:val="0563C1"/>
      <w:u w:val="single"/>
    </w:rPr>
  </w:style>
  <w:style w:type="character" w:styleId="af3">
    <w:name w:val="Unresolved Mention"/>
    <w:uiPriority w:val="99"/>
    <w:semiHidden/>
    <w:unhideWhenUsed/>
    <w:rsid w:val="00565F78"/>
    <w:rPr>
      <w:color w:val="605E5C"/>
      <w:shd w:val="clear" w:color="auto" w:fill="E1DFDD"/>
    </w:rPr>
  </w:style>
  <w:style w:type="character" w:customStyle="1" w:styleId="10">
    <w:name w:val="Заголовок 1 Знак"/>
    <w:link w:val="1"/>
    <w:uiPriority w:val="9"/>
    <w:rsid w:val="00565F78"/>
    <w:rPr>
      <w:rFonts w:ascii="Times New Roman" w:eastAsia="Times New Roman" w:hAnsi="Times New Roman"/>
      <w:b/>
      <w:bCs/>
      <w:kern w:val="32"/>
      <w:sz w:val="28"/>
      <w:szCs w:val="28"/>
    </w:rPr>
  </w:style>
  <w:style w:type="character" w:styleId="af4">
    <w:name w:val="FollowedHyperlink"/>
    <w:uiPriority w:val="99"/>
    <w:semiHidden/>
    <w:unhideWhenUsed/>
    <w:rsid w:val="00565F78"/>
    <w:rPr>
      <w:color w:val="954F72"/>
      <w:u w:val="single"/>
    </w:rPr>
  </w:style>
  <w:style w:type="paragraph" w:styleId="af5">
    <w:name w:val="TOC Heading"/>
    <w:basedOn w:val="1"/>
    <w:next w:val="a"/>
    <w:uiPriority w:val="39"/>
    <w:unhideWhenUsed/>
    <w:qFormat/>
    <w:rsid w:val="00565F78"/>
    <w:pPr>
      <w:keepLines/>
      <w:spacing w:after="0" w:line="259" w:lineRule="auto"/>
      <w:jc w:val="left"/>
      <w:outlineLvl w:val="9"/>
    </w:pPr>
    <w:rPr>
      <w:rFonts w:ascii="Calibri Light" w:hAnsi="Calibri Light"/>
      <w:b w:val="0"/>
      <w:bCs w:val="0"/>
      <w:color w:val="2F5496"/>
      <w:kern w:val="0"/>
      <w:sz w:val="32"/>
      <w:szCs w:val="32"/>
      <w:shd w:val="clear" w:color="auto" w:fill="auto"/>
    </w:rPr>
  </w:style>
  <w:style w:type="paragraph" w:styleId="11">
    <w:name w:val="toc 1"/>
    <w:basedOn w:val="a"/>
    <w:next w:val="a"/>
    <w:autoRedefine/>
    <w:uiPriority w:val="39"/>
    <w:unhideWhenUsed/>
    <w:rsid w:val="00565F78"/>
    <w:pPr>
      <w:tabs>
        <w:tab w:val="right" w:leader="dot" w:pos="9344"/>
      </w:tabs>
      <w:spacing w:line="360" w:lineRule="auto"/>
    </w:pPr>
  </w:style>
  <w:style w:type="paragraph" w:styleId="af6">
    <w:name w:val="List Paragraph"/>
    <w:basedOn w:val="a"/>
    <w:uiPriority w:val="34"/>
    <w:qFormat/>
    <w:rsid w:val="007E6D6E"/>
    <w:pPr>
      <w:ind w:left="720"/>
      <w:contextualSpacing/>
    </w:pPr>
  </w:style>
  <w:style w:type="paragraph" w:styleId="af7">
    <w:name w:val="Normal (Web)"/>
    <w:basedOn w:val="a"/>
    <w:uiPriority w:val="99"/>
    <w:unhideWhenUsed/>
    <w:rsid w:val="007E6D6E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character" w:customStyle="1" w:styleId="20">
    <w:name w:val="Заголовок 2 Знак"/>
    <w:link w:val="2"/>
    <w:uiPriority w:val="9"/>
    <w:rsid w:val="007E6D6E"/>
    <w:rPr>
      <w:rFonts w:ascii="Calibri Light" w:eastAsia="Times New Roman" w:hAnsi="Calibri Light" w:cs="Times New Roman"/>
      <w:b/>
      <w:bCs/>
      <w:i/>
      <w:iCs/>
      <w:sz w:val="28"/>
      <w:szCs w:val="28"/>
      <w:lang w:eastAsia="en-US"/>
    </w:rPr>
  </w:style>
  <w:style w:type="paragraph" w:styleId="af8">
    <w:name w:val="Title"/>
    <w:basedOn w:val="a"/>
    <w:next w:val="a"/>
    <w:link w:val="af9"/>
    <w:uiPriority w:val="10"/>
    <w:qFormat/>
    <w:rsid w:val="007E6D6E"/>
    <w:pPr>
      <w:spacing w:before="240" w:after="60"/>
      <w:outlineLvl w:val="0"/>
    </w:pPr>
    <w:rPr>
      <w:rFonts w:ascii="Calibri Light" w:eastAsia="Times New Roman" w:hAnsi="Calibri Light"/>
      <w:b/>
      <w:bCs/>
      <w:kern w:val="28"/>
      <w:sz w:val="32"/>
      <w:szCs w:val="32"/>
    </w:rPr>
  </w:style>
  <w:style w:type="character" w:customStyle="1" w:styleId="af9">
    <w:name w:val="Заголовок Знак"/>
    <w:link w:val="af8"/>
    <w:uiPriority w:val="10"/>
    <w:rsid w:val="007E6D6E"/>
    <w:rPr>
      <w:rFonts w:ascii="Calibri Light" w:eastAsia="Times New Roman" w:hAnsi="Calibri Light" w:cs="Times New Roman"/>
      <w:b/>
      <w:bCs/>
      <w:kern w:val="28"/>
      <w:sz w:val="32"/>
      <w:szCs w:val="32"/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0641D4"/>
    <w:pPr>
      <w:spacing w:after="100"/>
      <w:ind w:left="220"/>
    </w:pPr>
    <w:rPr>
      <w:rFonts w:eastAsia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0641D4"/>
    <w:pPr>
      <w:spacing w:after="100"/>
      <w:ind w:left="440"/>
    </w:pPr>
    <w:rPr>
      <w:rFonts w:eastAsia="Times New Roman"/>
      <w:lang w:eastAsia="ru-RU"/>
    </w:rPr>
  </w:style>
  <w:style w:type="character" w:customStyle="1" w:styleId="30">
    <w:name w:val="Заголовок 3 Знак"/>
    <w:link w:val="3"/>
    <w:uiPriority w:val="9"/>
    <w:rsid w:val="000641D4"/>
    <w:rPr>
      <w:rFonts w:ascii="Times New Roman" w:eastAsia="Times New Roman" w:hAnsi="Times New Roman"/>
      <w:b/>
      <w:bCs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92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4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0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45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CECEC"/>
            <w:right w:val="none" w:sz="0" w:space="0" w:color="auto"/>
          </w:divBdr>
          <w:divsChild>
            <w:div w:id="4638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937737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354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34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83529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95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8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8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dRacoon\Documents\&#1053;&#1072;&#1089;&#1090;&#1088;&#1072;&#1080;&#1074;&#1072;&#1077;&#1084;&#1099;&#1077;%20&#1096;&#1072;&#1073;&#1083;&#1086;&#1085;&#1099;%20Office\Offical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E676C6C62CD0C48ADF2FBBE9AEBC745" ma:contentTypeVersion="4" ma:contentTypeDescription="Создание документа." ma:contentTypeScope="" ma:versionID="735cd87947d81be421355e6065f10bd4">
  <xsd:schema xmlns:xsd="http://www.w3.org/2001/XMLSchema" xmlns:xs="http://www.w3.org/2001/XMLSchema" xmlns:p="http://schemas.microsoft.com/office/2006/metadata/properties" xmlns:ns3="5263457d-2c6c-4629-b888-37d42a5a8cd4" targetNamespace="http://schemas.microsoft.com/office/2006/metadata/properties" ma:root="true" ma:fieldsID="9a839692621a9dda6c538c5706ff3635" ns3:_="">
    <xsd:import namespace="5263457d-2c6c-4629-b888-37d42a5a8cd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263457d-2c6c-4629-b888-37d42a5a8cd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0F8196-5C38-4D5B-B4E6-3725D63775A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E87C491-D7A7-4D2A-B083-C4AF1FB45E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263457d-2c6c-4629-b888-37d42a5a8cd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637648B-AD96-4D7C-8070-61A5EAC8C21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8786F07-96F1-449F-8953-67EB604DF1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Offical.dotx</Template>
  <TotalTime>360</TotalTime>
  <Pages>1</Pages>
  <Words>929</Words>
  <Characters>5301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государственное образовательное бюджетное учреждение</vt:lpstr>
    </vt:vector>
  </TitlesOfParts>
  <Company>Microsoft</Company>
  <LinksUpToDate>false</LinksUpToDate>
  <CharactersWithSpaces>6218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государственное образовательное бюджетное учреждение</dc:title>
  <dc:subject/>
  <dc:creator>Red Racoon</dc:creator>
  <cp:keywords/>
  <cp:lastModifiedBy>Преснухин Дмитрий Михайлович</cp:lastModifiedBy>
  <cp:revision>5</cp:revision>
  <cp:lastPrinted>2015-04-28T12:27:00Z</cp:lastPrinted>
  <dcterms:created xsi:type="dcterms:W3CDTF">2022-02-15T15:54:00Z</dcterms:created>
  <dcterms:modified xsi:type="dcterms:W3CDTF">2022-02-16T10:27:00Z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0x0101000E676C6C62CD0C48ADF2FBBE9AEBC745</vt:lpwstr>
  </property>
  <property fmtid="{D5CDD505-2E9C-101B-9397-08002B2CF9AE}" pid="3" name="PublishingExpirationDate">
    <vt:lpwstr/>
  </property>
  <property fmtid="{D5CDD505-2E9C-101B-9397-08002B2CF9AE}" pid="4" name="PublishingStartDate">
    <vt:lpwstr/>
  </property>
  <property fmtid="{D5CDD505-2E9C-101B-9397-08002B2CF9AE}" pid="5" name="Base Target">
    <vt:lpwstr>_top</vt:lpwstr>
  </property>
</Properties>
</file>