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3C7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4C8D9155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высшего образования</w:t>
      </w:r>
    </w:p>
    <w:p w14:paraId="09A7F34A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«Финансовый университет</w:t>
      </w:r>
    </w:p>
    <w:p w14:paraId="15EC0303" w14:textId="0B2D018D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при Правительстве Российской Федерации»</w:t>
      </w:r>
    </w:p>
    <w:p w14:paraId="58A14361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1A3C3F84" w14:textId="79D15E9E" w:rsidR="00652530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7027DC84" w14:textId="77777777" w:rsidR="00CD35D5" w:rsidRPr="00DA16F8" w:rsidRDefault="00CD35D5" w:rsidP="00652530">
      <w:pPr>
        <w:pStyle w:val="a5"/>
        <w:rPr>
          <w:color w:val="000000"/>
          <w:sz w:val="28"/>
          <w:szCs w:val="28"/>
        </w:rPr>
      </w:pPr>
    </w:p>
    <w:p w14:paraId="145D71FD" w14:textId="3478844D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39A4B28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710531B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7ECFFAD7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506070BA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6294D50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2E374CCE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488BBAC2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5FEAB1E1" w14:textId="25278514" w:rsidR="00652530" w:rsidRPr="00DA16F8" w:rsidRDefault="00652530" w:rsidP="00DA16F8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Выполнил:</w:t>
      </w:r>
    </w:p>
    <w:p w14:paraId="49B6DCB4" w14:textId="3E85DFE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 xml:space="preserve">Студент группы </w:t>
      </w:r>
      <w:r w:rsidR="00D6364C">
        <w:rPr>
          <w:color w:val="000000"/>
          <w:sz w:val="28"/>
          <w:szCs w:val="28"/>
        </w:rPr>
        <w:t>ПИ21-2</w:t>
      </w:r>
    </w:p>
    <w:p w14:paraId="073DC8AD" w14:textId="39381537" w:rsidR="00652530" w:rsidRPr="00DA16F8" w:rsidRDefault="0092008E" w:rsidP="0065253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Преснухин Дмитрий</w:t>
      </w:r>
    </w:p>
    <w:p w14:paraId="68483BCF" w14:textId="43FBA0E1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________________</w:t>
      </w:r>
    </w:p>
    <w:p w14:paraId="362B5F6C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Проверил:</w:t>
      </w:r>
    </w:p>
    <w:p w14:paraId="38F8894D" w14:textId="76BEE8CB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Петросов Д.</w:t>
      </w:r>
      <w:r w:rsidR="002E75A8">
        <w:rPr>
          <w:color w:val="000000"/>
          <w:sz w:val="28"/>
          <w:szCs w:val="28"/>
        </w:rPr>
        <w:t xml:space="preserve"> </w:t>
      </w:r>
      <w:r w:rsidRPr="00DA16F8">
        <w:rPr>
          <w:color w:val="000000"/>
          <w:sz w:val="28"/>
          <w:szCs w:val="28"/>
        </w:rPr>
        <w:t>А.</w:t>
      </w:r>
    </w:p>
    <w:p w14:paraId="31B82B5C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Выполнение: ____________</w:t>
      </w:r>
    </w:p>
    <w:p w14:paraId="016440D7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Защита: ____________</w:t>
      </w:r>
    </w:p>
    <w:p w14:paraId="055A948F" w14:textId="1383F98F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Москва 202</w:t>
      </w:r>
      <w:r w:rsidR="0092008E">
        <w:rPr>
          <w:color w:val="000000"/>
          <w:sz w:val="28"/>
          <w:szCs w:val="28"/>
        </w:rPr>
        <w:t>2</w:t>
      </w:r>
    </w:p>
    <w:p w14:paraId="648209E1" w14:textId="390AFC95" w:rsidR="00696934" w:rsidRDefault="001B0AD3" w:rsidP="001B0AD3">
      <w:pPr>
        <w:pStyle w:val="2"/>
      </w:pPr>
      <w:r>
        <w:lastRenderedPageBreak/>
        <w:t>№1</w:t>
      </w:r>
    </w:p>
    <w:p w14:paraId="6B8A3B5F" w14:textId="77777777" w:rsidR="001B0AD3" w:rsidRPr="003C05BE" w:rsidRDefault="001B0AD3" w:rsidP="001B0AD3">
      <w:pPr>
        <w:spacing w:after="160"/>
        <w:ind w:firstLine="567"/>
        <w:jc w:val="both"/>
      </w:pPr>
      <w:r w:rsidRPr="003C05BE">
        <w:t xml:space="preserve">Алгоритм </w:t>
      </w:r>
      <w:r w:rsidRPr="001B0AD3">
        <w:rPr>
          <w:lang w:val="en-US"/>
        </w:rPr>
        <w:t>FCFS</w:t>
      </w:r>
      <w:r w:rsidRPr="003C05BE">
        <w:t xml:space="preserve">. Построить таблицу выполнения процессов. Выполнить расчет среднего времени ожидания и полного времени выполнения при исполнении: </w:t>
      </w:r>
    </w:p>
    <w:p w14:paraId="31149A42" w14:textId="22F85A41" w:rsidR="001B0AD3" w:rsidRPr="003C05BE" w:rsidRDefault="001B0AD3" w:rsidP="008626F2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3C05BE">
        <w:rPr>
          <w:lang w:val="en-US"/>
        </w:rPr>
        <w:t xml:space="preserve">p0, p1, p2, p3, p4, </w:t>
      </w:r>
      <w:proofErr w:type="gramStart"/>
      <w:r w:rsidRPr="003C05BE">
        <w:rPr>
          <w:lang w:val="en-US"/>
        </w:rPr>
        <w:t>p5;</w:t>
      </w:r>
      <w:proofErr w:type="gramEnd"/>
    </w:p>
    <w:p w14:paraId="7E6E9B6E" w14:textId="134C6E46" w:rsidR="001B0AD3" w:rsidRPr="003C05BE" w:rsidRDefault="001B0AD3" w:rsidP="008626F2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3C05BE">
        <w:rPr>
          <w:lang w:val="en-US"/>
        </w:rPr>
        <w:t xml:space="preserve">p5, p4, p3, p2, p1, </w:t>
      </w:r>
      <w:proofErr w:type="gramStart"/>
      <w:r w:rsidRPr="003C05BE">
        <w:rPr>
          <w:lang w:val="en-US"/>
        </w:rPr>
        <w:t>p0;</w:t>
      </w:r>
      <w:proofErr w:type="gramEnd"/>
    </w:p>
    <w:p w14:paraId="744DD9C5" w14:textId="37681E26" w:rsidR="001B0AD3" w:rsidRPr="003C05BE" w:rsidRDefault="001B0AD3" w:rsidP="008626F2">
      <w:pPr>
        <w:pStyle w:val="a3"/>
        <w:numPr>
          <w:ilvl w:val="0"/>
          <w:numId w:val="8"/>
        </w:numPr>
        <w:jc w:val="left"/>
      </w:pPr>
      <w:r w:rsidRPr="003C05BE">
        <w:t>предложить оптимальный порядок исполнения.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1B0AD3" w:rsidRPr="003C05BE" w14:paraId="1B35CD28" w14:textId="77777777" w:rsidTr="008A53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14:paraId="69A862DC" w14:textId="77777777" w:rsidR="001B0AD3" w:rsidRPr="003C05BE" w:rsidRDefault="001B0AD3" w:rsidP="008A534B">
            <w:r w:rsidRPr="003C05BE"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14:paraId="7BE57B58" w14:textId="77777777" w:rsidR="001B0AD3" w:rsidRPr="003C05BE" w:rsidRDefault="001B0AD3" w:rsidP="008A534B">
            <w:r w:rsidRPr="003C05BE"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14:paraId="2DB9CE9D" w14:textId="77777777" w:rsidR="001B0AD3" w:rsidRPr="003C05BE" w:rsidRDefault="001B0AD3" w:rsidP="008A534B">
            <w:r w:rsidRPr="003C05BE"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14:paraId="4C382963" w14:textId="77777777" w:rsidR="001B0AD3" w:rsidRPr="003C05BE" w:rsidRDefault="001B0AD3" w:rsidP="008A534B">
            <w:r w:rsidRPr="003C05BE">
              <w:t>Р2</w:t>
            </w:r>
          </w:p>
        </w:tc>
        <w:tc>
          <w:tcPr>
            <w:tcW w:w="677" w:type="dxa"/>
            <w:shd w:val="clear" w:color="auto" w:fill="FFFFFF"/>
          </w:tcPr>
          <w:p w14:paraId="21989854" w14:textId="77777777" w:rsidR="001B0AD3" w:rsidRPr="003C05BE" w:rsidRDefault="001B0AD3" w:rsidP="008A534B">
            <w:r w:rsidRPr="003C05BE">
              <w:t>P3</w:t>
            </w:r>
          </w:p>
        </w:tc>
        <w:tc>
          <w:tcPr>
            <w:tcW w:w="677" w:type="dxa"/>
            <w:shd w:val="clear" w:color="auto" w:fill="FFFFFF"/>
          </w:tcPr>
          <w:p w14:paraId="76188E6D" w14:textId="77777777" w:rsidR="001B0AD3" w:rsidRPr="003C05BE" w:rsidRDefault="001B0AD3" w:rsidP="008A534B">
            <w:r w:rsidRPr="003C05BE">
              <w:t>P4</w:t>
            </w:r>
          </w:p>
        </w:tc>
        <w:tc>
          <w:tcPr>
            <w:tcW w:w="670" w:type="dxa"/>
            <w:shd w:val="clear" w:color="auto" w:fill="FFFFFF"/>
          </w:tcPr>
          <w:p w14:paraId="271CE97B" w14:textId="77777777" w:rsidR="001B0AD3" w:rsidRPr="003C05BE" w:rsidRDefault="001B0AD3" w:rsidP="008A534B">
            <w:r w:rsidRPr="003C05BE">
              <w:t>P5</w:t>
            </w:r>
          </w:p>
        </w:tc>
      </w:tr>
      <w:tr w:rsidR="001B0AD3" w:rsidRPr="003C05BE" w14:paraId="0496AFF2" w14:textId="77777777" w:rsidTr="008A534B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14:paraId="7A0C3738" w14:textId="77777777" w:rsidR="001B0AD3" w:rsidRPr="003C05BE" w:rsidRDefault="001B0AD3" w:rsidP="008A534B">
            <w:r w:rsidRPr="003C05BE">
              <w:t xml:space="preserve">Продолжительность очередного CPU </w:t>
            </w:r>
            <w:proofErr w:type="spellStart"/>
            <w:r w:rsidRPr="003C05BE"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14:paraId="41AF4852" w14:textId="77777777" w:rsidR="001B0AD3" w:rsidRPr="003C05BE" w:rsidRDefault="001B0AD3" w:rsidP="008A534B">
            <w:r w:rsidRPr="003C05BE">
              <w:t>3</w:t>
            </w:r>
          </w:p>
        </w:tc>
        <w:tc>
          <w:tcPr>
            <w:tcW w:w="411" w:type="dxa"/>
            <w:shd w:val="clear" w:color="auto" w:fill="FFFFFF"/>
            <w:hideMark/>
          </w:tcPr>
          <w:p w14:paraId="7C7637B2" w14:textId="77777777" w:rsidR="001B0AD3" w:rsidRPr="003C05BE" w:rsidRDefault="001B0AD3" w:rsidP="008A534B">
            <w:r w:rsidRPr="003C05BE">
              <w:t>9</w:t>
            </w:r>
          </w:p>
        </w:tc>
        <w:tc>
          <w:tcPr>
            <w:tcW w:w="534" w:type="dxa"/>
            <w:shd w:val="clear" w:color="auto" w:fill="FFFFFF"/>
            <w:hideMark/>
          </w:tcPr>
          <w:p w14:paraId="5E43938F" w14:textId="77777777" w:rsidR="001B0AD3" w:rsidRPr="003C05BE" w:rsidRDefault="001B0AD3" w:rsidP="008A534B">
            <w:r w:rsidRPr="003C05BE">
              <w:t>3</w:t>
            </w:r>
          </w:p>
        </w:tc>
        <w:tc>
          <w:tcPr>
            <w:tcW w:w="677" w:type="dxa"/>
            <w:shd w:val="clear" w:color="auto" w:fill="FFFFFF"/>
          </w:tcPr>
          <w:p w14:paraId="6180C45E" w14:textId="77777777" w:rsidR="001B0AD3" w:rsidRPr="003C05BE" w:rsidRDefault="001B0AD3" w:rsidP="008A534B">
            <w:r w:rsidRPr="003C05BE">
              <w:t>5</w:t>
            </w:r>
          </w:p>
        </w:tc>
        <w:tc>
          <w:tcPr>
            <w:tcW w:w="677" w:type="dxa"/>
            <w:shd w:val="clear" w:color="auto" w:fill="FFFFFF"/>
          </w:tcPr>
          <w:p w14:paraId="23FA27D0" w14:textId="77777777" w:rsidR="001B0AD3" w:rsidRPr="003C05BE" w:rsidRDefault="001B0AD3" w:rsidP="008A534B">
            <w:r w:rsidRPr="003C05BE">
              <w:t>3</w:t>
            </w:r>
          </w:p>
        </w:tc>
        <w:tc>
          <w:tcPr>
            <w:tcW w:w="670" w:type="dxa"/>
            <w:shd w:val="clear" w:color="auto" w:fill="FFFFFF"/>
          </w:tcPr>
          <w:p w14:paraId="4ED60BFC" w14:textId="77777777" w:rsidR="001B0AD3" w:rsidRPr="003C05BE" w:rsidRDefault="001B0AD3" w:rsidP="008A534B">
            <w:r w:rsidRPr="003C05BE">
              <w:t>1</w:t>
            </w:r>
          </w:p>
        </w:tc>
      </w:tr>
    </w:tbl>
    <w:p w14:paraId="7588A762" w14:textId="762F4207" w:rsidR="001B0AD3" w:rsidRDefault="001B0AD3" w:rsidP="001B0AD3">
      <w:pPr>
        <w:jc w:val="both"/>
      </w:pPr>
    </w:p>
    <w:p w14:paraId="6134DA7E" w14:textId="4A230E7B" w:rsidR="003737CA" w:rsidRPr="003737CA" w:rsidRDefault="003737CA" w:rsidP="003737CA">
      <w:pPr>
        <w:pStyle w:val="a3"/>
        <w:numPr>
          <w:ilvl w:val="0"/>
          <w:numId w:val="10"/>
        </w:numPr>
        <w:jc w:val="both"/>
      </w:pPr>
      <w:r w:rsidRPr="003737CA">
        <w:rPr>
          <w:lang w:val="en-US"/>
        </w:rPr>
        <w:t>p0, p1, p2, p3, p4, p5</w:t>
      </w:r>
    </w:p>
    <w:p w14:paraId="3DEF535C" w14:textId="77777777" w:rsidR="003737CA" w:rsidRDefault="003737CA" w:rsidP="003737CA">
      <w:pPr>
        <w:ind w:left="360"/>
        <w:jc w:val="both"/>
      </w:pPr>
    </w:p>
    <w:tbl>
      <w:tblPr>
        <w:tblStyle w:val="a4"/>
        <w:tblW w:w="10318" w:type="dxa"/>
        <w:tblInd w:w="-856" w:type="dxa"/>
        <w:tblLook w:val="04A0" w:firstRow="1" w:lastRow="0" w:firstColumn="1" w:lastColumn="0" w:noHBand="0" w:noVBand="1"/>
      </w:tblPr>
      <w:tblGrid>
        <w:gridCol w:w="449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A20190" w:rsidRPr="00D92B0D" w14:paraId="481E5680" w14:textId="77777777" w:rsidTr="00A20190">
        <w:tc>
          <w:tcPr>
            <w:tcW w:w="471" w:type="dxa"/>
          </w:tcPr>
          <w:p w14:paraId="41056E30" w14:textId="73FA8550" w:rsidR="00A20190" w:rsidRPr="00D92B0D" w:rsidRDefault="00A20190" w:rsidP="001B0AD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47" w:type="dxa"/>
            <w:gridSpan w:val="24"/>
          </w:tcPr>
          <w:p w14:paraId="5ADC14FF" w14:textId="29F9074B" w:rsidR="00A20190" w:rsidRPr="00D92B0D" w:rsidRDefault="00A20190" w:rsidP="00A20190">
            <w:pPr>
              <w:tabs>
                <w:tab w:val="left" w:pos="4485"/>
              </w:tabs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Время</w:t>
            </w:r>
          </w:p>
        </w:tc>
      </w:tr>
      <w:tr w:rsidR="003737CA" w:rsidRPr="00D92B0D" w14:paraId="6A53E6D5" w14:textId="77777777" w:rsidTr="003737CA">
        <w:tc>
          <w:tcPr>
            <w:tcW w:w="471" w:type="dxa"/>
          </w:tcPr>
          <w:p w14:paraId="4EE93A80" w14:textId="37DB6748" w:rsidR="001B0AD3" w:rsidRPr="00D92B0D" w:rsidRDefault="001B0AD3" w:rsidP="001B0AD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16" w:type="dxa"/>
            <w:shd w:val="clear" w:color="auto" w:fill="D9E2F3" w:themeFill="accent1" w:themeFillTint="33"/>
          </w:tcPr>
          <w:p w14:paraId="64761DB5" w14:textId="67575B8D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52" w:type="dxa"/>
            <w:shd w:val="clear" w:color="auto" w:fill="D9E2F3" w:themeFill="accent1" w:themeFillTint="33"/>
          </w:tcPr>
          <w:p w14:paraId="225EA776" w14:textId="1D6026D6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52" w:type="dxa"/>
            <w:shd w:val="clear" w:color="auto" w:fill="D9E2F3" w:themeFill="accent1" w:themeFillTint="33"/>
          </w:tcPr>
          <w:p w14:paraId="244B1344" w14:textId="0CBEA7D4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6F2ED06C" w14:textId="09391974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71FEAC54" w14:textId="6E923BC6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5225FE56" w14:textId="7B0C0374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169B11C5" w14:textId="16ED61F8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560574F4" w14:textId="2BD41F11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37" w:type="dxa"/>
            <w:shd w:val="clear" w:color="auto" w:fill="D9E2F3" w:themeFill="accent1" w:themeFillTint="33"/>
          </w:tcPr>
          <w:p w14:paraId="2A648BEF" w14:textId="03B89CF5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E591AC0" w14:textId="6A4C9C9E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B642A2A" w14:textId="4D6F748E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7CB2752E" w14:textId="2935F0C5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5466383" w14:textId="7FBFEA7C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586497E4" w14:textId="3AE46F90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2623F6F9" w14:textId="4859253E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4CC66C92" w14:textId="7465671C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73400D21" w14:textId="169A8732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7B44A0FF" w14:textId="7F72693A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12E15A24" w14:textId="0B7AF774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A4BC229" w14:textId="01CC26ED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776489BD" w14:textId="206D7B77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705189C" w14:textId="0EC90EAF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498E09BD" w14:textId="3E30C8C6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47" w:type="dxa"/>
            <w:shd w:val="clear" w:color="auto" w:fill="D9E2F3" w:themeFill="accent1" w:themeFillTint="33"/>
          </w:tcPr>
          <w:p w14:paraId="6918752B" w14:textId="568C900D" w:rsidR="001B0AD3" w:rsidRPr="00D92B0D" w:rsidRDefault="00A20190" w:rsidP="001B0AD3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24</w:t>
            </w:r>
          </w:p>
        </w:tc>
      </w:tr>
      <w:tr w:rsidR="00A20190" w:rsidRPr="00D92B0D" w14:paraId="5261F20D" w14:textId="77777777" w:rsidTr="00D92B0D">
        <w:tc>
          <w:tcPr>
            <w:tcW w:w="471" w:type="dxa"/>
            <w:shd w:val="clear" w:color="auto" w:fill="D9E2F3" w:themeFill="accent1" w:themeFillTint="33"/>
          </w:tcPr>
          <w:p w14:paraId="2FCB6F05" w14:textId="7E09BEA2" w:rsidR="00A20190" w:rsidRPr="00D92B0D" w:rsidRDefault="00A20190" w:rsidP="00A20190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P0</w:t>
            </w:r>
          </w:p>
        </w:tc>
        <w:tc>
          <w:tcPr>
            <w:tcW w:w="416" w:type="dxa"/>
            <w:shd w:val="clear" w:color="auto" w:fill="E2EFD9" w:themeFill="accent6" w:themeFillTint="33"/>
          </w:tcPr>
          <w:p w14:paraId="2A6ECD0A" w14:textId="6F9C8A8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52" w:type="dxa"/>
            <w:shd w:val="clear" w:color="auto" w:fill="E2EFD9" w:themeFill="accent6" w:themeFillTint="33"/>
          </w:tcPr>
          <w:p w14:paraId="77BCB147" w14:textId="637C536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52" w:type="dxa"/>
            <w:shd w:val="clear" w:color="auto" w:fill="E2EFD9" w:themeFill="accent6" w:themeFillTint="33"/>
          </w:tcPr>
          <w:p w14:paraId="1CE9D6EC" w14:textId="499D6FEB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</w:tcPr>
          <w:p w14:paraId="51E6E56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7" w:type="dxa"/>
          </w:tcPr>
          <w:p w14:paraId="21FAF60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7" w:type="dxa"/>
          </w:tcPr>
          <w:p w14:paraId="33BC8BE9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7" w:type="dxa"/>
          </w:tcPr>
          <w:p w14:paraId="635033A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7" w:type="dxa"/>
          </w:tcPr>
          <w:p w14:paraId="16DB3902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7" w:type="dxa"/>
          </w:tcPr>
          <w:p w14:paraId="7326CE4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32C5523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56F0C826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6E3B3969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711668A7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3B9C416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8A4256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1C3AEC95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1B92CAA7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697516D2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4BF9724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3BA298B0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67C871E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FC770B6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713BA0E6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17988CE5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</w:tr>
      <w:tr w:rsidR="00A20190" w:rsidRPr="00D92B0D" w14:paraId="5C10D9E6" w14:textId="77777777" w:rsidTr="00D92B0D">
        <w:tc>
          <w:tcPr>
            <w:tcW w:w="471" w:type="dxa"/>
            <w:shd w:val="clear" w:color="auto" w:fill="D9E2F3" w:themeFill="accent1" w:themeFillTint="33"/>
          </w:tcPr>
          <w:p w14:paraId="128FB3CB" w14:textId="56E33633" w:rsidR="00A20190" w:rsidRPr="00D92B0D" w:rsidRDefault="00A20190" w:rsidP="00A20190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P1</w:t>
            </w:r>
          </w:p>
        </w:tc>
        <w:tc>
          <w:tcPr>
            <w:tcW w:w="416" w:type="dxa"/>
          </w:tcPr>
          <w:p w14:paraId="2DF128C5" w14:textId="5608F0F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17B5E5FC" w14:textId="301176D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3844B4E9" w14:textId="2909160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3EDD299C" w14:textId="63BA5C1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45920CC7" w14:textId="7F6CFC1B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0F011699" w14:textId="131098C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37CC9910" w14:textId="7EC13B8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3F18DE78" w14:textId="56162101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37" w:type="dxa"/>
            <w:shd w:val="clear" w:color="auto" w:fill="E2EFD9" w:themeFill="accent6" w:themeFillTint="33"/>
          </w:tcPr>
          <w:p w14:paraId="381B6B66" w14:textId="29FD1794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0EF3FEAD" w14:textId="6D7E580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417DE56D" w14:textId="2304583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15D75161" w14:textId="78B9151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</w:tcPr>
          <w:p w14:paraId="0059B45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C68D0CB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C1EA509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EAE0F58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668F7FB1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A228DE5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AAA4B3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4214E36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36641559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3893BCA4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16B8BA18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47C7EE61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</w:tr>
      <w:tr w:rsidR="00A20190" w:rsidRPr="00D92B0D" w14:paraId="5A61B5BC" w14:textId="77777777" w:rsidTr="00D92B0D">
        <w:tc>
          <w:tcPr>
            <w:tcW w:w="471" w:type="dxa"/>
            <w:shd w:val="clear" w:color="auto" w:fill="D9E2F3" w:themeFill="accent1" w:themeFillTint="33"/>
          </w:tcPr>
          <w:p w14:paraId="0D844485" w14:textId="65A32B5A" w:rsidR="00A20190" w:rsidRPr="00D92B0D" w:rsidRDefault="00A20190" w:rsidP="00A20190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P2</w:t>
            </w:r>
          </w:p>
        </w:tc>
        <w:tc>
          <w:tcPr>
            <w:tcW w:w="416" w:type="dxa"/>
          </w:tcPr>
          <w:p w14:paraId="26454E60" w14:textId="613582C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4BDC8B39" w14:textId="5CE7441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66D5D515" w14:textId="26AD340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345C7C7E" w14:textId="0B7C91B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5B20BCE5" w14:textId="1605AD5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11FB9634" w14:textId="72D8761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7BBE09C6" w14:textId="6C267F9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4489FCAC" w14:textId="1BF91A0C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7CAF232E" w14:textId="53A7B96C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65E58D9A" w14:textId="6481506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32762A62" w14:textId="2D9C6DF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7A44B87B" w14:textId="6532A01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39664071" w14:textId="6F69F3E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22C30F56" w14:textId="4EBEF71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30301961" w14:textId="0F1A88F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</w:tcPr>
          <w:p w14:paraId="404A6E7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27D797F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2AAA69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07C51A0B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F84CAC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1464D3C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7B1DEAD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45C7EB23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194893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</w:tr>
      <w:tr w:rsidR="00A20190" w:rsidRPr="00D92B0D" w14:paraId="672B1A5A" w14:textId="77777777" w:rsidTr="00D92B0D">
        <w:tc>
          <w:tcPr>
            <w:tcW w:w="471" w:type="dxa"/>
            <w:shd w:val="clear" w:color="auto" w:fill="D9E2F3" w:themeFill="accent1" w:themeFillTint="33"/>
          </w:tcPr>
          <w:p w14:paraId="7185DF8F" w14:textId="3FC2F9F5" w:rsidR="00A20190" w:rsidRPr="00D92B0D" w:rsidRDefault="00A20190" w:rsidP="00A20190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P3</w:t>
            </w:r>
          </w:p>
        </w:tc>
        <w:tc>
          <w:tcPr>
            <w:tcW w:w="416" w:type="dxa"/>
          </w:tcPr>
          <w:p w14:paraId="37DE713A" w14:textId="19B52D8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6BAA96B5" w14:textId="63DC6901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0A649964" w14:textId="5DB10911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505D39B7" w14:textId="44EF22F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237BF7A6" w14:textId="3B0DA87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65D870CC" w14:textId="7538329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3B6C259D" w14:textId="51635E5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3EEBDA44" w14:textId="3E690AB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7921418F" w14:textId="502FC50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0BDD0982" w14:textId="4FF770E4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39C26BC3" w14:textId="206068A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72ACDFC5" w14:textId="6235C2D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6D1170CA" w14:textId="0A80BB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120E8B2" w14:textId="07A474D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768BE37B" w14:textId="4B5FC52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6FA2D852" w14:textId="08057AD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5551BEB2" w14:textId="554687C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3C0D84B6" w14:textId="0DD30EC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6DA90FFC" w14:textId="74EA679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09D71689" w14:textId="5F96003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</w:tcPr>
          <w:p w14:paraId="1B882D1C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52374C82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2E7F000D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7" w:type="dxa"/>
          </w:tcPr>
          <w:p w14:paraId="5931D0FB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</w:tr>
      <w:tr w:rsidR="00A20190" w:rsidRPr="00D92B0D" w14:paraId="14B3E1CA" w14:textId="77777777" w:rsidTr="00D92B0D">
        <w:tc>
          <w:tcPr>
            <w:tcW w:w="471" w:type="dxa"/>
            <w:shd w:val="clear" w:color="auto" w:fill="D9E2F3" w:themeFill="accent1" w:themeFillTint="33"/>
          </w:tcPr>
          <w:p w14:paraId="7B9EE17B" w14:textId="35FBF2D0" w:rsidR="00A20190" w:rsidRPr="00D92B0D" w:rsidRDefault="00A20190" w:rsidP="00A20190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P4</w:t>
            </w:r>
          </w:p>
        </w:tc>
        <w:tc>
          <w:tcPr>
            <w:tcW w:w="416" w:type="dxa"/>
          </w:tcPr>
          <w:p w14:paraId="193D3661" w14:textId="56A01F35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5C5BE31B" w14:textId="0730529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4C2461AB" w14:textId="6BB5B0E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2AC3B550" w14:textId="251D903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310F8FE3" w14:textId="4626015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3D0FB86E" w14:textId="07FAA97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1F2319F2" w14:textId="61172E9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20A7256B" w14:textId="5ECCC57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47533ECE" w14:textId="2D83281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F9D42DF" w14:textId="62B2A801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2F1B3D47" w14:textId="199FBE9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30AA595" w14:textId="43809C6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0A7F2856" w14:textId="4E0E027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B3B3199" w14:textId="4B23F15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38EAA9ED" w14:textId="5703E47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1D85BFCB" w14:textId="341A430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2F1B884B" w14:textId="7766E61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E486BE7" w14:textId="4194DCCA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B6061C5" w14:textId="3BE26AB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B93AF23" w14:textId="7824A5C6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7BB2B31E" w14:textId="189467C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118E8B33" w14:textId="105EE111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247EDC66" w14:textId="22ED087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47" w:type="dxa"/>
          </w:tcPr>
          <w:p w14:paraId="31DA09BA" w14:textId="7777777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</w:p>
        </w:tc>
      </w:tr>
      <w:tr w:rsidR="00A20190" w:rsidRPr="00D92B0D" w14:paraId="481AF2D0" w14:textId="77777777" w:rsidTr="00D92B0D">
        <w:tc>
          <w:tcPr>
            <w:tcW w:w="471" w:type="dxa"/>
            <w:shd w:val="clear" w:color="auto" w:fill="D9E2F3" w:themeFill="accent1" w:themeFillTint="33"/>
          </w:tcPr>
          <w:p w14:paraId="53E9C538" w14:textId="1D9EE1FE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P5</w:t>
            </w:r>
          </w:p>
        </w:tc>
        <w:tc>
          <w:tcPr>
            <w:tcW w:w="416" w:type="dxa"/>
          </w:tcPr>
          <w:p w14:paraId="4A3FD015" w14:textId="57DA109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0D1E8E33" w14:textId="3A707474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52" w:type="dxa"/>
          </w:tcPr>
          <w:p w14:paraId="6841E276" w14:textId="34519FE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4299C1F4" w14:textId="7A3234B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1FB27580" w14:textId="731D4D29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1C526A65" w14:textId="3643505C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20C875B1" w14:textId="4F6E9A02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4557C857" w14:textId="70C0BF9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37" w:type="dxa"/>
          </w:tcPr>
          <w:p w14:paraId="53AD7E8E" w14:textId="1BA626EB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41DCFC55" w14:textId="7AE40BA5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5C90E30" w14:textId="37FDF823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1D3221F4" w14:textId="252517D4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274D514D" w14:textId="1B0FF3F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C34D1A2" w14:textId="3CEE7324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715B2BCF" w14:textId="22C4126F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1AC9CFC" w14:textId="6E8B2F2C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660F41E4" w14:textId="6C9DA8F0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725FB991" w14:textId="06E6F74B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5D5EE589" w14:textId="65A9BDC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1C98AE56" w14:textId="30F89F15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2864CC7F" w14:textId="4CFBAFBC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3E05E0E7" w14:textId="6E91A798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</w:tcPr>
          <w:p w14:paraId="0291E3AD" w14:textId="64D76C6D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47" w:type="dxa"/>
            <w:shd w:val="clear" w:color="auto" w:fill="E2EFD9" w:themeFill="accent6" w:themeFillTint="33"/>
          </w:tcPr>
          <w:p w14:paraId="31D80A96" w14:textId="7A6B8FE7" w:rsidR="00A20190" w:rsidRPr="00D92B0D" w:rsidRDefault="00A20190" w:rsidP="00A20190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</w:tr>
    </w:tbl>
    <w:p w14:paraId="2D9355F0" w14:textId="2EBA8FAD" w:rsidR="00D92B0D" w:rsidRDefault="00D92B0D" w:rsidP="001B0AD3">
      <w:pPr>
        <w:jc w:val="both"/>
      </w:pPr>
      <w:r>
        <w:t>Среднее время ожидания: (3+12+15+20+23)</w:t>
      </w:r>
      <w:r w:rsidR="008626F2">
        <w:rPr>
          <w:lang w:val="en-US"/>
        </w:rPr>
        <w:t xml:space="preserve"> </w:t>
      </w:r>
      <w:r>
        <w:t>/</w:t>
      </w:r>
      <w:r w:rsidR="008626F2">
        <w:rPr>
          <w:lang w:val="en-US"/>
        </w:rPr>
        <w:t xml:space="preserve"> </w:t>
      </w:r>
      <w:r>
        <w:t>6</w:t>
      </w:r>
      <w:r w:rsidR="008626F2">
        <w:rPr>
          <w:lang w:val="en-US"/>
        </w:rPr>
        <w:t xml:space="preserve"> </w:t>
      </w:r>
      <w:r>
        <w:t>=</w:t>
      </w:r>
      <w:r w:rsidR="008626F2">
        <w:rPr>
          <w:lang w:val="en-US"/>
        </w:rPr>
        <w:t xml:space="preserve"> </w:t>
      </w:r>
      <w:r>
        <w:t>73</w:t>
      </w:r>
      <w:r w:rsidR="008626F2">
        <w:rPr>
          <w:lang w:val="en-US"/>
        </w:rPr>
        <w:t xml:space="preserve"> </w:t>
      </w:r>
      <w:r>
        <w:t>/</w:t>
      </w:r>
      <w:r w:rsidR="008626F2">
        <w:rPr>
          <w:lang w:val="en-US"/>
        </w:rPr>
        <w:t xml:space="preserve"> </w:t>
      </w:r>
      <w:r>
        <w:t>6</w:t>
      </w:r>
      <w:r w:rsidR="008626F2">
        <w:rPr>
          <w:lang w:val="en-US"/>
        </w:rPr>
        <w:t xml:space="preserve"> </w:t>
      </w:r>
      <w:r>
        <w:t>=</w:t>
      </w:r>
      <w:r w:rsidR="008626F2">
        <w:rPr>
          <w:lang w:val="en-US"/>
        </w:rPr>
        <w:t xml:space="preserve"> </w:t>
      </w:r>
      <w:r w:rsidR="008626F2">
        <w:t>12,17</w:t>
      </w:r>
    </w:p>
    <w:p w14:paraId="0B1990F1" w14:textId="4B68413A" w:rsidR="008626F2" w:rsidRPr="008626F2" w:rsidRDefault="008626F2" w:rsidP="001B0AD3">
      <w:pPr>
        <w:jc w:val="both"/>
      </w:pPr>
      <w:r>
        <w:t>Полное время выполнения: 73+24 = 97</w:t>
      </w:r>
    </w:p>
    <w:p w14:paraId="584C624C" w14:textId="77777777" w:rsidR="00D92B0D" w:rsidRDefault="00D92B0D" w:rsidP="001B0AD3">
      <w:pPr>
        <w:jc w:val="both"/>
      </w:pPr>
    </w:p>
    <w:p w14:paraId="751C8857" w14:textId="560BE279" w:rsidR="003737CA" w:rsidRPr="003737CA" w:rsidRDefault="003737CA" w:rsidP="003737CA">
      <w:pPr>
        <w:pStyle w:val="a3"/>
        <w:numPr>
          <w:ilvl w:val="0"/>
          <w:numId w:val="10"/>
        </w:numPr>
        <w:jc w:val="both"/>
      </w:pPr>
      <w:r w:rsidRPr="003737CA">
        <w:rPr>
          <w:lang w:val="en-US"/>
        </w:rPr>
        <w:t>p5, p4, p3, p2, p1, p0</w:t>
      </w:r>
    </w:p>
    <w:tbl>
      <w:tblPr>
        <w:tblStyle w:val="a4"/>
        <w:tblW w:w="10451" w:type="dxa"/>
        <w:tblInd w:w="-856" w:type="dxa"/>
        <w:tblLook w:val="04A0" w:firstRow="1" w:lastRow="0" w:firstColumn="1" w:lastColumn="0" w:noHBand="0" w:noVBand="1"/>
      </w:tblPr>
      <w:tblGrid>
        <w:gridCol w:w="464"/>
        <w:gridCol w:w="378"/>
        <w:gridCol w:w="379"/>
        <w:gridCol w:w="379"/>
        <w:gridCol w:w="379"/>
        <w:gridCol w:w="379"/>
        <w:gridCol w:w="379"/>
        <w:gridCol w:w="379"/>
        <w:gridCol w:w="379"/>
        <w:gridCol w:w="379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73"/>
        <w:gridCol w:w="436"/>
      </w:tblGrid>
      <w:tr w:rsidR="003737CA" w:rsidRPr="00D92B0D" w14:paraId="63583DED" w14:textId="77777777" w:rsidTr="00D92B0D">
        <w:tc>
          <w:tcPr>
            <w:tcW w:w="464" w:type="dxa"/>
          </w:tcPr>
          <w:p w14:paraId="15B8E18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87" w:type="dxa"/>
            <w:gridSpan w:val="24"/>
          </w:tcPr>
          <w:p w14:paraId="70B17812" w14:textId="77777777" w:rsidR="003737CA" w:rsidRPr="00D92B0D" w:rsidRDefault="003737CA" w:rsidP="008A534B">
            <w:pPr>
              <w:tabs>
                <w:tab w:val="left" w:pos="4485"/>
              </w:tabs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Время</w:t>
            </w:r>
          </w:p>
        </w:tc>
      </w:tr>
      <w:tr w:rsidR="00D92B0D" w:rsidRPr="00D92B0D" w14:paraId="56288241" w14:textId="77777777" w:rsidTr="00D92B0D">
        <w:tc>
          <w:tcPr>
            <w:tcW w:w="464" w:type="dxa"/>
          </w:tcPr>
          <w:p w14:paraId="4B4CA2CF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78" w:type="dxa"/>
            <w:shd w:val="clear" w:color="auto" w:fill="D9E2F3" w:themeFill="accent1" w:themeFillTint="33"/>
          </w:tcPr>
          <w:p w14:paraId="560EC6C0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0FEB8EA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5ACBE9B7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5BD1FDE6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22065A6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68C66F2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1FA2967D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3B740E28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6E4FD8B7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839C990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BF64E23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32070BB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E916B82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1BD62F33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2DD6A42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3421855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19AC2AC2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7CF10F96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46EFF222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7E28E7BA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24EC18F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2644F83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473" w:type="dxa"/>
            <w:shd w:val="clear" w:color="auto" w:fill="D9E2F3" w:themeFill="accent1" w:themeFillTint="33"/>
          </w:tcPr>
          <w:p w14:paraId="7D4B0FC8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43A96F88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24</w:t>
            </w:r>
          </w:p>
        </w:tc>
      </w:tr>
      <w:tr w:rsidR="003737CA" w:rsidRPr="00D92B0D" w14:paraId="1B85E74A" w14:textId="77777777" w:rsidTr="00D92B0D">
        <w:tc>
          <w:tcPr>
            <w:tcW w:w="464" w:type="dxa"/>
            <w:shd w:val="clear" w:color="auto" w:fill="D9E2F3" w:themeFill="accent1" w:themeFillTint="33"/>
          </w:tcPr>
          <w:p w14:paraId="6B19ED40" w14:textId="5C79442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5</w:t>
            </w:r>
          </w:p>
        </w:tc>
        <w:tc>
          <w:tcPr>
            <w:tcW w:w="378" w:type="dxa"/>
            <w:shd w:val="clear" w:color="auto" w:fill="E2EFD9" w:themeFill="accent6" w:themeFillTint="33"/>
          </w:tcPr>
          <w:p w14:paraId="5CAF90D5" w14:textId="3A04EA2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</w:tcPr>
          <w:p w14:paraId="56541A76" w14:textId="6AB80BF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73880DF6" w14:textId="3EF2266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458C823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3A6B53F7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4280ED1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67156F3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3C5775B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024C52F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518756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65C9A74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99E412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736A6C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6A7D9F5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0616D6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4AF3414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06DC26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DC8ABA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66F3B7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449AE8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9B970D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A2BF035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52AAE8E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1B518D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3737CA" w:rsidRPr="00D92B0D" w14:paraId="638ED393" w14:textId="77777777" w:rsidTr="00D92B0D">
        <w:tc>
          <w:tcPr>
            <w:tcW w:w="464" w:type="dxa"/>
            <w:shd w:val="clear" w:color="auto" w:fill="D9E2F3" w:themeFill="accent1" w:themeFillTint="33"/>
          </w:tcPr>
          <w:p w14:paraId="7B06C1CC" w14:textId="37F321B2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4</w:t>
            </w:r>
          </w:p>
        </w:tc>
        <w:tc>
          <w:tcPr>
            <w:tcW w:w="378" w:type="dxa"/>
          </w:tcPr>
          <w:p w14:paraId="4D459DA1" w14:textId="6D41FD5E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02BD0056" w14:textId="699787F2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27C2845D" w14:textId="75474E70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6C5CA233" w14:textId="4B9924B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</w:tcPr>
          <w:p w14:paraId="38C77B22" w14:textId="4BE8D820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57CBA3E3" w14:textId="1863E8D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3A5B21D1" w14:textId="70DAE3D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552D2D69" w14:textId="1161D2A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" w:type="dxa"/>
          </w:tcPr>
          <w:p w14:paraId="4133F0DB" w14:textId="2A4AC48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0ABE7FD" w14:textId="16DFFF1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DEF9400" w14:textId="4DC4EDB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B0D9B98" w14:textId="25B28C8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416E21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CED992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21A2BF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1165E2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227D95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DC89A4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3D40CF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902DBF1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DBC6F7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10CE39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768352D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70E1D8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206428E4" w14:textId="77777777" w:rsidTr="00D92B0D">
        <w:tc>
          <w:tcPr>
            <w:tcW w:w="464" w:type="dxa"/>
            <w:shd w:val="clear" w:color="auto" w:fill="D9E2F3" w:themeFill="accent1" w:themeFillTint="33"/>
          </w:tcPr>
          <w:p w14:paraId="795795F3" w14:textId="636AF47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3</w:t>
            </w:r>
          </w:p>
        </w:tc>
        <w:tc>
          <w:tcPr>
            <w:tcW w:w="378" w:type="dxa"/>
          </w:tcPr>
          <w:p w14:paraId="30208C88" w14:textId="17A1E8F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6BBBFD9E" w14:textId="37043DF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25FD89CA" w14:textId="38CABDD8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0A9BD9BC" w14:textId="3BE89FB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17FCC27D" w14:textId="4D23187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56BDE9EF" w14:textId="566F453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4EC45C53" w14:textId="05BFCFC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5E16C892" w14:textId="2A9231D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2B1982E0" w14:textId="458E382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</w:tcPr>
          <w:p w14:paraId="0CBE8C31" w14:textId="4FC66370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514EBDA" w14:textId="4ABD006E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EA8B894" w14:textId="0D49292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9BDC9F2" w14:textId="45DEBEC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0F9545C" w14:textId="15D274F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826023E" w14:textId="1AB1107E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53106E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4E28D0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2493FD4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F226C4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6A0A57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BF91077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CF9623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5639F90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9125C1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3737CA" w:rsidRPr="00D92B0D" w14:paraId="3BD4BEBA" w14:textId="77777777" w:rsidTr="00D92B0D">
        <w:tc>
          <w:tcPr>
            <w:tcW w:w="464" w:type="dxa"/>
            <w:shd w:val="clear" w:color="auto" w:fill="D9E2F3" w:themeFill="accent1" w:themeFillTint="33"/>
          </w:tcPr>
          <w:p w14:paraId="3D816555" w14:textId="2DFD835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2</w:t>
            </w:r>
          </w:p>
        </w:tc>
        <w:tc>
          <w:tcPr>
            <w:tcW w:w="378" w:type="dxa"/>
          </w:tcPr>
          <w:p w14:paraId="281931B1" w14:textId="3972780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69941589" w14:textId="28EA13BF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10B187C" w14:textId="54E1E46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51B74694" w14:textId="7B8F1A15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F1B8D94" w14:textId="66436A78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5F136398" w14:textId="1A12BC4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05E0AFBD" w14:textId="5BCD49CE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17C2A042" w14:textId="1DDB237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208AB91A" w14:textId="7AED21C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04EBEBF9" w14:textId="7C0D1B7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69C8548B" w14:textId="1DE38245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45605554" w14:textId="3C09430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</w:tcPr>
          <w:p w14:paraId="1BB64285" w14:textId="0C9FE9D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A22BB56" w14:textId="4C77024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179B5F8" w14:textId="666504D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546E23C" w14:textId="2581249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B61C3EE" w14:textId="70D138E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0A65AC6" w14:textId="4E60C0C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8F54B8D" w14:textId="3635F0B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5603019" w14:textId="33A75A0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621FAB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09AEFF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52F532F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3B041B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53AC261E" w14:textId="77777777" w:rsidTr="00D92B0D">
        <w:tc>
          <w:tcPr>
            <w:tcW w:w="464" w:type="dxa"/>
            <w:shd w:val="clear" w:color="auto" w:fill="D9E2F3" w:themeFill="accent1" w:themeFillTint="33"/>
          </w:tcPr>
          <w:p w14:paraId="6BA5AB7A" w14:textId="26ECBAE2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1</w:t>
            </w:r>
          </w:p>
        </w:tc>
        <w:tc>
          <w:tcPr>
            <w:tcW w:w="378" w:type="dxa"/>
          </w:tcPr>
          <w:p w14:paraId="4DB05337" w14:textId="7773CF3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00755467" w14:textId="0F9A2E2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3033AAB7" w14:textId="7903401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49290A45" w14:textId="65F2329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467BCB9A" w14:textId="435872A2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163E9C87" w14:textId="1CE86260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B07A8C0" w14:textId="6D953A2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6FE1D96A" w14:textId="68DDBE5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465EA787" w14:textId="76352E3F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384DAECD" w14:textId="5DC99690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737B043" w14:textId="19A1F645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E71C03F" w14:textId="0C389BB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7CE91CC8" w14:textId="4A5DDCC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16021414" w14:textId="0DEAB73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68C8FAA3" w14:textId="0082E64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014421F9" w14:textId="38C85DC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2DD8105F" w14:textId="79C3438F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54F8C7DB" w14:textId="5303B232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6717FC81" w14:textId="4FD7FBB5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1E3EBE3A" w14:textId="2BE03CE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681476FB" w14:textId="548D1DD8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</w:tcPr>
          <w:p w14:paraId="7425790F" w14:textId="243EF82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5CA23AA5" w14:textId="7E3DCF1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6B0B211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3737CA" w:rsidRPr="00D92B0D" w14:paraId="5D3EE087" w14:textId="77777777" w:rsidTr="00D92B0D">
        <w:tc>
          <w:tcPr>
            <w:tcW w:w="464" w:type="dxa"/>
            <w:shd w:val="clear" w:color="auto" w:fill="D9E2F3" w:themeFill="accent1" w:themeFillTint="33"/>
          </w:tcPr>
          <w:p w14:paraId="0E3F34FA" w14:textId="03390E9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  <w:lang w:val="en-US"/>
              </w:rPr>
              <w:t>P</w:t>
            </w:r>
            <w:r w:rsidRPr="00D92B0D">
              <w:rPr>
                <w:sz w:val="22"/>
                <w:szCs w:val="22"/>
              </w:rPr>
              <w:t>0</w:t>
            </w:r>
          </w:p>
        </w:tc>
        <w:tc>
          <w:tcPr>
            <w:tcW w:w="378" w:type="dxa"/>
          </w:tcPr>
          <w:p w14:paraId="29E019C3" w14:textId="30E1DBB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1549177F" w14:textId="63B771E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30172BD2" w14:textId="0CBDBC6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03F8D21D" w14:textId="178C471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BA14633" w14:textId="3332800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50EFE0C" w14:textId="33674C5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5B35055F" w14:textId="10E4CD9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1C1C06D3" w14:textId="34B041E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7A3E830C" w14:textId="713C233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B365E9E" w14:textId="2B1EF5D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7FD8A597" w14:textId="7571746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35559C06" w14:textId="1C8A99B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304F69EC" w14:textId="72BB5E5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719F511B" w14:textId="191F817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07F778DD" w14:textId="68B71CF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3BE47A19" w14:textId="53DFA618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72CD352" w14:textId="45F3C98D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DB3BA25" w14:textId="3487F01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2F8F09D" w14:textId="5E12F30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73338256" w14:textId="18024EB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A1C0C24" w14:textId="2B9300B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410A6DF6" w14:textId="44BEBC9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73" w:type="dxa"/>
            <w:shd w:val="clear" w:color="auto" w:fill="E2EFD9" w:themeFill="accent6" w:themeFillTint="33"/>
          </w:tcPr>
          <w:p w14:paraId="482948A3" w14:textId="6455AD84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72D47FFC" w14:textId="45EE97C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</w:tr>
    </w:tbl>
    <w:p w14:paraId="054A99E3" w14:textId="49E20EB6" w:rsidR="008626F2" w:rsidRDefault="008626F2" w:rsidP="008626F2">
      <w:pPr>
        <w:jc w:val="both"/>
      </w:pPr>
      <w:r>
        <w:t>Среднее время ожидания: (1+4+9+12+21)</w:t>
      </w:r>
      <w:r w:rsidRPr="008626F2">
        <w:t xml:space="preserve"> </w:t>
      </w:r>
      <w:r>
        <w:t>/</w:t>
      </w:r>
      <w:r w:rsidRPr="008626F2">
        <w:t xml:space="preserve"> </w:t>
      </w:r>
      <w:r>
        <w:t>6</w:t>
      </w:r>
      <w:r w:rsidRPr="008626F2">
        <w:t xml:space="preserve"> </w:t>
      </w:r>
      <w:r>
        <w:t>=</w:t>
      </w:r>
      <w:r w:rsidRPr="008626F2">
        <w:t xml:space="preserve"> </w:t>
      </w:r>
      <w:r>
        <w:t>47</w:t>
      </w:r>
      <w:r w:rsidRPr="008626F2">
        <w:t xml:space="preserve"> </w:t>
      </w:r>
      <w:r>
        <w:t>/</w:t>
      </w:r>
      <w:r w:rsidRPr="008626F2">
        <w:t xml:space="preserve"> </w:t>
      </w:r>
      <w:r>
        <w:t>6</w:t>
      </w:r>
      <w:r w:rsidRPr="008626F2">
        <w:t xml:space="preserve"> </w:t>
      </w:r>
      <w:r>
        <w:t>=</w:t>
      </w:r>
      <w:r w:rsidRPr="008626F2">
        <w:t xml:space="preserve"> </w:t>
      </w:r>
      <w:r>
        <w:t>7,83</w:t>
      </w:r>
    </w:p>
    <w:p w14:paraId="19FE4021" w14:textId="3AE656DE" w:rsidR="008626F2" w:rsidRPr="008626F2" w:rsidRDefault="008626F2" w:rsidP="008626F2">
      <w:pPr>
        <w:jc w:val="both"/>
      </w:pPr>
      <w:r>
        <w:t>Полное время выполнения: 47+24 = 71</w:t>
      </w:r>
    </w:p>
    <w:p w14:paraId="103110DB" w14:textId="77777777" w:rsidR="003737CA" w:rsidRDefault="003737CA" w:rsidP="003737CA">
      <w:pPr>
        <w:jc w:val="both"/>
      </w:pPr>
    </w:p>
    <w:p w14:paraId="20FC3126" w14:textId="2BD11C22" w:rsidR="003737CA" w:rsidRDefault="003737CA" w:rsidP="003737CA">
      <w:pPr>
        <w:pStyle w:val="a3"/>
        <w:numPr>
          <w:ilvl w:val="0"/>
          <w:numId w:val="10"/>
        </w:numPr>
        <w:jc w:val="both"/>
      </w:pPr>
      <w:r w:rsidRPr="003C05BE">
        <w:t>оптимальный порядок исполнения</w:t>
      </w:r>
      <w:r>
        <w:t xml:space="preserve">: </w:t>
      </w:r>
      <w:r>
        <w:rPr>
          <w:lang w:val="en-US"/>
        </w:rPr>
        <w:t>P</w:t>
      </w:r>
      <w:r w:rsidRPr="003737CA">
        <w:t xml:space="preserve">5, </w:t>
      </w:r>
      <w:r>
        <w:rPr>
          <w:lang w:val="en-US"/>
        </w:rPr>
        <w:t>P</w:t>
      </w:r>
      <w:r w:rsidRPr="003737CA">
        <w:t xml:space="preserve">0, </w:t>
      </w:r>
      <w:r>
        <w:rPr>
          <w:lang w:val="en-US"/>
        </w:rPr>
        <w:t>P</w:t>
      </w:r>
      <w:r w:rsidRPr="003737CA">
        <w:t xml:space="preserve">2, </w:t>
      </w:r>
      <w:r>
        <w:rPr>
          <w:lang w:val="en-US"/>
        </w:rPr>
        <w:t>P</w:t>
      </w:r>
      <w:r w:rsidRPr="003737CA">
        <w:t xml:space="preserve">4, </w:t>
      </w:r>
      <w:r>
        <w:rPr>
          <w:lang w:val="en-US"/>
        </w:rPr>
        <w:t>P</w:t>
      </w:r>
      <w:r w:rsidRPr="003737CA">
        <w:t xml:space="preserve">3, </w:t>
      </w:r>
      <w:r>
        <w:rPr>
          <w:lang w:val="en-US"/>
        </w:rPr>
        <w:t>P</w:t>
      </w:r>
      <w:r w:rsidRPr="003737CA">
        <w:t>1</w:t>
      </w:r>
    </w:p>
    <w:tbl>
      <w:tblPr>
        <w:tblStyle w:val="a4"/>
        <w:tblW w:w="10423" w:type="dxa"/>
        <w:tblInd w:w="-856" w:type="dxa"/>
        <w:tblLook w:val="04A0" w:firstRow="1" w:lastRow="0" w:firstColumn="1" w:lastColumn="0" w:noHBand="0" w:noVBand="1"/>
      </w:tblPr>
      <w:tblGrid>
        <w:gridCol w:w="465"/>
        <w:gridCol w:w="379"/>
        <w:gridCol w:w="379"/>
        <w:gridCol w:w="380"/>
        <w:gridCol w:w="380"/>
        <w:gridCol w:w="380"/>
        <w:gridCol w:w="380"/>
        <w:gridCol w:w="380"/>
        <w:gridCol w:w="380"/>
        <w:gridCol w:w="380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737CA" w:rsidRPr="00D92B0D" w14:paraId="092FC88D" w14:textId="77777777" w:rsidTr="00D92B0D">
        <w:tc>
          <w:tcPr>
            <w:tcW w:w="465" w:type="dxa"/>
          </w:tcPr>
          <w:p w14:paraId="3F7C623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58" w:type="dxa"/>
            <w:gridSpan w:val="24"/>
          </w:tcPr>
          <w:p w14:paraId="21D1D046" w14:textId="77777777" w:rsidR="003737CA" w:rsidRPr="00D92B0D" w:rsidRDefault="003737CA" w:rsidP="008A534B">
            <w:pPr>
              <w:tabs>
                <w:tab w:val="left" w:pos="4485"/>
              </w:tabs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Время</w:t>
            </w:r>
          </w:p>
        </w:tc>
      </w:tr>
      <w:tr w:rsidR="00D92B0D" w:rsidRPr="00D92B0D" w14:paraId="6C5A0160" w14:textId="77777777" w:rsidTr="00D92B0D">
        <w:tc>
          <w:tcPr>
            <w:tcW w:w="465" w:type="dxa"/>
          </w:tcPr>
          <w:p w14:paraId="092D88C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79" w:type="dxa"/>
            <w:shd w:val="clear" w:color="auto" w:fill="D9E2F3" w:themeFill="accent1" w:themeFillTint="33"/>
          </w:tcPr>
          <w:p w14:paraId="32E47BE1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027134D1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4C03F3BE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4EAA943F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010605AA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5F13F6E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1BF36225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6308F829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80" w:type="dxa"/>
            <w:shd w:val="clear" w:color="auto" w:fill="D9E2F3" w:themeFill="accent1" w:themeFillTint="33"/>
          </w:tcPr>
          <w:p w14:paraId="6A252B1D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EF3D8CB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5BD0B4BE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70B2C46C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1526568D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7AD327AD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11A60A7E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29ED33F4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BEEE99E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6784FAEF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739B86ED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309425B7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3E779B72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0D934693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660726EE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36" w:type="dxa"/>
            <w:shd w:val="clear" w:color="auto" w:fill="D9E2F3" w:themeFill="accent1" w:themeFillTint="33"/>
          </w:tcPr>
          <w:p w14:paraId="3B6D54C6" w14:textId="77777777" w:rsidR="003737CA" w:rsidRPr="00D92B0D" w:rsidRDefault="003737CA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24</w:t>
            </w:r>
          </w:p>
        </w:tc>
      </w:tr>
      <w:tr w:rsidR="00D92B0D" w:rsidRPr="00D92B0D" w14:paraId="17CA8262" w14:textId="77777777" w:rsidTr="00D92B0D">
        <w:tc>
          <w:tcPr>
            <w:tcW w:w="465" w:type="dxa"/>
            <w:shd w:val="clear" w:color="auto" w:fill="D9E2F3" w:themeFill="accent1" w:themeFillTint="33"/>
          </w:tcPr>
          <w:p w14:paraId="53F3AAB9" w14:textId="5BF1B8F5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P5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45E955F2" w14:textId="4FF41EE9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79" w:type="dxa"/>
          </w:tcPr>
          <w:p w14:paraId="2392FD7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591325F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4EA50744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2C14A9E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2FC7A3F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18EB184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0E0EF67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6F12268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65D913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E99BCF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AF3D1A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6BE15C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556830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2ECA60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BAA9DF5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B7A8F0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7CED7C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5383F3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9DDDF9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FD8AAE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6215F7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957781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BA72F3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23051DC1" w14:textId="77777777" w:rsidTr="00D92B0D">
        <w:tc>
          <w:tcPr>
            <w:tcW w:w="465" w:type="dxa"/>
            <w:shd w:val="clear" w:color="auto" w:fill="D9E2F3" w:themeFill="accent1" w:themeFillTint="33"/>
          </w:tcPr>
          <w:p w14:paraId="4EF8AEAF" w14:textId="47FE97CF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P0</w:t>
            </w:r>
          </w:p>
        </w:tc>
        <w:tc>
          <w:tcPr>
            <w:tcW w:w="379" w:type="dxa"/>
          </w:tcPr>
          <w:p w14:paraId="35525B8C" w14:textId="61A2CA9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  <w:shd w:val="clear" w:color="auto" w:fill="E2EFD9" w:themeFill="accent6" w:themeFillTint="33"/>
          </w:tcPr>
          <w:p w14:paraId="338ED9E2" w14:textId="6352B5A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0A498CA5" w14:textId="770F757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42A54BBD" w14:textId="271995F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</w:tcPr>
          <w:p w14:paraId="5A577B8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692B037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3231F8F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4229607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48679B2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9B8687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28D28C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C630C7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EE178A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ADEBFE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E7549A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49756D1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CEA9752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EBC0751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E71A93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976318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6579E0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A56480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B1664C7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524E22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29177663" w14:textId="77777777" w:rsidTr="00D92B0D">
        <w:tc>
          <w:tcPr>
            <w:tcW w:w="465" w:type="dxa"/>
            <w:shd w:val="clear" w:color="auto" w:fill="D9E2F3" w:themeFill="accent1" w:themeFillTint="33"/>
          </w:tcPr>
          <w:p w14:paraId="16534D75" w14:textId="233B5A83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P2</w:t>
            </w:r>
          </w:p>
        </w:tc>
        <w:tc>
          <w:tcPr>
            <w:tcW w:w="379" w:type="dxa"/>
          </w:tcPr>
          <w:p w14:paraId="14CF3AE7" w14:textId="3D43FD9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6D1368A3" w14:textId="746577A7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1CA22250" w14:textId="72D5477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130B1C86" w14:textId="7B2347DD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2C5202C5" w14:textId="1B9A1E63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6140FAFC" w14:textId="028C7BA8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14E970F6" w14:textId="62709EA4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</w:tcPr>
          <w:p w14:paraId="5A9F57EB" w14:textId="6448667B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0" w:type="dxa"/>
          </w:tcPr>
          <w:p w14:paraId="2DFCC84F" w14:textId="0DADEC2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59D54C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FCABE4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FF244B1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C421C2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F3F0D1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0E4F32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A5219C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AB3E0FA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1CAB00F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7D1161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B49B77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60F3548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07BCCB9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869863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34E978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313F263C" w14:textId="77777777" w:rsidTr="00D92B0D">
        <w:tc>
          <w:tcPr>
            <w:tcW w:w="465" w:type="dxa"/>
            <w:shd w:val="clear" w:color="auto" w:fill="D9E2F3" w:themeFill="accent1" w:themeFillTint="33"/>
          </w:tcPr>
          <w:p w14:paraId="04258484" w14:textId="6765FB95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P4</w:t>
            </w:r>
          </w:p>
        </w:tc>
        <w:tc>
          <w:tcPr>
            <w:tcW w:w="379" w:type="dxa"/>
          </w:tcPr>
          <w:p w14:paraId="2E59798C" w14:textId="53EA0ECA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3998AF2D" w14:textId="00A4F8D1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3185177B" w14:textId="342B0E6D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59E2A41F" w14:textId="1388ECF0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66BF1C51" w14:textId="778AC6CB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4CAE2E36" w14:textId="21F94676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512F9ED7" w14:textId="55354D78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2AED740D" w14:textId="1582E5C8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380" w:type="dxa"/>
            <w:shd w:val="clear" w:color="auto" w:fill="E2EFD9" w:themeFill="accent6" w:themeFillTint="33"/>
          </w:tcPr>
          <w:p w14:paraId="7289D74F" w14:textId="59B5D8DC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2D15E192" w14:textId="304D5A6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</w:tcPr>
          <w:p w14:paraId="3B7B58DC" w14:textId="4D8467D6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60CB9F4" w14:textId="2BC2069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1468AC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7A47A70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9E069A0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140F91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4A1AD25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97C3596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D20B0D5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3A2CA017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D065B7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7F088AD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1B82C84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1908B5C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258F29B2" w14:textId="77777777" w:rsidTr="00D92B0D">
        <w:tc>
          <w:tcPr>
            <w:tcW w:w="465" w:type="dxa"/>
            <w:shd w:val="clear" w:color="auto" w:fill="D9E2F3" w:themeFill="accent1" w:themeFillTint="33"/>
          </w:tcPr>
          <w:p w14:paraId="5EAA8F28" w14:textId="70474DE6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P3</w:t>
            </w:r>
          </w:p>
        </w:tc>
        <w:tc>
          <w:tcPr>
            <w:tcW w:w="379" w:type="dxa"/>
          </w:tcPr>
          <w:p w14:paraId="5042D6AF" w14:textId="5546434F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2F32D9A8" w14:textId="383BFD1B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4CD4D2F4" w14:textId="256BD084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1BADBB13" w14:textId="06F66C36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72EE98F9" w14:textId="035F3BE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466F76D4" w14:textId="7310D6A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3D2E6BEC" w14:textId="25DE1E18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38EF0C75" w14:textId="78E9CAC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45BDC888" w14:textId="13E981B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CC2F60E" w14:textId="0021B12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7E663918" w14:textId="2291B2C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32A94EE5" w14:textId="4A8541B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244486BA" w14:textId="7536916C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73F157BF" w14:textId="4975BFD0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0CC033D9" w14:textId="454C77D6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</w:tcPr>
          <w:p w14:paraId="4491D03E" w14:textId="24880A4A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28EEAE25" w14:textId="41639641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79B9030" w14:textId="0A462E1C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55F77DF8" w14:textId="20702B9F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2A86897" w14:textId="2F9C7639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61C125FF" w14:textId="504CDBE3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49DB89DE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0644E883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36" w:type="dxa"/>
          </w:tcPr>
          <w:p w14:paraId="1C989B6B" w14:textId="77777777" w:rsidR="003737CA" w:rsidRPr="00D92B0D" w:rsidRDefault="003737CA" w:rsidP="008A534B">
            <w:pPr>
              <w:jc w:val="both"/>
              <w:rPr>
                <w:sz w:val="22"/>
                <w:szCs w:val="22"/>
              </w:rPr>
            </w:pPr>
          </w:p>
        </w:tc>
      </w:tr>
      <w:tr w:rsidR="00D92B0D" w:rsidRPr="00D92B0D" w14:paraId="7CDD51B9" w14:textId="77777777" w:rsidTr="00D92B0D">
        <w:tc>
          <w:tcPr>
            <w:tcW w:w="465" w:type="dxa"/>
            <w:shd w:val="clear" w:color="auto" w:fill="D9E2F3" w:themeFill="accent1" w:themeFillTint="33"/>
          </w:tcPr>
          <w:p w14:paraId="003F52A2" w14:textId="430C7512" w:rsidR="003737CA" w:rsidRPr="00D92B0D" w:rsidRDefault="00D92B0D" w:rsidP="008A534B">
            <w:pPr>
              <w:jc w:val="both"/>
              <w:rPr>
                <w:sz w:val="22"/>
                <w:szCs w:val="22"/>
                <w:lang w:val="en-US"/>
              </w:rPr>
            </w:pPr>
            <w:r w:rsidRPr="00D92B0D">
              <w:rPr>
                <w:sz w:val="22"/>
                <w:szCs w:val="22"/>
                <w:lang w:val="en-US"/>
              </w:rPr>
              <w:t>P1</w:t>
            </w:r>
          </w:p>
        </w:tc>
        <w:tc>
          <w:tcPr>
            <w:tcW w:w="379" w:type="dxa"/>
          </w:tcPr>
          <w:p w14:paraId="1851B079" w14:textId="03911089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79" w:type="dxa"/>
          </w:tcPr>
          <w:p w14:paraId="10EBDE77" w14:textId="6F33FB48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43C2282B" w14:textId="7069C9B3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0A8BDAB7" w14:textId="36A20FDC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3252430C" w14:textId="02474643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18E2EF6A" w14:textId="680706C6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550776FF" w14:textId="709BD8E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1A6CE50A" w14:textId="7726507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380" w:type="dxa"/>
          </w:tcPr>
          <w:p w14:paraId="5E9B6049" w14:textId="3C147055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09C9BE71" w14:textId="2795178E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1B9BBA70" w14:textId="1DB570E4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04C15CE" w14:textId="54B89592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1ED65BD" w14:textId="484EEB77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4B64DEB3" w14:textId="16ABFD83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</w:tcPr>
          <w:p w14:paraId="77C04719" w14:textId="5F2956CA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Г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267494A0" w14:textId="219E2E73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6176926B" w14:textId="4C68C639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1CDBF9FA" w14:textId="6A894761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3E119CE6" w14:textId="2F8449CD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44BCFC6B" w14:textId="01101717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212C7F0C" w14:textId="61528A1F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4312B199" w14:textId="3689AD04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3F3403F0" w14:textId="5ABF4B04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  <w:tc>
          <w:tcPr>
            <w:tcW w:w="436" w:type="dxa"/>
            <w:shd w:val="clear" w:color="auto" w:fill="E2EFD9" w:themeFill="accent6" w:themeFillTint="33"/>
          </w:tcPr>
          <w:p w14:paraId="4987E15C" w14:textId="77ADCD1D" w:rsidR="003737CA" w:rsidRPr="00D92B0D" w:rsidRDefault="00D92B0D" w:rsidP="008A534B">
            <w:pPr>
              <w:jc w:val="both"/>
              <w:rPr>
                <w:sz w:val="22"/>
                <w:szCs w:val="22"/>
              </w:rPr>
            </w:pPr>
            <w:r w:rsidRPr="00D92B0D">
              <w:rPr>
                <w:sz w:val="22"/>
                <w:szCs w:val="22"/>
              </w:rPr>
              <w:t>И</w:t>
            </w:r>
          </w:p>
        </w:tc>
      </w:tr>
    </w:tbl>
    <w:p w14:paraId="0CFEA295" w14:textId="376A2B4D" w:rsidR="008626F2" w:rsidRDefault="008626F2" w:rsidP="008626F2">
      <w:pPr>
        <w:jc w:val="both"/>
      </w:pPr>
      <w:r>
        <w:t>Среднее время ожидания: (1+4+7+10+15)</w:t>
      </w:r>
      <w:r w:rsidRPr="008626F2">
        <w:t xml:space="preserve"> </w:t>
      </w:r>
      <w:r>
        <w:t>/</w:t>
      </w:r>
      <w:r w:rsidRPr="008626F2">
        <w:t xml:space="preserve"> </w:t>
      </w:r>
      <w:r>
        <w:t>6</w:t>
      </w:r>
      <w:r w:rsidRPr="008626F2">
        <w:t xml:space="preserve"> </w:t>
      </w:r>
      <w:r>
        <w:t>=</w:t>
      </w:r>
      <w:r w:rsidRPr="008626F2">
        <w:t xml:space="preserve"> </w:t>
      </w:r>
      <w:r>
        <w:t>37</w:t>
      </w:r>
      <w:r w:rsidRPr="008626F2">
        <w:t xml:space="preserve"> </w:t>
      </w:r>
      <w:r>
        <w:t>/</w:t>
      </w:r>
      <w:r w:rsidRPr="008626F2">
        <w:t xml:space="preserve"> </w:t>
      </w:r>
      <w:r>
        <w:t>6</w:t>
      </w:r>
      <w:r w:rsidRPr="008626F2">
        <w:t xml:space="preserve"> </w:t>
      </w:r>
      <w:r>
        <w:t>=</w:t>
      </w:r>
      <w:r w:rsidRPr="008626F2">
        <w:t xml:space="preserve"> </w:t>
      </w:r>
      <w:r>
        <w:t>6,17</w:t>
      </w:r>
    </w:p>
    <w:p w14:paraId="1FAFE5E1" w14:textId="12F2DEB7" w:rsidR="008626F2" w:rsidRPr="008626F2" w:rsidRDefault="008626F2" w:rsidP="008626F2">
      <w:pPr>
        <w:jc w:val="both"/>
      </w:pPr>
      <w:r>
        <w:t>Полное время выполнения: 37+24 = 61</w:t>
      </w:r>
    </w:p>
    <w:p w14:paraId="4434BEB4" w14:textId="779F2C8C" w:rsidR="003737CA" w:rsidRDefault="003737CA" w:rsidP="003737CA">
      <w:pPr>
        <w:ind w:left="360"/>
        <w:jc w:val="both"/>
      </w:pPr>
    </w:p>
    <w:p w14:paraId="307CE2E8" w14:textId="77777777" w:rsidR="008626F2" w:rsidRDefault="008626F2" w:rsidP="003737CA">
      <w:pPr>
        <w:ind w:left="360"/>
        <w:jc w:val="both"/>
      </w:pPr>
    </w:p>
    <w:p w14:paraId="2943C98F" w14:textId="4219B56C" w:rsidR="008626F2" w:rsidRDefault="008626F2" w:rsidP="008626F2">
      <w:pPr>
        <w:pStyle w:val="2"/>
      </w:pPr>
      <w:r>
        <w:lastRenderedPageBreak/>
        <w:t>№2</w:t>
      </w:r>
    </w:p>
    <w:p w14:paraId="312F1C27" w14:textId="77777777" w:rsidR="008626F2" w:rsidRPr="003C05BE" w:rsidRDefault="008626F2" w:rsidP="008626F2">
      <w:pPr>
        <w:spacing w:after="160"/>
        <w:jc w:val="both"/>
      </w:pPr>
      <w:r w:rsidRPr="003C05BE">
        <w:t xml:space="preserve">Алгоритм </w:t>
      </w:r>
      <w:r w:rsidRPr="008626F2">
        <w:rPr>
          <w:lang w:val="en-US"/>
        </w:rPr>
        <w:t>FCFS</w:t>
      </w:r>
      <w:r w:rsidRPr="003C05BE">
        <w:t xml:space="preserve">. Построить таблицу выполнения процессов. Выполнить расчет среднего времени ожидания и полного времени выполнения при исполнении: </w:t>
      </w:r>
    </w:p>
    <w:p w14:paraId="7757C4FA" w14:textId="406C6926" w:rsidR="008626F2" w:rsidRPr="003C05BE" w:rsidRDefault="008626F2" w:rsidP="008626F2">
      <w:pPr>
        <w:pStyle w:val="a3"/>
        <w:numPr>
          <w:ilvl w:val="0"/>
          <w:numId w:val="11"/>
        </w:numPr>
        <w:jc w:val="left"/>
        <w:rPr>
          <w:lang w:val="en-US"/>
        </w:rPr>
      </w:pPr>
      <w:r w:rsidRPr="003C05BE">
        <w:rPr>
          <w:lang w:val="en-US"/>
        </w:rPr>
        <w:t xml:space="preserve">p0, p1, p2, p3, p4, </w:t>
      </w:r>
      <w:proofErr w:type="gramStart"/>
      <w:r w:rsidRPr="003C05BE">
        <w:rPr>
          <w:lang w:val="en-US"/>
        </w:rPr>
        <w:t>p5;</w:t>
      </w:r>
      <w:proofErr w:type="gramEnd"/>
    </w:p>
    <w:p w14:paraId="7D2CAF97" w14:textId="5386BB80" w:rsidR="008626F2" w:rsidRPr="003C05BE" w:rsidRDefault="008626F2" w:rsidP="008626F2">
      <w:pPr>
        <w:pStyle w:val="a3"/>
        <w:numPr>
          <w:ilvl w:val="0"/>
          <w:numId w:val="11"/>
        </w:numPr>
        <w:jc w:val="left"/>
        <w:rPr>
          <w:lang w:val="en-US"/>
        </w:rPr>
      </w:pPr>
      <w:r w:rsidRPr="003C05BE">
        <w:rPr>
          <w:lang w:val="en-US"/>
        </w:rPr>
        <w:t xml:space="preserve">p5, p4, p3, p2, p1, </w:t>
      </w:r>
      <w:proofErr w:type="gramStart"/>
      <w:r w:rsidRPr="003C05BE">
        <w:rPr>
          <w:lang w:val="en-US"/>
        </w:rPr>
        <w:t>p0;</w:t>
      </w:r>
      <w:proofErr w:type="gramEnd"/>
    </w:p>
    <w:p w14:paraId="36592EF7" w14:textId="0FAADEC1" w:rsidR="008626F2" w:rsidRPr="003C05BE" w:rsidRDefault="008626F2" w:rsidP="008626F2">
      <w:pPr>
        <w:pStyle w:val="a3"/>
        <w:numPr>
          <w:ilvl w:val="0"/>
          <w:numId w:val="11"/>
        </w:numPr>
        <w:jc w:val="left"/>
      </w:pPr>
      <w:r w:rsidRPr="003C05BE">
        <w:t>предложить оптимальный порядок исполнения.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8626F2" w:rsidRPr="003C05BE" w14:paraId="1CAACC88" w14:textId="77777777" w:rsidTr="008A534B">
        <w:trPr>
          <w:trHeight w:val="275"/>
          <w:tblCellSpacing w:w="7" w:type="dxa"/>
        </w:trPr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6B7DFE" w14:textId="77777777" w:rsidR="008626F2" w:rsidRPr="003C05BE" w:rsidRDefault="008626F2" w:rsidP="008A534B">
            <w:r w:rsidRPr="003C05BE">
              <w:t>Процесс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CD3EF5" w14:textId="77777777" w:rsidR="008626F2" w:rsidRPr="003C05BE" w:rsidRDefault="008626F2" w:rsidP="008A534B">
            <w:r w:rsidRPr="003C05BE">
              <w:t>p0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F513FF" w14:textId="77777777" w:rsidR="008626F2" w:rsidRPr="003C05BE" w:rsidRDefault="008626F2" w:rsidP="008A534B">
            <w:r w:rsidRPr="003C05BE">
              <w:t>p1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0CF30F" w14:textId="77777777" w:rsidR="008626F2" w:rsidRPr="003C05BE" w:rsidRDefault="008626F2" w:rsidP="008A534B">
            <w:r w:rsidRPr="003C05BE">
              <w:t>p2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D53CA0" w14:textId="77777777" w:rsidR="008626F2" w:rsidRPr="003C05BE" w:rsidRDefault="008626F2" w:rsidP="008A534B">
            <w:r w:rsidRPr="003C05BE">
              <w:t>P3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83861E" w14:textId="77777777" w:rsidR="008626F2" w:rsidRPr="003C05BE" w:rsidRDefault="008626F2" w:rsidP="008A534B">
            <w:r w:rsidRPr="003C05BE">
              <w:t>P4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BCE505" w14:textId="77777777" w:rsidR="008626F2" w:rsidRPr="003C05BE" w:rsidRDefault="008626F2" w:rsidP="008A534B">
            <w:r w:rsidRPr="003C05BE">
              <w:t>P5</w:t>
            </w:r>
          </w:p>
        </w:tc>
      </w:tr>
      <w:tr w:rsidR="008626F2" w:rsidRPr="003C05BE" w14:paraId="3DEC691A" w14:textId="77777777" w:rsidTr="008A534B">
        <w:trPr>
          <w:trHeight w:val="275"/>
          <w:tblCellSpacing w:w="7" w:type="dxa"/>
        </w:trPr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753D78" w14:textId="77777777" w:rsidR="008626F2" w:rsidRPr="003C05BE" w:rsidRDefault="008626F2" w:rsidP="008A534B">
            <w:r w:rsidRPr="003C05BE">
              <w:t xml:space="preserve">Продолжительность очередного CPU </w:t>
            </w:r>
            <w:proofErr w:type="spellStart"/>
            <w:r w:rsidRPr="003C05BE">
              <w:t>burst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C40A0C" w14:textId="77777777" w:rsidR="008626F2" w:rsidRPr="003C05BE" w:rsidRDefault="008626F2" w:rsidP="008A534B">
            <w:r w:rsidRPr="003C05BE"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C245F4" w14:textId="77777777" w:rsidR="008626F2" w:rsidRPr="003C05BE" w:rsidRDefault="008626F2" w:rsidP="008A534B">
            <w:r w:rsidRPr="003C05BE"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026214" w14:textId="77777777" w:rsidR="008626F2" w:rsidRPr="003C05BE" w:rsidRDefault="008626F2" w:rsidP="008A534B">
            <w:r w:rsidRPr="003C05BE"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797B32" w14:textId="77777777" w:rsidR="008626F2" w:rsidRPr="003C05BE" w:rsidRDefault="008626F2" w:rsidP="008A534B">
            <w:r w:rsidRPr="003C05BE">
              <w:t>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781683" w14:textId="77777777" w:rsidR="008626F2" w:rsidRPr="003C05BE" w:rsidRDefault="008626F2" w:rsidP="008A534B">
            <w:r w:rsidRPr="003C05BE"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048843" w14:textId="77777777" w:rsidR="008626F2" w:rsidRPr="003C05BE" w:rsidRDefault="008626F2" w:rsidP="008A534B">
            <w:r w:rsidRPr="003C05BE">
              <w:t>5</w:t>
            </w:r>
          </w:p>
        </w:tc>
      </w:tr>
    </w:tbl>
    <w:p w14:paraId="6F51D396" w14:textId="64C071B4" w:rsidR="008626F2" w:rsidRDefault="008626F2" w:rsidP="008626F2">
      <w:pPr>
        <w:jc w:val="both"/>
      </w:pPr>
    </w:p>
    <w:p w14:paraId="45D6E387" w14:textId="27D87E06" w:rsidR="005D3747" w:rsidRPr="005D3747" w:rsidRDefault="005D3747" w:rsidP="005D3747">
      <w:pPr>
        <w:pStyle w:val="a3"/>
        <w:numPr>
          <w:ilvl w:val="0"/>
          <w:numId w:val="12"/>
        </w:numPr>
        <w:jc w:val="both"/>
      </w:pPr>
      <w:r w:rsidRPr="003C05BE">
        <w:rPr>
          <w:lang w:val="en-US"/>
        </w:rPr>
        <w:t>p0, p1, p2, p3, p4, p5</w:t>
      </w:r>
    </w:p>
    <w:tbl>
      <w:tblPr>
        <w:tblStyle w:val="a4"/>
        <w:tblW w:w="6029" w:type="pct"/>
        <w:tblInd w:w="-1281" w:type="dxa"/>
        <w:tblLook w:val="04A0" w:firstRow="1" w:lastRow="0" w:firstColumn="1" w:lastColumn="0" w:noHBand="0" w:noVBand="1"/>
      </w:tblPr>
      <w:tblGrid>
        <w:gridCol w:w="385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5D3747" w:rsidRPr="005D3747" w14:paraId="66542E90" w14:textId="2442131C" w:rsidTr="00CB3BB2">
        <w:tc>
          <w:tcPr>
            <w:tcW w:w="171" w:type="pct"/>
          </w:tcPr>
          <w:p w14:paraId="78DDA912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829" w:type="pct"/>
            <w:gridSpan w:val="30"/>
          </w:tcPr>
          <w:p w14:paraId="15E3ED2B" w14:textId="52D83452" w:rsidR="005D3747" w:rsidRPr="005D3747" w:rsidRDefault="005D3747" w:rsidP="008A534B">
            <w:pPr>
              <w:tabs>
                <w:tab w:val="left" w:pos="4485"/>
              </w:tabs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</w:rPr>
              <w:t>Время</w:t>
            </w:r>
          </w:p>
        </w:tc>
      </w:tr>
      <w:tr w:rsidR="005D3747" w:rsidRPr="005D3747" w14:paraId="5B74112C" w14:textId="640E55D9" w:rsidTr="005D3747">
        <w:tc>
          <w:tcPr>
            <w:tcW w:w="171" w:type="pct"/>
          </w:tcPr>
          <w:p w14:paraId="468B365C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" w:type="pct"/>
            <w:shd w:val="clear" w:color="auto" w:fill="D9E2F3" w:themeFill="accent1" w:themeFillTint="33"/>
          </w:tcPr>
          <w:p w14:paraId="65B13E69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5BB43DED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CB889A3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3E84F234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0D4C9361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4DBEA596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5E351EC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1CCA89D4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1163B3F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CEBA053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6727216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F8F790E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E23D75F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1009FD5B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A49351E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1587AE6C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113B15A4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2B9F518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52FC5C41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66C0ED8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A823727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08AC656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6E78BB1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BE6AC7C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4018FBDE" w14:textId="41B9691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72CD2E7" w14:textId="0502E4C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E42F8FD" w14:textId="041F800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1AD89DF" w14:textId="09FB5FD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D8D6E13" w14:textId="409D5E2C" w:rsid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15004DC3" w14:textId="5EA9DA53" w:rsid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B3BB2" w:rsidRPr="005D3747" w14:paraId="0A25276B" w14:textId="47B3E2D8" w:rsidTr="00CB3BB2">
        <w:tc>
          <w:tcPr>
            <w:tcW w:w="171" w:type="pct"/>
            <w:shd w:val="clear" w:color="auto" w:fill="D9E2F3" w:themeFill="accent1" w:themeFillTint="33"/>
          </w:tcPr>
          <w:p w14:paraId="0EC3B634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P0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0531ADFA" w14:textId="668CD7F8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5DEC156D" w14:textId="44462EBE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44FEECFC" w14:textId="537C0D35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02D65917" w14:textId="59139074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74247D27" w14:textId="5E99A90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36E22B0B" w14:textId="47F73BA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1D9A28BA" w14:textId="72B94186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auto"/>
          </w:tcPr>
          <w:p w14:paraId="3E193858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68935A7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802608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E3EA21F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3DE28DA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CD1DF67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A7452B4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B958687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256B94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40F3A55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73D7851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C3D800F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E66A7F9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346E449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1B07C6A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AA1DBAE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E756EB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5EF8524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60890790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2B17AD09" w14:textId="0DA3D0AC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778C5D2C" w14:textId="3A56B2D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593EBCA8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5B124A5D" w14:textId="35C4C82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5D3747" w:rsidRPr="005D3747" w14:paraId="0356F8CA" w14:textId="67BBC014" w:rsidTr="00CB3BB2">
        <w:tc>
          <w:tcPr>
            <w:tcW w:w="171" w:type="pct"/>
            <w:shd w:val="clear" w:color="auto" w:fill="D9E2F3" w:themeFill="accent1" w:themeFillTint="33"/>
          </w:tcPr>
          <w:p w14:paraId="4E65EB8B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P1</w:t>
            </w:r>
          </w:p>
        </w:tc>
        <w:tc>
          <w:tcPr>
            <w:tcW w:w="147" w:type="pct"/>
            <w:shd w:val="clear" w:color="auto" w:fill="auto"/>
          </w:tcPr>
          <w:p w14:paraId="370A0BC3" w14:textId="19F48295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77210A2" w14:textId="57ABF32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DF4D3B2" w14:textId="7A9BA08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46A1A07" w14:textId="6CC77A1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5752128" w14:textId="3BA49C3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985F897" w14:textId="7ADD2CB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39E727A" w14:textId="1209EA0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409A7FF2" w14:textId="48139E2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auto"/>
          </w:tcPr>
          <w:p w14:paraId="022B47A7" w14:textId="49CDF45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16871E3" w14:textId="040EE0A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EE5EF5B" w14:textId="4DB06B3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61C3107" w14:textId="3B97E81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291B182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A53AB81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6E7678E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67C7773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FFF277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A9A7612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2B068F4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4B73F5E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506D41D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20423A4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3D832E1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824B59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1CEA5611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4184C085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6C0A77A3" w14:textId="03F3F82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3758E5F3" w14:textId="4655FE52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45E7100D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28C4A77E" w14:textId="56D85FF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03E5B7DB" w14:textId="1B5A59A7" w:rsidTr="00CB3BB2">
        <w:tc>
          <w:tcPr>
            <w:tcW w:w="171" w:type="pct"/>
            <w:shd w:val="clear" w:color="auto" w:fill="D9E2F3" w:themeFill="accent1" w:themeFillTint="33"/>
          </w:tcPr>
          <w:p w14:paraId="3A9300D3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P2</w:t>
            </w:r>
          </w:p>
        </w:tc>
        <w:tc>
          <w:tcPr>
            <w:tcW w:w="147" w:type="pct"/>
            <w:shd w:val="clear" w:color="auto" w:fill="auto"/>
          </w:tcPr>
          <w:p w14:paraId="34937545" w14:textId="544252D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806B102" w14:textId="4CCC60D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3C16481" w14:textId="3F69CC22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D398D58" w14:textId="0A72AF9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3F032B2" w14:textId="35093F7F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0D5CCAE" w14:textId="624E8F52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519E5E8" w14:textId="2163341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D95E60B" w14:textId="60261DD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7AA7426E" w14:textId="33A7FECA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DAC81B3" w14:textId="4EE64813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DF8A716" w14:textId="7367DFAF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72EE8F6" w14:textId="72FD3428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4DABE368" w14:textId="7B1B9A1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63FF5E8" w14:textId="0448E23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EC9990C" w14:textId="32F88D1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7016469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B75DE2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3D80EA8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2B6F502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FE22D7D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2F7CD22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785581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1910974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424693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15E95A49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08DC7EBB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5B8BB2E9" w14:textId="1CDA96E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3A429039" w14:textId="689C9EF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0C1CE571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742E1D14" w14:textId="4C5FA3D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762B6556" w14:textId="281E780F" w:rsidTr="00CB3BB2">
        <w:tc>
          <w:tcPr>
            <w:tcW w:w="171" w:type="pct"/>
            <w:shd w:val="clear" w:color="auto" w:fill="D9E2F3" w:themeFill="accent1" w:themeFillTint="33"/>
          </w:tcPr>
          <w:p w14:paraId="1ECB019C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P3</w:t>
            </w:r>
          </w:p>
        </w:tc>
        <w:tc>
          <w:tcPr>
            <w:tcW w:w="147" w:type="pct"/>
            <w:shd w:val="clear" w:color="auto" w:fill="auto"/>
          </w:tcPr>
          <w:p w14:paraId="6D098839" w14:textId="0F70CB3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1BBE8A5" w14:textId="4651D7B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0D8D82F" w14:textId="58C908A5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9EA5F89" w14:textId="5EA8BD4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F5FEA28" w14:textId="3ED5C55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DA6BCC5" w14:textId="4BD916D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0A4D345" w14:textId="75D2C06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E49C1BA" w14:textId="2C94B665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E99D73C" w14:textId="31531F6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EE2EA64" w14:textId="5553267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246F71D" w14:textId="71F7CAE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782E5E2" w14:textId="0DE5D2A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3B9DA7B" w14:textId="76C6DED6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BFF702E" w14:textId="31D790E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17F8A34" w14:textId="5D5ABC1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4E5992C" w14:textId="7CEF887C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732143C" w14:textId="0C540917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73F272D" w14:textId="0EED7D91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CCEB9F9" w14:textId="47F6DEB8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1C14A04" w14:textId="64CB17C7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F415D03" w14:textId="5E5C0C73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299A02C0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4683E3E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E2896BA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19C9C51A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4382DC54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67B80E08" w14:textId="0DF678B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6E24B521" w14:textId="195B898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10F62E16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33F0B197" w14:textId="4B9AE955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5FF0852D" w14:textId="33D9B50A" w:rsidTr="00CB3BB2">
        <w:tc>
          <w:tcPr>
            <w:tcW w:w="171" w:type="pct"/>
            <w:shd w:val="clear" w:color="auto" w:fill="D9E2F3" w:themeFill="accent1" w:themeFillTint="33"/>
          </w:tcPr>
          <w:p w14:paraId="79DB9989" w14:textId="77777777" w:rsidR="005D3747" w:rsidRPr="005D3747" w:rsidRDefault="005D3747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P4</w:t>
            </w:r>
          </w:p>
        </w:tc>
        <w:tc>
          <w:tcPr>
            <w:tcW w:w="147" w:type="pct"/>
            <w:shd w:val="clear" w:color="auto" w:fill="auto"/>
          </w:tcPr>
          <w:p w14:paraId="789E225D" w14:textId="7531A16C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59944E4" w14:textId="052061B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3F4C973" w14:textId="335D890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0E12CD3" w14:textId="0D505A6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98171A4" w14:textId="2A00DBD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5F19C5B" w14:textId="1C7EE9B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10851F5" w14:textId="312D26E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73D0A6E" w14:textId="774BA8B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BC6036B" w14:textId="5CE7FCD8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67DD119" w14:textId="5E21E4C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3CB92E2" w14:textId="4A3086D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3CECA09" w14:textId="6F042AA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F297E40" w14:textId="3DEA96B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5DD6C49" w14:textId="3725956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A902348" w14:textId="35DFA1E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6A65740" w14:textId="61A5B5E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66E00C7" w14:textId="21FC2842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520938E" w14:textId="61A12BD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DC99072" w14:textId="7F1AC178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8B7216F" w14:textId="6DED36B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48A65C1" w14:textId="4059D48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C6E936C" w14:textId="0C568BD8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91A8F3F" w14:textId="6F3F9ECE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4AF624D9" w14:textId="76BC2DA8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71FDA5C" w14:textId="4B5BFDBD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</w:tcPr>
          <w:p w14:paraId="798ADE9A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4A185D38" w14:textId="0E4B4B0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3674791A" w14:textId="1AFF2AC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3179003E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</w:tcPr>
          <w:p w14:paraId="4203098A" w14:textId="4F52AB0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03A2E706" w14:textId="0991C2DC" w:rsidTr="00CB3BB2">
        <w:tc>
          <w:tcPr>
            <w:tcW w:w="171" w:type="pct"/>
            <w:shd w:val="clear" w:color="auto" w:fill="D9E2F3" w:themeFill="accent1" w:themeFillTint="33"/>
          </w:tcPr>
          <w:p w14:paraId="29320237" w14:textId="7777777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P5</w:t>
            </w:r>
          </w:p>
        </w:tc>
        <w:tc>
          <w:tcPr>
            <w:tcW w:w="147" w:type="pct"/>
            <w:shd w:val="clear" w:color="auto" w:fill="auto"/>
          </w:tcPr>
          <w:p w14:paraId="7E8BBCE9" w14:textId="0C0AAA4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1DB3B0B" w14:textId="1032BA43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274ED56" w14:textId="265F4270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AC1DC00" w14:textId="2F849B8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A21CB16" w14:textId="7DFED89D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D78D1BA" w14:textId="34C8F57F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F129207" w14:textId="2C398DBC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678FEFE" w14:textId="36FF32C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ADB380E" w14:textId="4ADBC92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7024C7F" w14:textId="6CC1B3F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E3D950F" w14:textId="42B1CE7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B8C09A8" w14:textId="3A4B1F7F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65B6E7C" w14:textId="6BA43DF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CAA8003" w14:textId="16EA5758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3FDBB66" w14:textId="5F51D6AE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80AF665" w14:textId="2D40B0A5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79B5F54" w14:textId="25C56D3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EA4DCCD" w14:textId="1BB12A7A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5B782A8" w14:textId="407D22E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C1C4D3C" w14:textId="76B73806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4CBC759" w14:textId="513B90EB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8AB5EED" w14:textId="75335897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165696B" w14:textId="4DDA9529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A89CDA4" w14:textId="55992CEC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</w:tcPr>
          <w:p w14:paraId="33C303E2" w14:textId="705D2A34" w:rsidR="005D3747" w:rsidRPr="005D3747" w:rsidRDefault="005D3747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6F1C2B0" w14:textId="23220E3C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8A0A707" w14:textId="6C88CDB7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229C7DF" w14:textId="5748CEFA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808FAC2" w14:textId="1F39436F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7ED2F97" w14:textId="72DCC167" w:rsidR="005D3747" w:rsidRPr="00CB3BB2" w:rsidRDefault="005D3747" w:rsidP="008A534B">
            <w:pPr>
              <w:jc w:val="both"/>
              <w:rPr>
                <w:sz w:val="16"/>
                <w:szCs w:val="16"/>
              </w:rPr>
            </w:pPr>
            <w:r w:rsidRPr="00CB3BB2">
              <w:rPr>
                <w:sz w:val="16"/>
                <w:szCs w:val="16"/>
              </w:rPr>
              <w:t>И</w:t>
            </w:r>
          </w:p>
        </w:tc>
      </w:tr>
    </w:tbl>
    <w:p w14:paraId="15016D54" w14:textId="6D1B0D9B" w:rsidR="00D93E72" w:rsidRDefault="00D93E72" w:rsidP="00D93E72">
      <w:pPr>
        <w:jc w:val="both"/>
      </w:pPr>
      <w:r>
        <w:t>Среднее время ожидания: (7+8+12+21+25)</w:t>
      </w:r>
      <w:r w:rsidRPr="00D93E72">
        <w:t xml:space="preserve"> </w:t>
      </w:r>
      <w:r>
        <w:t>/</w:t>
      </w:r>
      <w:r w:rsidRPr="00D93E72">
        <w:t xml:space="preserve"> </w:t>
      </w:r>
      <w:r>
        <w:t>6</w:t>
      </w:r>
      <w:r w:rsidRPr="00D93E72">
        <w:t xml:space="preserve"> </w:t>
      </w:r>
      <w:r>
        <w:t>=</w:t>
      </w:r>
      <w:r w:rsidRPr="00D93E72">
        <w:t xml:space="preserve"> </w:t>
      </w:r>
      <w:r>
        <w:t>73</w:t>
      </w:r>
      <w:r w:rsidRPr="00D93E72">
        <w:t xml:space="preserve"> </w:t>
      </w:r>
      <w:r>
        <w:t>/</w:t>
      </w:r>
      <w:r w:rsidRPr="00D93E72">
        <w:t xml:space="preserve"> </w:t>
      </w:r>
      <w:r>
        <w:t>6</w:t>
      </w:r>
      <w:r w:rsidRPr="00D93E72">
        <w:t xml:space="preserve"> </w:t>
      </w:r>
      <w:r>
        <w:t>=</w:t>
      </w:r>
      <w:r w:rsidRPr="00D93E72">
        <w:t xml:space="preserve"> </w:t>
      </w:r>
      <w:r>
        <w:t>12,17</w:t>
      </w:r>
    </w:p>
    <w:p w14:paraId="72CBDAD2" w14:textId="713EE9BE" w:rsidR="00D93E72" w:rsidRPr="008626F2" w:rsidRDefault="00D93E72" w:rsidP="00D93E72">
      <w:pPr>
        <w:jc w:val="both"/>
      </w:pPr>
      <w:r>
        <w:t>Полное время выполнения: 73+30 = 103</w:t>
      </w:r>
    </w:p>
    <w:p w14:paraId="3767643A" w14:textId="304EDC02" w:rsidR="005D3747" w:rsidRDefault="005D3747" w:rsidP="005D3747">
      <w:pPr>
        <w:ind w:left="360"/>
        <w:jc w:val="both"/>
      </w:pPr>
    </w:p>
    <w:p w14:paraId="5C5B1569" w14:textId="02497322" w:rsidR="00CB3BB2" w:rsidRPr="00CB3BB2" w:rsidRDefault="00CB3BB2" w:rsidP="00CB3BB2">
      <w:pPr>
        <w:pStyle w:val="a3"/>
        <w:numPr>
          <w:ilvl w:val="0"/>
          <w:numId w:val="12"/>
        </w:numPr>
        <w:jc w:val="both"/>
      </w:pPr>
      <w:r w:rsidRPr="003C05BE">
        <w:rPr>
          <w:lang w:val="en-US"/>
        </w:rPr>
        <w:t>p5, p4, p3, p2, p1, p0</w:t>
      </w:r>
    </w:p>
    <w:tbl>
      <w:tblPr>
        <w:tblStyle w:val="a4"/>
        <w:tblW w:w="6029" w:type="pct"/>
        <w:tblInd w:w="-1281" w:type="dxa"/>
        <w:tblLook w:val="04A0" w:firstRow="1" w:lastRow="0" w:firstColumn="1" w:lastColumn="0" w:noHBand="0" w:noVBand="1"/>
      </w:tblPr>
      <w:tblGrid>
        <w:gridCol w:w="385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CB3BB2" w:rsidRPr="005D3747" w14:paraId="0360F6DD" w14:textId="77777777" w:rsidTr="008A534B">
        <w:tc>
          <w:tcPr>
            <w:tcW w:w="171" w:type="pct"/>
          </w:tcPr>
          <w:p w14:paraId="010E631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829" w:type="pct"/>
            <w:gridSpan w:val="30"/>
          </w:tcPr>
          <w:p w14:paraId="1FFB365B" w14:textId="77777777" w:rsidR="00CB3BB2" w:rsidRPr="005D3747" w:rsidRDefault="00CB3BB2" w:rsidP="008A534B">
            <w:pPr>
              <w:tabs>
                <w:tab w:val="left" w:pos="4485"/>
              </w:tabs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</w:rPr>
              <w:t>Время</w:t>
            </w:r>
          </w:p>
        </w:tc>
      </w:tr>
      <w:tr w:rsidR="00CB3BB2" w:rsidRPr="005D3747" w14:paraId="7DD55ACC" w14:textId="77777777" w:rsidTr="008A534B">
        <w:tc>
          <w:tcPr>
            <w:tcW w:w="171" w:type="pct"/>
          </w:tcPr>
          <w:p w14:paraId="39EB24EF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" w:type="pct"/>
            <w:shd w:val="clear" w:color="auto" w:fill="D9E2F3" w:themeFill="accent1" w:themeFillTint="33"/>
          </w:tcPr>
          <w:p w14:paraId="0CF4C03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47E3EBE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1A39CD2D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3680FC22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0D55747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261404A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07EC0890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0511403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01D8ADBD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08DCA8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A9F96F5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76EED6D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5973FD1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678313B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C058B62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BC11E9E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AC08285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65BEA2F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F33B39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4D7D694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5F3C457F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642F34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17BB1F9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1678CBA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C8E8B5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385802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391F3F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149337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048CCF9" w14:textId="77777777" w:rsid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3EC5DBF" w14:textId="77777777" w:rsid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B3BB2" w:rsidRPr="005D3747" w14:paraId="7399FC0C" w14:textId="77777777" w:rsidTr="00CB3BB2">
        <w:tc>
          <w:tcPr>
            <w:tcW w:w="171" w:type="pct"/>
            <w:shd w:val="clear" w:color="auto" w:fill="D9E2F3" w:themeFill="accent1" w:themeFillTint="33"/>
          </w:tcPr>
          <w:p w14:paraId="7D095252" w14:textId="3EE18DF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69A80AB3" w14:textId="028E6A18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6EAF590E" w14:textId="2C88C91A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57F85ABB" w14:textId="1697AEA3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6DBDA075" w14:textId="54135292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1EC19142" w14:textId="04537D17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auto"/>
          </w:tcPr>
          <w:p w14:paraId="02EE420F" w14:textId="6BBB6FF5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0968EBF4" w14:textId="3EBCCAC3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1930B37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7C61425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A3C0DE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CEEB2A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C49B3E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2874D9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BB8FEF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31AF4E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C32C07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20DD6E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7F9BDD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2F5F41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0A12B2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20093F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B3931A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C34074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308F13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91A6F1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624DAB0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EE66C2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8CFE25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A2A28A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E663F5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4F8F9582" w14:textId="77777777" w:rsidTr="00CB3BB2">
        <w:tc>
          <w:tcPr>
            <w:tcW w:w="171" w:type="pct"/>
            <w:shd w:val="clear" w:color="auto" w:fill="D9E2F3" w:themeFill="accent1" w:themeFillTint="33"/>
          </w:tcPr>
          <w:p w14:paraId="75673EB5" w14:textId="21F2E76B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</w:tcPr>
          <w:p w14:paraId="14DDAAC1" w14:textId="27F974C1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6EC717A" w14:textId="51EAE8E4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7CA141D" w14:textId="3BF55DC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E725840" w14:textId="68C5689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3B08689" w14:textId="7849535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16261635" w14:textId="11F28AD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4E2E99F6" w14:textId="20C5F9E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6CD560BC" w14:textId="661106E8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50ECFB7D" w14:textId="3642D304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2E78D98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D3DF83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D675C1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1440A8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A5413B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684277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6EA23F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F7240A7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D27078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D59B7F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5F34F6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23AFA7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BA86AD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717CDC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73E98C0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776B37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FD00BD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B63EE2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3B367E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4A5721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A15C0B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62F7BF6A" w14:textId="77777777" w:rsidTr="00CB3BB2">
        <w:tc>
          <w:tcPr>
            <w:tcW w:w="171" w:type="pct"/>
            <w:shd w:val="clear" w:color="auto" w:fill="D9E2F3" w:themeFill="accent1" w:themeFillTint="33"/>
          </w:tcPr>
          <w:p w14:paraId="52677252" w14:textId="072A977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</w:tcPr>
          <w:p w14:paraId="65998250" w14:textId="2800E289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D291EB0" w14:textId="7125CB0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D8B27CB" w14:textId="4F1A704E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E827921" w14:textId="2B2FEDE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E6DAD6D" w14:textId="3010556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0A2D82F" w14:textId="11205EC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24C55A6" w14:textId="21E13EB5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57E7B39" w14:textId="7AD61D3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04A2335" w14:textId="032AAC42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7357880" w14:textId="3CA60709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95CB4F1" w14:textId="4868C228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49677DD" w14:textId="75ED42DB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B812BDC" w14:textId="2A2AD2F5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57C50D8" w14:textId="47EBBD2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D36319A" w14:textId="39C5155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319D790" w14:textId="58D10BC4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16F5109" w14:textId="66BD3185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6846FB4" w14:textId="0321BAE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51BE4E6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CD231D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6CFB57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971695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EE27FE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2527AB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13AB397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408A46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A973F9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7700ED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0F5959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8795D2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6A5B192C" w14:textId="77777777" w:rsidTr="00CB3BB2">
        <w:tc>
          <w:tcPr>
            <w:tcW w:w="171" w:type="pct"/>
            <w:shd w:val="clear" w:color="auto" w:fill="D9E2F3" w:themeFill="accent1" w:themeFillTint="33"/>
          </w:tcPr>
          <w:p w14:paraId="55773753" w14:textId="6322BBB1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" w:type="pct"/>
            <w:shd w:val="clear" w:color="auto" w:fill="auto"/>
          </w:tcPr>
          <w:p w14:paraId="5992419E" w14:textId="44FF741E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AEC3BC3" w14:textId="34BDD1C9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3BDA13A" w14:textId="44534D35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CDEEB71" w14:textId="0A2E3EE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EFAF875" w14:textId="7DA92DD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D1A995D" w14:textId="02A1B81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07A5E19" w14:textId="592F6FA2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178D2B4" w14:textId="644309A6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3381344" w14:textId="171F1029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947E34E" w14:textId="4732D5E9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5E80BBE" w14:textId="04452DCE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2173ACA" w14:textId="5ABA2C64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03704CA" w14:textId="20632C5F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9BF9612" w14:textId="17A9F894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5ED1577" w14:textId="23518C67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35D69C6" w14:textId="0A840E1C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1AF8800" w14:textId="567C2904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601553F" w14:textId="743E5BF6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C302549" w14:textId="400CB006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E131B5E" w14:textId="41C9AA2D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E0DA151" w14:textId="70926293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BF274CB" w14:textId="3ADCA6A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7F777DD0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6228E3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6B7E02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71E1247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7B001CA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6416D9C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716E19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3D981F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194B24EB" w14:textId="77777777" w:rsidTr="00CB3BB2">
        <w:tc>
          <w:tcPr>
            <w:tcW w:w="171" w:type="pct"/>
            <w:shd w:val="clear" w:color="auto" w:fill="D9E2F3" w:themeFill="accent1" w:themeFillTint="33"/>
          </w:tcPr>
          <w:p w14:paraId="43E19B47" w14:textId="669DCB46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" w:type="pct"/>
            <w:shd w:val="clear" w:color="auto" w:fill="auto"/>
          </w:tcPr>
          <w:p w14:paraId="410EDB05" w14:textId="17166E4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1F51BB1" w14:textId="0A4FDC29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3343D13" w14:textId="4AC5C12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617F1C5" w14:textId="0C64982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FA2F3AC" w14:textId="5E50F17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96AF6E8" w14:textId="7B659212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78F11ED" w14:textId="0BDA7771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6AF7D4C" w14:textId="079E7033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566C266" w14:textId="1DBBA082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23C8B35" w14:textId="24D2D49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7B56D63" w14:textId="6CFAE95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6322FA1" w14:textId="6A7197C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E5A03F5" w14:textId="7AE438C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E56D15B" w14:textId="6EB204DA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3AA5392" w14:textId="5FB0F91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854D4C4" w14:textId="071DEE9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59733D0A" w14:textId="5A50528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4F9A0AB" w14:textId="175AE095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7959982" w14:textId="06B033E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12F04D0" w14:textId="30C3E50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3D891AE" w14:textId="6F32ECB2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6598C44" w14:textId="5AC08191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466CE32" w14:textId="3DF12077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7700FE32" w14:textId="2FA12725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C24C08B" w14:textId="26D76096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8FB826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3C7085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59766F8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C55F38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86BC40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5E7BF374" w14:textId="77777777" w:rsidTr="00CB3BB2">
        <w:tc>
          <w:tcPr>
            <w:tcW w:w="171" w:type="pct"/>
            <w:shd w:val="clear" w:color="auto" w:fill="D9E2F3" w:themeFill="accent1" w:themeFillTint="33"/>
          </w:tcPr>
          <w:p w14:paraId="72D41AF1" w14:textId="74BFA75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</w:tcPr>
          <w:p w14:paraId="4E1A8C02" w14:textId="5291694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B79F753" w14:textId="2F81315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11219BF" w14:textId="1F908370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E72921F" w14:textId="060F19F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C5C9205" w14:textId="624B4F9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65A8CE1" w14:textId="7E39685C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ADB5D05" w14:textId="5724D881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C8C5504" w14:textId="3B92BE61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EA6703D" w14:textId="42095AC4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22CC2AE" w14:textId="7BEBEC3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A3563FA" w14:textId="141A9D8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D4954B2" w14:textId="5C1A2EF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14319A4" w14:textId="22D906B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63B6E7C" w14:textId="3E711D26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10A76F1" w14:textId="147821A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981EAF8" w14:textId="2257B77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82009C1" w14:textId="1A26B73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0230CE7" w14:textId="1466837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BB2C0F4" w14:textId="3BCEC6D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3A10B9C" w14:textId="66373681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44737A3" w14:textId="0FAF4FD8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B2E4B7E" w14:textId="5396C99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A131477" w14:textId="26377E1B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904DE18" w14:textId="667754FD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AC8EF6D" w14:textId="0B044CFF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995DE9F" w14:textId="3F0A995F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58A522D" w14:textId="14AA96F9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67F6F13" w14:textId="6F6E908B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1D506F0" w14:textId="7FAC0646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47819A1" w14:textId="0579AD49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</w:tr>
    </w:tbl>
    <w:p w14:paraId="159A220D" w14:textId="3F9D294D" w:rsidR="00D93E72" w:rsidRDefault="00D93E72" w:rsidP="00D93E72">
      <w:pPr>
        <w:jc w:val="both"/>
      </w:pPr>
      <w:r>
        <w:t>Среднее время ожидания: (5+9+18+22+23)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6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77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6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12,83</w:t>
      </w:r>
    </w:p>
    <w:p w14:paraId="5519024C" w14:textId="287BBDCE" w:rsidR="00D93E72" w:rsidRPr="008626F2" w:rsidRDefault="00D93E72" w:rsidP="00D93E72">
      <w:pPr>
        <w:jc w:val="both"/>
      </w:pPr>
      <w:r>
        <w:t>Полное время выполнения: 77+30 = 107</w:t>
      </w:r>
    </w:p>
    <w:p w14:paraId="56D28497" w14:textId="24244A0D" w:rsidR="00CB3BB2" w:rsidRDefault="00CB3BB2" w:rsidP="00CB3BB2">
      <w:pPr>
        <w:jc w:val="both"/>
      </w:pPr>
    </w:p>
    <w:p w14:paraId="1F39A87F" w14:textId="0A1A4C4E" w:rsidR="00CB3BB2" w:rsidRDefault="00CB3BB2" w:rsidP="00CB3BB2">
      <w:pPr>
        <w:pStyle w:val="a3"/>
        <w:numPr>
          <w:ilvl w:val="0"/>
          <w:numId w:val="12"/>
        </w:numPr>
        <w:jc w:val="both"/>
      </w:pPr>
      <w:r w:rsidRPr="003C05BE">
        <w:t>оптимальный порядок исполнения</w:t>
      </w:r>
      <w:r>
        <w:t xml:space="preserve">: </w:t>
      </w:r>
      <w:r>
        <w:rPr>
          <w:lang w:val="en-US"/>
        </w:rPr>
        <w:t>P</w:t>
      </w:r>
      <w:r w:rsidRPr="00CB3BB2">
        <w:t xml:space="preserve">1, </w:t>
      </w:r>
      <w:r>
        <w:rPr>
          <w:lang w:val="en-US"/>
        </w:rPr>
        <w:t>P</w:t>
      </w:r>
      <w:r w:rsidRPr="00CB3BB2">
        <w:t xml:space="preserve">2, </w:t>
      </w:r>
      <w:r>
        <w:rPr>
          <w:lang w:val="en-US"/>
        </w:rPr>
        <w:t>P</w:t>
      </w:r>
      <w:r w:rsidRPr="00CB3BB2">
        <w:t xml:space="preserve">4, </w:t>
      </w:r>
      <w:r>
        <w:rPr>
          <w:lang w:val="en-US"/>
        </w:rPr>
        <w:t>P</w:t>
      </w:r>
      <w:r w:rsidRPr="00CB3BB2">
        <w:t xml:space="preserve">5, </w:t>
      </w:r>
      <w:r>
        <w:rPr>
          <w:lang w:val="en-US"/>
        </w:rPr>
        <w:t>P</w:t>
      </w:r>
      <w:r w:rsidRPr="00CB3BB2">
        <w:t xml:space="preserve">0, </w:t>
      </w:r>
      <w:r>
        <w:rPr>
          <w:lang w:val="en-US"/>
        </w:rPr>
        <w:t>P</w:t>
      </w:r>
      <w:r w:rsidRPr="00CB3BB2">
        <w:t>3</w:t>
      </w:r>
    </w:p>
    <w:tbl>
      <w:tblPr>
        <w:tblStyle w:val="a4"/>
        <w:tblW w:w="6029" w:type="pct"/>
        <w:tblInd w:w="-1281" w:type="dxa"/>
        <w:tblLook w:val="04A0" w:firstRow="1" w:lastRow="0" w:firstColumn="1" w:lastColumn="0" w:noHBand="0" w:noVBand="1"/>
      </w:tblPr>
      <w:tblGrid>
        <w:gridCol w:w="385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CB3BB2" w:rsidRPr="005D3747" w14:paraId="44DA0E75" w14:textId="77777777" w:rsidTr="008A534B">
        <w:tc>
          <w:tcPr>
            <w:tcW w:w="171" w:type="pct"/>
          </w:tcPr>
          <w:p w14:paraId="28786B1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829" w:type="pct"/>
            <w:gridSpan w:val="30"/>
          </w:tcPr>
          <w:p w14:paraId="2EB0848E" w14:textId="77777777" w:rsidR="00CB3BB2" w:rsidRPr="005D3747" w:rsidRDefault="00CB3BB2" w:rsidP="008A534B">
            <w:pPr>
              <w:tabs>
                <w:tab w:val="left" w:pos="4485"/>
              </w:tabs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</w:rPr>
              <w:t>Время</w:t>
            </w:r>
          </w:p>
        </w:tc>
      </w:tr>
      <w:tr w:rsidR="00CB3BB2" w:rsidRPr="005D3747" w14:paraId="7AB4136F" w14:textId="77777777" w:rsidTr="008A534B">
        <w:tc>
          <w:tcPr>
            <w:tcW w:w="171" w:type="pct"/>
          </w:tcPr>
          <w:p w14:paraId="7C69744B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" w:type="pct"/>
            <w:shd w:val="clear" w:color="auto" w:fill="D9E2F3" w:themeFill="accent1" w:themeFillTint="33"/>
          </w:tcPr>
          <w:p w14:paraId="749F609F" w14:textId="77777777" w:rsidR="00CB3BB2" w:rsidRPr="00962EDE" w:rsidRDefault="00CB3BB2" w:rsidP="008A534B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214AABE0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48B06A72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32F0687D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4BE54B6A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368B10B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100C9226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4D4F7D9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7" w:type="pct"/>
            <w:shd w:val="clear" w:color="auto" w:fill="D9E2F3" w:themeFill="accent1" w:themeFillTint="33"/>
          </w:tcPr>
          <w:p w14:paraId="7D91F620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39C1585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5F27EBB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2F4CFF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4DAC5F1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47E88398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E0D3E4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1D1AFE6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2F9DF894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5A560CB9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232EF92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71D9020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742EFE8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49E77841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4FFD2F27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F06C755" w14:textId="77777777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0219CB6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29C880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3A1C5AE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CD91EC5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07E6240" w14:textId="77777777" w:rsid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67" w:type="pct"/>
            <w:shd w:val="clear" w:color="auto" w:fill="D9E2F3" w:themeFill="accent1" w:themeFillTint="33"/>
          </w:tcPr>
          <w:p w14:paraId="6B8C26A9" w14:textId="77777777" w:rsid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B3BB2" w:rsidRPr="005D3747" w14:paraId="578BAC12" w14:textId="77777777" w:rsidTr="00CB3BB2">
        <w:tc>
          <w:tcPr>
            <w:tcW w:w="171" w:type="pct"/>
            <w:shd w:val="clear" w:color="auto" w:fill="D9E2F3" w:themeFill="accent1" w:themeFillTint="33"/>
          </w:tcPr>
          <w:p w14:paraId="695A74D8" w14:textId="4CFD5EA2" w:rsidR="00CB3BB2" w:rsidRPr="005D3747" w:rsidRDefault="00CB3BB2" w:rsidP="008A534B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4E41757C" w14:textId="2353FF9B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auto"/>
          </w:tcPr>
          <w:p w14:paraId="4044E8EB" w14:textId="06BC3AE4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2EA8552A" w14:textId="20BCD175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0AD80547" w14:textId="2F2B071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1C4F202E" w14:textId="134091E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22923EB5" w14:textId="1440C134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5F7C6FDB" w14:textId="2379D72E" w:rsidR="00CB3BB2" w:rsidRPr="00CB3BB2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43DC170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6D6D162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CF8AEF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B5DF67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EC4921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626316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243536E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BE4703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5B1ABDF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C1B6532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206318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2A75711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8C42296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76F8E43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DB17BE7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CEB256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406F47A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9DDC32A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B94E9BD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AD7DC70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6309A4B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19BEE69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61610B4" w14:textId="77777777" w:rsidR="00CB3BB2" w:rsidRPr="005D3747" w:rsidRDefault="00CB3BB2" w:rsidP="008A534B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6D0867F4" w14:textId="77777777" w:rsidTr="00CB3BB2">
        <w:tc>
          <w:tcPr>
            <w:tcW w:w="171" w:type="pct"/>
            <w:shd w:val="clear" w:color="auto" w:fill="D9E2F3" w:themeFill="accent1" w:themeFillTint="33"/>
          </w:tcPr>
          <w:p w14:paraId="245510D9" w14:textId="1DDE244B" w:rsidR="00CB3BB2" w:rsidRPr="005D3747" w:rsidRDefault="00CB3BB2" w:rsidP="00CB3BB2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" w:type="pct"/>
            <w:shd w:val="clear" w:color="auto" w:fill="auto"/>
          </w:tcPr>
          <w:p w14:paraId="6E74144B" w14:textId="75F9862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763B7BAD" w14:textId="6881B426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6304948E" w14:textId="52E903A6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41C3FD67" w14:textId="503DDC15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16DD2EE3" w14:textId="7030F73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auto"/>
          </w:tcPr>
          <w:p w14:paraId="3E5C8578" w14:textId="16FE00F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7E791F9C" w14:textId="77D3E4D0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07BEADC5" w14:textId="7E2BF7F1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7" w:type="pct"/>
            <w:shd w:val="clear" w:color="auto" w:fill="auto"/>
          </w:tcPr>
          <w:p w14:paraId="391D090D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9F1113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02D33A2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122957D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6CD8267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510606B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04FB449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CC43AB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F0C2BC9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0F87A31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77457CE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55967E9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1F40E1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ACC7366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073E5FF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94B4E98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912C05D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F6A6A87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085A678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25012DF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4F0E794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8F0E831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178C75F5" w14:textId="77777777" w:rsidTr="00CB3BB2">
        <w:tc>
          <w:tcPr>
            <w:tcW w:w="171" w:type="pct"/>
            <w:shd w:val="clear" w:color="auto" w:fill="D9E2F3" w:themeFill="accent1" w:themeFillTint="33"/>
          </w:tcPr>
          <w:p w14:paraId="7688F8C5" w14:textId="53DFF7B1" w:rsidR="00CB3BB2" w:rsidRPr="005D3747" w:rsidRDefault="00CB3BB2" w:rsidP="00CB3BB2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7" w:type="pct"/>
            <w:shd w:val="clear" w:color="auto" w:fill="auto"/>
          </w:tcPr>
          <w:p w14:paraId="7FBC8497" w14:textId="009D789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E378BC3" w14:textId="3C49B0A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3F9C23C" w14:textId="720BCCCA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F9D3E28" w14:textId="21BD011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E664D84" w14:textId="6ADEB7A0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55B87148" w14:textId="218977F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1FDEB711" w14:textId="31CBF70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3E21CDD5" w14:textId="78CFA4A5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47" w:type="pct"/>
            <w:shd w:val="clear" w:color="auto" w:fill="E2EFD9" w:themeFill="accent6" w:themeFillTint="33"/>
          </w:tcPr>
          <w:p w14:paraId="31E2493C" w14:textId="50EC527D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51204901" w14:textId="3238DFC0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E9D8CC5" w14:textId="140F839D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D2E4080" w14:textId="433CF1A8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26D4DA8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6491A18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D7AF26B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0B2DBB1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8A31A0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4293FDA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D835D77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3A5A52D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74BE8E6E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D6AFF0E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CC7A7E9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28157BC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70F82B8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91681E5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F81F8C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83086F7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8B66176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7C5BA65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24617800" w14:textId="77777777" w:rsidTr="00CB3BB2">
        <w:tc>
          <w:tcPr>
            <w:tcW w:w="171" w:type="pct"/>
            <w:shd w:val="clear" w:color="auto" w:fill="D9E2F3" w:themeFill="accent1" w:themeFillTint="33"/>
          </w:tcPr>
          <w:p w14:paraId="0295F380" w14:textId="6E52B120" w:rsidR="00CB3BB2" w:rsidRPr="005D3747" w:rsidRDefault="00CB3BB2" w:rsidP="00CB3BB2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47" w:type="pct"/>
            <w:shd w:val="clear" w:color="auto" w:fill="auto"/>
          </w:tcPr>
          <w:p w14:paraId="4DAB3184" w14:textId="3428FA13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B9781C0" w14:textId="06F691F2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E5989B4" w14:textId="49BC4975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0C0487E6" w14:textId="5861245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4DE3D4D" w14:textId="7D3755C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CE27608" w14:textId="175CFAD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6D7008D" w14:textId="650FED8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13CED93" w14:textId="2C152812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972FDC4" w14:textId="42AEFECD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B7E081E" w14:textId="15256BB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D0A3E6A" w14:textId="57A11674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D094857" w14:textId="59E73FF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82917BC" w14:textId="178E1983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4B8050E0" w14:textId="41757934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14AB8974" w14:textId="7E6CFB3D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3C4E615" w14:textId="1FF46900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3BB7D4A" w14:textId="740FDF3F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AC22233" w14:textId="3C751E15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4A6DFB6" w14:textId="22734D9C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0E11325" w14:textId="5623474E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5A85DF7" w14:textId="4CDD055B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729994F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1EB379A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7C0E8DC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2EB21890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1652196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1FC61FBB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EBC112B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5FEB617E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408102D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0A6E1961" w14:textId="77777777" w:rsidTr="00CB3BB2">
        <w:tc>
          <w:tcPr>
            <w:tcW w:w="171" w:type="pct"/>
            <w:shd w:val="clear" w:color="auto" w:fill="D9E2F3" w:themeFill="accent1" w:themeFillTint="33"/>
          </w:tcPr>
          <w:p w14:paraId="4A454FD2" w14:textId="4EB89643" w:rsidR="00CB3BB2" w:rsidRPr="005D3747" w:rsidRDefault="00CB3BB2" w:rsidP="00CB3BB2">
            <w:pPr>
              <w:jc w:val="both"/>
              <w:rPr>
                <w:sz w:val="16"/>
                <w:szCs w:val="16"/>
                <w:lang w:val="en-US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</w:tcPr>
          <w:p w14:paraId="6014117D" w14:textId="230E78F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CEFDF51" w14:textId="472F91B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195730BF" w14:textId="575AF2E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0F5CEDA" w14:textId="5920BF8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10D5544" w14:textId="4EE2BFC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78CE3E6" w14:textId="6DACC05F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30FD25C" w14:textId="2F187C0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3105EB2A" w14:textId="7EAF747F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B1B78A2" w14:textId="4E71C42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7EFB88A" w14:textId="7D7F0985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287703B" w14:textId="038EE7A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0E96910" w14:textId="1C59D720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5707EA6" w14:textId="5E46549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7B79F76" w14:textId="4B272806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5A6D6721" w14:textId="52B785B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21A412B" w14:textId="6591EF22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442E2D7" w14:textId="2A8FDEE5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0505323E" w14:textId="6C66AE1D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36529B9" w14:textId="3A326DD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4AFE76B2" w14:textId="3BACD31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1F1C785D" w14:textId="702B9244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auto"/>
          </w:tcPr>
          <w:p w14:paraId="22423844" w14:textId="7A6A77B3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175502F" w14:textId="615AFB60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6C91FFDA" w14:textId="700A974B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81133CD" w14:textId="0383BD87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06FCFEA4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2C191C7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7023B9C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3BB5B1FA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</w:tcPr>
          <w:p w14:paraId="4479A9A6" w14:textId="7777777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</w:p>
        </w:tc>
      </w:tr>
      <w:tr w:rsidR="00CB3BB2" w:rsidRPr="005D3747" w14:paraId="576A57F7" w14:textId="77777777" w:rsidTr="00CB3BB2">
        <w:tc>
          <w:tcPr>
            <w:tcW w:w="171" w:type="pct"/>
            <w:shd w:val="clear" w:color="auto" w:fill="D9E2F3" w:themeFill="accent1" w:themeFillTint="33"/>
          </w:tcPr>
          <w:p w14:paraId="3CD04A12" w14:textId="5A3875B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 w:rsidRPr="005D3747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47" w:type="pct"/>
            <w:shd w:val="clear" w:color="auto" w:fill="auto"/>
          </w:tcPr>
          <w:p w14:paraId="1DB67859" w14:textId="7D43FE7F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C339FB5" w14:textId="3487575E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382D77E" w14:textId="572498B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2D91D69D" w14:textId="3203DC22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4EE316B5" w14:textId="6BE44BAC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78EAF724" w14:textId="3037F48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91814AA" w14:textId="595B21E3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5BDDAFDF" w14:textId="182FD949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47" w:type="pct"/>
            <w:shd w:val="clear" w:color="auto" w:fill="auto"/>
          </w:tcPr>
          <w:p w14:paraId="62B0F05A" w14:textId="344BC9C0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9018D94" w14:textId="5A87A93C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0BA13B4A" w14:textId="21743E83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36C352A" w14:textId="3D9E97DA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9405756" w14:textId="08346D00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2463583C" w14:textId="383756DB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123CAF0C" w14:textId="3E0BDFE2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3D140A25" w14:textId="6898B026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4D5FC6A" w14:textId="63525F9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0415994" w14:textId="44AA93D8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46167242" w14:textId="5EF6B0D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662A329A" w14:textId="38EB0D1C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auto"/>
          </w:tcPr>
          <w:p w14:paraId="7BE43BF9" w14:textId="2C62BF51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7DDDAD39" w14:textId="5297244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C4B67F5" w14:textId="0B578F17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3DFEC69" w14:textId="391909EC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307D39C8" w14:textId="109E6ECA" w:rsidR="00CB3BB2" w:rsidRPr="005D3747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4F1E8BFE" w14:textId="290CFCDF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1ED5D0C" w14:textId="724DC768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6A178407" w14:textId="2CE7DD2A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330E540" w14:textId="561C5BD0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  <w:tc>
          <w:tcPr>
            <w:tcW w:w="167" w:type="pct"/>
            <w:shd w:val="clear" w:color="auto" w:fill="E2EFD9" w:themeFill="accent6" w:themeFillTint="33"/>
          </w:tcPr>
          <w:p w14:paraId="25D78086" w14:textId="18FB2650" w:rsidR="00CB3BB2" w:rsidRPr="00CB3BB2" w:rsidRDefault="00CB3BB2" w:rsidP="00CB3BB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</w:p>
        </w:tc>
      </w:tr>
    </w:tbl>
    <w:p w14:paraId="2E2D3E03" w14:textId="1C35A56E" w:rsidR="00D93E72" w:rsidRDefault="00D93E72" w:rsidP="00D93E72">
      <w:pPr>
        <w:jc w:val="both"/>
      </w:pPr>
      <w:r>
        <w:t>Среднее время ожидания: (1+5+9+14+21)</w:t>
      </w:r>
      <w:r w:rsidRPr="00D93E72">
        <w:t xml:space="preserve"> </w:t>
      </w:r>
      <w:r>
        <w:t>/</w:t>
      </w:r>
      <w:r w:rsidRPr="00D93E72">
        <w:t xml:space="preserve"> </w:t>
      </w:r>
      <w:r>
        <w:t>6</w:t>
      </w:r>
      <w:r w:rsidRPr="00D93E72">
        <w:t xml:space="preserve"> </w:t>
      </w:r>
      <w:r>
        <w:t>=</w:t>
      </w:r>
      <w:r w:rsidRPr="00D93E72">
        <w:t xml:space="preserve"> </w:t>
      </w:r>
      <w:r>
        <w:t>50</w:t>
      </w:r>
      <w:r w:rsidRPr="00D93E72">
        <w:t xml:space="preserve"> </w:t>
      </w:r>
      <w:r>
        <w:t>/</w:t>
      </w:r>
      <w:r w:rsidRPr="00D93E72">
        <w:t xml:space="preserve"> </w:t>
      </w:r>
      <w:r>
        <w:t>6</w:t>
      </w:r>
      <w:r w:rsidRPr="00D93E72">
        <w:t xml:space="preserve"> </w:t>
      </w:r>
      <w:r>
        <w:t>=</w:t>
      </w:r>
      <w:r w:rsidRPr="00D93E72">
        <w:t xml:space="preserve"> </w:t>
      </w:r>
      <w:r>
        <w:t>8,3</w:t>
      </w:r>
    </w:p>
    <w:p w14:paraId="18B0B915" w14:textId="4740C78E" w:rsidR="00D93E72" w:rsidRPr="008626F2" w:rsidRDefault="00D93E72" w:rsidP="00D93E72">
      <w:pPr>
        <w:jc w:val="both"/>
      </w:pPr>
      <w:r>
        <w:t>Полное время выполнения: 50 + 30 = 80</w:t>
      </w:r>
    </w:p>
    <w:p w14:paraId="2DEE07C1" w14:textId="1B345D4B" w:rsidR="00CB3BB2" w:rsidRDefault="00CB3BB2" w:rsidP="00CB3BB2">
      <w:pPr>
        <w:ind w:left="360"/>
        <w:jc w:val="both"/>
      </w:pPr>
    </w:p>
    <w:p w14:paraId="42EBBD65" w14:textId="252EE256" w:rsidR="00D93E72" w:rsidRDefault="004A33D3" w:rsidP="004A33D3">
      <w:pPr>
        <w:pStyle w:val="2"/>
      </w:pPr>
      <w:r>
        <w:t>№3</w:t>
      </w:r>
    </w:p>
    <w:p w14:paraId="16CE0540" w14:textId="77777777" w:rsidR="009568F4" w:rsidRDefault="009568F4" w:rsidP="00962EDE">
      <w:pPr>
        <w:jc w:val="both"/>
      </w:pPr>
    </w:p>
    <w:p w14:paraId="12ADB2D2" w14:textId="516124CF" w:rsidR="00962EDE" w:rsidRPr="00962EDE" w:rsidRDefault="00962EDE" w:rsidP="00962EDE">
      <w:pPr>
        <w:jc w:val="both"/>
      </w:pPr>
      <w:r>
        <w:t>Код:</w:t>
      </w:r>
    </w:p>
    <w:p w14:paraId="40F4CDAF" w14:textId="77777777" w:rsidR="009568F4" w:rsidRDefault="009568F4" w:rsidP="00962EDE">
      <w:pPr>
        <w:jc w:val="both"/>
        <w:rPr>
          <w:noProof/>
        </w:rPr>
      </w:pPr>
      <w:r>
        <w:object w:dxaOrig="1966" w:dyaOrig="811" w14:anchorId="08285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0.75pt" o:ole="">
            <v:imagedata r:id="rId5" o:title=""/>
          </v:shape>
          <o:OLEObject Type="Embed" ProgID="Package" ShapeID="_x0000_i1025" DrawAspect="Content" ObjectID="_1710707562" r:id="rId6"/>
        </w:object>
      </w:r>
    </w:p>
    <w:p w14:paraId="752081CC" w14:textId="717E390C" w:rsidR="00962EDE" w:rsidRDefault="00962EDE" w:rsidP="00962EDE">
      <w:pPr>
        <w:jc w:val="both"/>
      </w:pPr>
      <w:r w:rsidRPr="00962EDE">
        <w:rPr>
          <w:noProof/>
        </w:rPr>
        <w:lastRenderedPageBreak/>
        <w:drawing>
          <wp:inline distT="0" distB="0" distL="0" distR="0" wp14:anchorId="4BD68B19" wp14:editId="753C08CB">
            <wp:extent cx="5939373" cy="4830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93303"/>
                    <a:stretch/>
                  </pic:blipFill>
                  <pic:spPr bwMode="auto">
                    <a:xfrm>
                      <a:off x="0" y="0"/>
                      <a:ext cx="5940425" cy="48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68F4" w:rsidRPr="009568F4">
        <w:rPr>
          <w:noProof/>
        </w:rPr>
        <w:t xml:space="preserve"> </w:t>
      </w:r>
      <w:r w:rsidR="009568F4" w:rsidRPr="009568F4">
        <w:drawing>
          <wp:inline distT="0" distB="0" distL="0" distR="0" wp14:anchorId="491AF40B" wp14:editId="0199977C">
            <wp:extent cx="5940425" cy="75228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FF0" w14:textId="77777777" w:rsidR="009568F4" w:rsidRDefault="009568F4" w:rsidP="00962EDE">
      <w:pPr>
        <w:jc w:val="both"/>
      </w:pPr>
    </w:p>
    <w:p w14:paraId="791C61F6" w14:textId="7C552205" w:rsidR="00962EDE" w:rsidRDefault="00962EDE" w:rsidP="00962EDE">
      <w:pPr>
        <w:jc w:val="both"/>
      </w:pPr>
      <w:r>
        <w:t>Пример исполнения кода:</w:t>
      </w:r>
    </w:p>
    <w:p w14:paraId="43BF2547" w14:textId="223B1B72" w:rsidR="00962EDE" w:rsidRPr="00962EDE" w:rsidRDefault="00962EDE" w:rsidP="00962EDE">
      <w:pPr>
        <w:jc w:val="both"/>
      </w:pPr>
      <w:r w:rsidRPr="00962EDE">
        <w:rPr>
          <w:noProof/>
        </w:rPr>
        <w:lastRenderedPageBreak/>
        <w:drawing>
          <wp:inline distT="0" distB="0" distL="0" distR="0" wp14:anchorId="414B92E9" wp14:editId="022EA667">
            <wp:extent cx="5940425" cy="50946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EDE">
        <w:rPr>
          <w:noProof/>
        </w:rPr>
        <w:t xml:space="preserve"> </w:t>
      </w:r>
      <w:r w:rsidRPr="00962EDE">
        <w:rPr>
          <w:noProof/>
        </w:rPr>
        <w:drawing>
          <wp:inline distT="0" distB="0" distL="0" distR="0" wp14:anchorId="1FE6F584" wp14:editId="1A335F57">
            <wp:extent cx="5940425" cy="2378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DE" w:rsidRPr="0096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F92"/>
    <w:multiLevelType w:val="hybridMultilevel"/>
    <w:tmpl w:val="DCD80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68E"/>
    <w:multiLevelType w:val="hybridMultilevel"/>
    <w:tmpl w:val="72BE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79F9"/>
    <w:multiLevelType w:val="hybridMultilevel"/>
    <w:tmpl w:val="561035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A2402"/>
    <w:multiLevelType w:val="hybridMultilevel"/>
    <w:tmpl w:val="12DABBE8"/>
    <w:lvl w:ilvl="0" w:tplc="9EA8308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F897DB0"/>
    <w:multiLevelType w:val="hybridMultilevel"/>
    <w:tmpl w:val="B8309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40B4"/>
    <w:multiLevelType w:val="hybridMultilevel"/>
    <w:tmpl w:val="A730596E"/>
    <w:lvl w:ilvl="0" w:tplc="CDD2ACC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C2F7D15"/>
    <w:multiLevelType w:val="hybridMultilevel"/>
    <w:tmpl w:val="88801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B39EC"/>
    <w:multiLevelType w:val="hybridMultilevel"/>
    <w:tmpl w:val="58C01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D0169"/>
    <w:multiLevelType w:val="hybridMultilevel"/>
    <w:tmpl w:val="9E8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370D9"/>
    <w:multiLevelType w:val="hybridMultilevel"/>
    <w:tmpl w:val="FA926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72248"/>
    <w:multiLevelType w:val="hybridMultilevel"/>
    <w:tmpl w:val="DE6C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43B35"/>
    <w:multiLevelType w:val="hybridMultilevel"/>
    <w:tmpl w:val="4D145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9"/>
    <w:rsid w:val="0007307E"/>
    <w:rsid w:val="000D14CF"/>
    <w:rsid w:val="00151390"/>
    <w:rsid w:val="001B0AD3"/>
    <w:rsid w:val="002737E5"/>
    <w:rsid w:val="002E75A8"/>
    <w:rsid w:val="00320F90"/>
    <w:rsid w:val="003737CA"/>
    <w:rsid w:val="003B70DD"/>
    <w:rsid w:val="003D26BF"/>
    <w:rsid w:val="004250DD"/>
    <w:rsid w:val="00434519"/>
    <w:rsid w:val="004A33D3"/>
    <w:rsid w:val="004B5DAB"/>
    <w:rsid w:val="004D4D9E"/>
    <w:rsid w:val="005D3747"/>
    <w:rsid w:val="00652530"/>
    <w:rsid w:val="00696934"/>
    <w:rsid w:val="00766813"/>
    <w:rsid w:val="00774C5E"/>
    <w:rsid w:val="008626F2"/>
    <w:rsid w:val="00862C4F"/>
    <w:rsid w:val="0092008E"/>
    <w:rsid w:val="009568F4"/>
    <w:rsid w:val="00962EDE"/>
    <w:rsid w:val="009A4F44"/>
    <w:rsid w:val="00A20190"/>
    <w:rsid w:val="00A45F52"/>
    <w:rsid w:val="00A80C27"/>
    <w:rsid w:val="00AD51D9"/>
    <w:rsid w:val="00CB3BB2"/>
    <w:rsid w:val="00CD35D5"/>
    <w:rsid w:val="00CE4780"/>
    <w:rsid w:val="00D6364C"/>
    <w:rsid w:val="00D83CD8"/>
    <w:rsid w:val="00D92B0D"/>
    <w:rsid w:val="00D93E72"/>
    <w:rsid w:val="00DA16F8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2608"/>
  <w15:chartTrackingRefBased/>
  <w15:docId w15:val="{4A454649-9C0B-4C80-A5EF-1C00965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8F4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9568F4"/>
    <w:pPr>
      <w:keepNext/>
      <w:spacing w:before="240" w:after="60"/>
      <w:outlineLvl w:val="0"/>
    </w:pPr>
    <w:rPr>
      <w:rFonts w:eastAsia="Times New Roman"/>
      <w:b/>
      <w:bCs/>
      <w:kern w:val="32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6934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9568F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568F4"/>
  </w:style>
  <w:style w:type="paragraph" w:styleId="a3">
    <w:name w:val="List Paragraph"/>
    <w:basedOn w:val="a"/>
    <w:uiPriority w:val="34"/>
    <w:qFormat/>
    <w:rsid w:val="00AD51D9"/>
    <w:pPr>
      <w:ind w:left="720"/>
      <w:contextualSpacing/>
    </w:pPr>
  </w:style>
  <w:style w:type="table" w:styleId="a4">
    <w:name w:val="Table Grid"/>
    <w:basedOn w:val="a1"/>
    <w:uiPriority w:val="59"/>
    <w:rsid w:val="009568F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unhideWhenUsed/>
    <w:rsid w:val="0065253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9568F4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6">
    <w:name w:val="Body Text Indent"/>
    <w:basedOn w:val="a"/>
    <w:link w:val="a7"/>
    <w:rsid w:val="009568F4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9568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568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568F4"/>
    <w:rPr>
      <w:rFonts w:ascii="Tahoma" w:eastAsia="MS Mincho" w:hAnsi="Tahoma" w:cs="Tahoma"/>
      <w:sz w:val="16"/>
      <w:szCs w:val="16"/>
      <w:lang w:eastAsia="ja-JP"/>
    </w:rPr>
  </w:style>
  <w:style w:type="paragraph" w:styleId="aa">
    <w:name w:val="No Spacing"/>
    <w:uiPriority w:val="1"/>
    <w:qFormat/>
    <w:rsid w:val="009568F4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character" w:styleId="ab">
    <w:name w:val="annotation reference"/>
    <w:uiPriority w:val="99"/>
    <w:semiHidden/>
    <w:unhideWhenUsed/>
    <w:rsid w:val="009568F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568F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568F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568F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9568F4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af0">
    <w:name w:val="header"/>
    <w:basedOn w:val="a"/>
    <w:link w:val="af1"/>
    <w:uiPriority w:val="99"/>
    <w:unhideWhenUsed/>
    <w:rsid w:val="009568F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9568F4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f2">
    <w:name w:val="footer"/>
    <w:basedOn w:val="a"/>
    <w:link w:val="af3"/>
    <w:uiPriority w:val="99"/>
    <w:unhideWhenUsed/>
    <w:rsid w:val="009568F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9568F4"/>
    <w:rPr>
      <w:rFonts w:ascii="Times New Roman" w:eastAsia="MS Mincho" w:hAnsi="Times New Roman" w:cs="Times New Roman"/>
      <w:sz w:val="28"/>
      <w:szCs w:val="28"/>
      <w:lang w:eastAsia="ja-JP"/>
    </w:rPr>
  </w:style>
  <w:style w:type="character" w:styleId="af4">
    <w:name w:val="Hyperlink"/>
    <w:uiPriority w:val="99"/>
    <w:unhideWhenUsed/>
    <w:rsid w:val="009568F4"/>
    <w:rPr>
      <w:color w:val="0563C1"/>
      <w:u w:val="single"/>
    </w:rPr>
  </w:style>
  <w:style w:type="character" w:styleId="af5">
    <w:name w:val="Unresolved Mention"/>
    <w:uiPriority w:val="99"/>
    <w:semiHidden/>
    <w:unhideWhenUsed/>
    <w:rsid w:val="009568F4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9568F4"/>
    <w:rPr>
      <w:color w:val="954F72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9568F4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9568F4"/>
    <w:pPr>
      <w:tabs>
        <w:tab w:val="right" w:leader="dot" w:pos="9344"/>
      </w:tabs>
      <w:spacing w:line="360" w:lineRule="auto"/>
    </w:pPr>
  </w:style>
  <w:style w:type="character" w:customStyle="1" w:styleId="20">
    <w:name w:val="Заголовок 2 Знак"/>
    <w:basedOn w:val="a0"/>
    <w:link w:val="2"/>
    <w:uiPriority w:val="9"/>
    <w:rsid w:val="00696934"/>
    <w:rPr>
      <w:rFonts w:ascii="Times New Roman" w:eastAsiaTheme="majorEastAsia" w:hAnsi="Times New Roman" w:cs="Times New Roman"/>
      <w:b/>
      <w:bCs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Racoon\AppData\Roaming\Microsoft\Templates\Offic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Offical.dotm</Template>
  <TotalTime>260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Мельник</dc:creator>
  <cp:keywords/>
  <dc:description/>
  <cp:lastModifiedBy>Преснухин Дмитрий Михайлович</cp:lastModifiedBy>
  <cp:revision>21</cp:revision>
  <dcterms:created xsi:type="dcterms:W3CDTF">2021-02-10T08:06:00Z</dcterms:created>
  <dcterms:modified xsi:type="dcterms:W3CDTF">2022-04-05T20:46:00Z</dcterms:modified>
</cp:coreProperties>
</file>