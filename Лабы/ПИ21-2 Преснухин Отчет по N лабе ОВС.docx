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3C7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4C8D9155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высшего образования</w:t>
      </w:r>
    </w:p>
    <w:p w14:paraId="09A7F34A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«Финансовый университет</w:t>
      </w:r>
    </w:p>
    <w:p w14:paraId="15EC0303" w14:textId="0B2D018D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при Правительстве Российской Федерации»</w:t>
      </w:r>
    </w:p>
    <w:p w14:paraId="58A14361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1A3C3F84" w14:textId="79D15E9E" w:rsidR="00652530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7027DC84" w14:textId="77777777" w:rsidR="00CD35D5" w:rsidRPr="00DA16F8" w:rsidRDefault="00CD35D5" w:rsidP="00652530">
      <w:pPr>
        <w:pStyle w:val="a5"/>
        <w:rPr>
          <w:color w:val="000000"/>
          <w:sz w:val="28"/>
          <w:szCs w:val="28"/>
        </w:rPr>
      </w:pPr>
    </w:p>
    <w:p w14:paraId="145D71FD" w14:textId="3478844D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39A4B28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710531B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7ECFFAD7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506070BA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6294D503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2E374CCE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488BBAC2" w14:textId="77777777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</w:p>
    <w:p w14:paraId="5FEAB1E1" w14:textId="25278514" w:rsidR="00652530" w:rsidRPr="00DA16F8" w:rsidRDefault="00652530" w:rsidP="00DA16F8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Выполнил:</w:t>
      </w:r>
    </w:p>
    <w:p w14:paraId="49B6DCB4" w14:textId="3E85DFE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 xml:space="preserve">Студент группы </w:t>
      </w:r>
      <w:r w:rsidR="00D6364C">
        <w:rPr>
          <w:color w:val="000000"/>
          <w:sz w:val="28"/>
          <w:szCs w:val="28"/>
        </w:rPr>
        <w:t>ПИ21-2</w:t>
      </w:r>
    </w:p>
    <w:p w14:paraId="073DC8AD" w14:textId="39381537" w:rsidR="00652530" w:rsidRPr="00DA16F8" w:rsidRDefault="0092008E" w:rsidP="0065253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Преснухин Дмитрий</w:t>
      </w:r>
    </w:p>
    <w:p w14:paraId="68483BCF" w14:textId="43FBA0E1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________________</w:t>
      </w:r>
    </w:p>
    <w:p w14:paraId="362B5F6C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Проверил:</w:t>
      </w:r>
    </w:p>
    <w:p w14:paraId="38F8894D" w14:textId="76BEE8CB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Петросов Д.</w:t>
      </w:r>
      <w:r w:rsidR="002E75A8">
        <w:rPr>
          <w:color w:val="000000"/>
          <w:sz w:val="28"/>
          <w:szCs w:val="28"/>
        </w:rPr>
        <w:t xml:space="preserve"> </w:t>
      </w:r>
      <w:r w:rsidRPr="00DA16F8">
        <w:rPr>
          <w:color w:val="000000"/>
          <w:sz w:val="28"/>
          <w:szCs w:val="28"/>
        </w:rPr>
        <w:t>А.</w:t>
      </w:r>
    </w:p>
    <w:p w14:paraId="31B82B5C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Выполнение: ____________</w:t>
      </w:r>
    </w:p>
    <w:p w14:paraId="016440D7" w14:textId="77777777" w:rsidR="00652530" w:rsidRPr="00DA16F8" w:rsidRDefault="00652530" w:rsidP="00652530">
      <w:pPr>
        <w:pStyle w:val="a5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Защита: ____________</w:t>
      </w:r>
    </w:p>
    <w:p w14:paraId="055A948F" w14:textId="1383F98F" w:rsidR="00652530" w:rsidRPr="00DA16F8" w:rsidRDefault="00652530" w:rsidP="00652530">
      <w:pPr>
        <w:pStyle w:val="a5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Москва 202</w:t>
      </w:r>
      <w:r w:rsidR="0092008E">
        <w:rPr>
          <w:color w:val="000000"/>
          <w:sz w:val="28"/>
          <w:szCs w:val="28"/>
        </w:rPr>
        <w:t>2</w:t>
      </w:r>
    </w:p>
    <w:p w14:paraId="648209E1" w14:textId="77777777" w:rsidR="00696934" w:rsidRPr="00696934" w:rsidRDefault="00696934" w:rsidP="00696934">
      <w:pPr>
        <w:jc w:val="both"/>
      </w:pPr>
    </w:p>
    <w:sectPr w:rsidR="00696934" w:rsidRPr="0069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68E"/>
    <w:multiLevelType w:val="hybridMultilevel"/>
    <w:tmpl w:val="72BE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9F9"/>
    <w:multiLevelType w:val="hybridMultilevel"/>
    <w:tmpl w:val="561035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2F7D15"/>
    <w:multiLevelType w:val="hybridMultilevel"/>
    <w:tmpl w:val="88801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D0169"/>
    <w:multiLevelType w:val="hybridMultilevel"/>
    <w:tmpl w:val="9E8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72248"/>
    <w:multiLevelType w:val="hybridMultilevel"/>
    <w:tmpl w:val="DE6C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43B35"/>
    <w:multiLevelType w:val="hybridMultilevel"/>
    <w:tmpl w:val="4D145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9"/>
    <w:rsid w:val="0007307E"/>
    <w:rsid w:val="000D14CF"/>
    <w:rsid w:val="00151390"/>
    <w:rsid w:val="002737E5"/>
    <w:rsid w:val="002E75A8"/>
    <w:rsid w:val="00320F90"/>
    <w:rsid w:val="003B70DD"/>
    <w:rsid w:val="003D26BF"/>
    <w:rsid w:val="004250DD"/>
    <w:rsid w:val="00434519"/>
    <w:rsid w:val="004B5DAB"/>
    <w:rsid w:val="004D4D9E"/>
    <w:rsid w:val="00652530"/>
    <w:rsid w:val="00696934"/>
    <w:rsid w:val="00766813"/>
    <w:rsid w:val="00774C5E"/>
    <w:rsid w:val="00862C4F"/>
    <w:rsid w:val="0092008E"/>
    <w:rsid w:val="009A4F44"/>
    <w:rsid w:val="00A45F52"/>
    <w:rsid w:val="00A80C27"/>
    <w:rsid w:val="00AD51D9"/>
    <w:rsid w:val="00CD35D5"/>
    <w:rsid w:val="00CE4780"/>
    <w:rsid w:val="00D6364C"/>
    <w:rsid w:val="00D83CD8"/>
    <w:rsid w:val="00DA16F8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2608"/>
  <w15:chartTrackingRefBased/>
  <w15:docId w15:val="{4A454649-9C0B-4C80-A5EF-1C00965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4C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6364C"/>
    <w:pPr>
      <w:keepNext/>
      <w:spacing w:before="240" w:after="60"/>
      <w:outlineLvl w:val="0"/>
    </w:pPr>
    <w:rPr>
      <w:rFonts w:eastAsia="Times New Roman"/>
      <w:b/>
      <w:bCs/>
      <w:kern w:val="32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6934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D6364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6364C"/>
  </w:style>
  <w:style w:type="paragraph" w:styleId="a3">
    <w:name w:val="List Paragraph"/>
    <w:basedOn w:val="a"/>
    <w:uiPriority w:val="34"/>
    <w:qFormat/>
    <w:rsid w:val="00AD51D9"/>
    <w:pPr>
      <w:ind w:left="720"/>
      <w:contextualSpacing/>
    </w:pPr>
  </w:style>
  <w:style w:type="table" w:styleId="a4">
    <w:name w:val="Table Grid"/>
    <w:basedOn w:val="a1"/>
    <w:uiPriority w:val="59"/>
    <w:rsid w:val="00D636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rmal (Web)"/>
    <w:basedOn w:val="a"/>
    <w:uiPriority w:val="99"/>
    <w:unhideWhenUsed/>
    <w:rsid w:val="0065253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D6364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6">
    <w:name w:val="Body Text Indent"/>
    <w:basedOn w:val="a"/>
    <w:link w:val="a7"/>
    <w:rsid w:val="00D6364C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D636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636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D6364C"/>
    <w:rPr>
      <w:rFonts w:ascii="Tahoma" w:eastAsia="MS Mincho" w:hAnsi="Tahoma" w:cs="Tahoma"/>
      <w:sz w:val="16"/>
      <w:szCs w:val="16"/>
      <w:lang w:eastAsia="ja-JP"/>
    </w:rPr>
  </w:style>
  <w:style w:type="paragraph" w:styleId="aa">
    <w:name w:val="No Spacing"/>
    <w:uiPriority w:val="1"/>
    <w:qFormat/>
    <w:rsid w:val="00D6364C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character" w:styleId="ab">
    <w:name w:val="annotation reference"/>
    <w:uiPriority w:val="99"/>
    <w:semiHidden/>
    <w:unhideWhenUsed/>
    <w:rsid w:val="00D6364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6364C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D6364C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6364C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D6364C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af0">
    <w:name w:val="header"/>
    <w:basedOn w:val="a"/>
    <w:link w:val="af1"/>
    <w:uiPriority w:val="99"/>
    <w:unhideWhenUsed/>
    <w:rsid w:val="00D636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D6364C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f2">
    <w:name w:val="footer"/>
    <w:basedOn w:val="a"/>
    <w:link w:val="af3"/>
    <w:uiPriority w:val="99"/>
    <w:unhideWhenUsed/>
    <w:rsid w:val="00D6364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D6364C"/>
    <w:rPr>
      <w:rFonts w:ascii="Times New Roman" w:eastAsia="MS Mincho" w:hAnsi="Times New Roman" w:cs="Times New Roman"/>
      <w:sz w:val="28"/>
      <w:szCs w:val="28"/>
      <w:lang w:eastAsia="ja-JP"/>
    </w:rPr>
  </w:style>
  <w:style w:type="character" w:styleId="af4">
    <w:name w:val="Hyperlink"/>
    <w:uiPriority w:val="99"/>
    <w:unhideWhenUsed/>
    <w:rsid w:val="00D6364C"/>
    <w:rPr>
      <w:color w:val="0563C1"/>
      <w:u w:val="single"/>
    </w:rPr>
  </w:style>
  <w:style w:type="character" w:styleId="af5">
    <w:name w:val="Unresolved Mention"/>
    <w:uiPriority w:val="99"/>
    <w:semiHidden/>
    <w:unhideWhenUsed/>
    <w:rsid w:val="00D6364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D6364C"/>
    <w:rPr>
      <w:color w:val="954F72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D6364C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D6364C"/>
    <w:pPr>
      <w:tabs>
        <w:tab w:val="right" w:leader="dot" w:pos="9344"/>
      </w:tabs>
      <w:spacing w:line="360" w:lineRule="auto"/>
    </w:pPr>
  </w:style>
  <w:style w:type="character" w:customStyle="1" w:styleId="20">
    <w:name w:val="Заголовок 2 Знак"/>
    <w:basedOn w:val="a0"/>
    <w:link w:val="2"/>
    <w:uiPriority w:val="9"/>
    <w:rsid w:val="00696934"/>
    <w:rPr>
      <w:rFonts w:ascii="Times New Roman" w:eastAsiaTheme="majorEastAsia" w:hAnsi="Times New Roman" w:cs="Times New Roman"/>
      <w:b/>
      <w:bCs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Racoon\AppData\Roaming\Microsoft\Templates\Offic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Offical.dotm</Template>
  <TotalTime>166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Мельник</dc:creator>
  <cp:keywords/>
  <dc:description/>
  <cp:lastModifiedBy>Преснухин Дмитрий Михайлович</cp:lastModifiedBy>
  <cp:revision>19</cp:revision>
  <dcterms:created xsi:type="dcterms:W3CDTF">2021-02-10T08:06:00Z</dcterms:created>
  <dcterms:modified xsi:type="dcterms:W3CDTF">2022-03-08T21:06:00Z</dcterms:modified>
</cp:coreProperties>
</file>